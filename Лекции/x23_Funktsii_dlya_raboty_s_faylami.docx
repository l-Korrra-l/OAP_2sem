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93" w:rsidRPr="00344554" w:rsidRDefault="001D2093" w:rsidP="003F50D3">
      <w:pPr>
        <w:pStyle w:val="Main"/>
        <w:ind w:firstLine="567"/>
        <w:rPr>
          <w:lang w:val="ru-RU"/>
        </w:rPr>
      </w:pPr>
    </w:p>
    <w:p w:rsidR="00884882" w:rsidRDefault="00380929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344554">
        <w:fldChar w:fldCharType="begin"/>
      </w:r>
      <w:r w:rsidR="00305B73" w:rsidRPr="00344554">
        <w:instrText xml:space="preserve"> TOC \o "1-5" \n \h \z \u </w:instrText>
      </w:r>
      <w:r w:rsidRPr="00344554">
        <w:fldChar w:fldCharType="separate"/>
      </w:r>
      <w:hyperlink w:anchor="_Toc515770698" w:history="1">
        <w:r w:rsidR="00884882" w:rsidRPr="00F451A1">
          <w:rPr>
            <w:rStyle w:val="a8"/>
            <w:noProof/>
          </w:rPr>
          <w:t>1. Функции для работы с файлами.</w:t>
        </w:r>
      </w:hyperlink>
    </w:p>
    <w:p w:rsidR="00884882" w:rsidRDefault="00CC41FC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699" w:history="1">
        <w:r w:rsidR="00884882" w:rsidRPr="00F451A1">
          <w:rPr>
            <w:rStyle w:val="a8"/>
            <w:noProof/>
          </w:rPr>
          <w:t>1.1. Полезные функции для работы с файлами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00" w:history="1">
        <w:r w:rsidR="00884882" w:rsidRPr="00F451A1">
          <w:rPr>
            <w:rStyle w:val="a8"/>
            <w:noProof/>
          </w:rPr>
          <w:t>1.1.1. clearerr()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01" w:history="1">
        <w:r w:rsidR="00884882" w:rsidRPr="00F451A1">
          <w:rPr>
            <w:rStyle w:val="a8"/>
            <w:noProof/>
          </w:rPr>
          <w:t>1.1.2. fclose()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02" w:history="1">
        <w:r w:rsidR="00884882" w:rsidRPr="00F451A1">
          <w:rPr>
            <w:rStyle w:val="a8"/>
            <w:noProof/>
          </w:rPr>
          <w:t>1.1.3. fcloseall()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03" w:history="1">
        <w:r w:rsidR="00884882" w:rsidRPr="00F451A1">
          <w:rPr>
            <w:rStyle w:val="a8"/>
            <w:noProof/>
          </w:rPr>
          <w:t>1.1.4. fdopen()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04" w:history="1">
        <w:r w:rsidR="00884882" w:rsidRPr="00F451A1">
          <w:rPr>
            <w:rStyle w:val="a8"/>
            <w:noProof/>
          </w:rPr>
          <w:t>1.1.5. feof()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05" w:history="1">
        <w:r w:rsidR="00884882" w:rsidRPr="00F451A1">
          <w:rPr>
            <w:rStyle w:val="a8"/>
            <w:noProof/>
          </w:rPr>
          <w:t>1.1.6. ferror()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06" w:history="1">
        <w:r w:rsidR="00884882" w:rsidRPr="00F451A1">
          <w:rPr>
            <w:rStyle w:val="a8"/>
            <w:noProof/>
          </w:rPr>
          <w:t>1.1.7. fflush()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07" w:history="1">
        <w:r w:rsidR="00884882" w:rsidRPr="00F451A1">
          <w:rPr>
            <w:rStyle w:val="a8"/>
            <w:noProof/>
          </w:rPr>
          <w:t>1.1.8. fgetc()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08" w:history="1">
        <w:r w:rsidR="00884882" w:rsidRPr="00F451A1">
          <w:rPr>
            <w:rStyle w:val="a8"/>
            <w:noProof/>
          </w:rPr>
          <w:t>1.1.9. fgetchar()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09" w:history="1">
        <w:r w:rsidR="00884882" w:rsidRPr="00F451A1">
          <w:rPr>
            <w:rStyle w:val="a8"/>
            <w:noProof/>
          </w:rPr>
          <w:t>1.1.10. fgetpos()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10" w:history="1">
        <w:r w:rsidR="00884882" w:rsidRPr="00F451A1">
          <w:rPr>
            <w:rStyle w:val="a8"/>
            <w:noProof/>
          </w:rPr>
          <w:t>1.1.11. fgets()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11" w:history="1">
        <w:r w:rsidR="00884882" w:rsidRPr="00F451A1">
          <w:rPr>
            <w:rStyle w:val="a8"/>
            <w:noProof/>
          </w:rPr>
          <w:t>1.1.12. filelength()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12" w:history="1">
        <w:r w:rsidR="00884882" w:rsidRPr="00F451A1">
          <w:rPr>
            <w:rStyle w:val="a8"/>
            <w:noProof/>
          </w:rPr>
          <w:t>1.1.13. fileno()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13" w:history="1">
        <w:r w:rsidR="00884882" w:rsidRPr="00F451A1">
          <w:rPr>
            <w:rStyle w:val="a8"/>
            <w:noProof/>
          </w:rPr>
          <w:t>1.1.14. flushall() (fflush())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14" w:history="1">
        <w:r w:rsidR="00884882" w:rsidRPr="00F451A1">
          <w:rPr>
            <w:rStyle w:val="a8"/>
            <w:noProof/>
          </w:rPr>
          <w:t>1.1.15. fopen()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15" w:history="1">
        <w:r w:rsidR="00884882" w:rsidRPr="00F451A1">
          <w:rPr>
            <w:rStyle w:val="a8"/>
            <w:noProof/>
          </w:rPr>
          <w:t>1.1.16. fprintf()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16" w:history="1">
        <w:r w:rsidR="00884882" w:rsidRPr="00F451A1">
          <w:rPr>
            <w:rStyle w:val="a8"/>
            <w:noProof/>
          </w:rPr>
          <w:t>1.1.17. fputc()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17" w:history="1">
        <w:r w:rsidR="00884882" w:rsidRPr="00F451A1">
          <w:rPr>
            <w:rStyle w:val="a8"/>
            <w:noProof/>
          </w:rPr>
          <w:t>1.1.18. fputchar()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18" w:history="1">
        <w:r w:rsidR="00884882" w:rsidRPr="00F451A1">
          <w:rPr>
            <w:rStyle w:val="a8"/>
            <w:noProof/>
          </w:rPr>
          <w:t>1.1.19. fputs()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19" w:history="1">
        <w:r w:rsidR="00884882" w:rsidRPr="00F451A1">
          <w:rPr>
            <w:rStyle w:val="a8"/>
            <w:noProof/>
          </w:rPr>
          <w:t>1.1.20. fread()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20" w:history="1">
        <w:r w:rsidR="00884882" w:rsidRPr="00F451A1">
          <w:rPr>
            <w:rStyle w:val="a8"/>
            <w:noProof/>
          </w:rPr>
          <w:t>1.1.21. freopen()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21" w:history="1">
        <w:r w:rsidR="00884882" w:rsidRPr="00F451A1">
          <w:rPr>
            <w:rStyle w:val="a8"/>
            <w:noProof/>
          </w:rPr>
          <w:t>1.1.22. fscanf()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22" w:history="1">
        <w:r w:rsidR="00884882" w:rsidRPr="00F451A1">
          <w:rPr>
            <w:rStyle w:val="a8"/>
            <w:noProof/>
          </w:rPr>
          <w:t>1.1.23. fseek()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23" w:history="1">
        <w:r w:rsidR="00884882" w:rsidRPr="00F451A1">
          <w:rPr>
            <w:rStyle w:val="a8"/>
            <w:noProof/>
          </w:rPr>
          <w:t>1.1.24. fsetpos()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24" w:history="1">
        <w:r w:rsidR="00884882" w:rsidRPr="00F451A1">
          <w:rPr>
            <w:rStyle w:val="a8"/>
            <w:noProof/>
          </w:rPr>
          <w:t>1.1.25. fstat()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25" w:history="1">
        <w:r w:rsidR="00884882" w:rsidRPr="00F451A1">
          <w:rPr>
            <w:rStyle w:val="a8"/>
            <w:noProof/>
          </w:rPr>
          <w:t>1.1.26. ftell()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26" w:history="1">
        <w:r w:rsidR="00884882" w:rsidRPr="00F451A1">
          <w:rPr>
            <w:rStyle w:val="a8"/>
            <w:noProof/>
          </w:rPr>
          <w:t>1.1.27. fwrite()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27" w:history="1">
        <w:r w:rsidR="00884882" w:rsidRPr="00F451A1">
          <w:rPr>
            <w:rStyle w:val="a8"/>
            <w:noProof/>
          </w:rPr>
          <w:t>1.1.28. getc()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28" w:history="1">
        <w:r w:rsidR="00884882" w:rsidRPr="00F451A1">
          <w:rPr>
            <w:rStyle w:val="a8"/>
            <w:noProof/>
          </w:rPr>
          <w:t>1.1.29. getchar()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29" w:history="1">
        <w:r w:rsidR="00884882" w:rsidRPr="00F451A1">
          <w:rPr>
            <w:rStyle w:val="a8"/>
            <w:noProof/>
          </w:rPr>
          <w:t>1.1.30. gets()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30" w:history="1">
        <w:r w:rsidR="00884882" w:rsidRPr="00F451A1">
          <w:rPr>
            <w:rStyle w:val="a8"/>
            <w:noProof/>
          </w:rPr>
          <w:t>1.1.31. getw()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31" w:history="1">
        <w:r w:rsidR="00884882" w:rsidRPr="00F451A1">
          <w:rPr>
            <w:rStyle w:val="a8"/>
            <w:noProof/>
          </w:rPr>
          <w:t>1.1.32. perror()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32" w:history="1">
        <w:r w:rsidR="00884882" w:rsidRPr="00F451A1">
          <w:rPr>
            <w:rStyle w:val="a8"/>
            <w:noProof/>
          </w:rPr>
          <w:t>1.1.33. printf()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33" w:history="1">
        <w:r w:rsidR="00884882" w:rsidRPr="00F451A1">
          <w:rPr>
            <w:rStyle w:val="a8"/>
            <w:noProof/>
          </w:rPr>
          <w:t>1.1.34. putc()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34" w:history="1">
        <w:r w:rsidR="00884882" w:rsidRPr="00F451A1">
          <w:rPr>
            <w:rStyle w:val="a8"/>
            <w:noProof/>
          </w:rPr>
          <w:t>1.1.35. putchar()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35" w:history="1">
        <w:r w:rsidR="00884882" w:rsidRPr="00F451A1">
          <w:rPr>
            <w:rStyle w:val="a8"/>
            <w:noProof/>
          </w:rPr>
          <w:t>1.1.36. puts()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36" w:history="1">
        <w:r w:rsidR="00884882" w:rsidRPr="00F451A1">
          <w:rPr>
            <w:rStyle w:val="a8"/>
            <w:noProof/>
          </w:rPr>
          <w:t>1.1.37. putw()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37" w:history="1">
        <w:r w:rsidR="00884882" w:rsidRPr="00F451A1">
          <w:rPr>
            <w:rStyle w:val="a8"/>
            <w:noProof/>
          </w:rPr>
          <w:t>1.1.38. remove()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38" w:history="1">
        <w:r w:rsidR="00884882" w:rsidRPr="00F451A1">
          <w:rPr>
            <w:rStyle w:val="a8"/>
            <w:noProof/>
          </w:rPr>
          <w:t>1.1.39. rename()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39" w:history="1">
        <w:r w:rsidR="00884882" w:rsidRPr="00F451A1">
          <w:rPr>
            <w:rStyle w:val="a8"/>
            <w:noProof/>
          </w:rPr>
          <w:t>1.1.40. rewind()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40" w:history="1">
        <w:r w:rsidR="00884882" w:rsidRPr="00F451A1">
          <w:rPr>
            <w:rStyle w:val="a8"/>
            <w:noProof/>
          </w:rPr>
          <w:t>1.1.41. scanf()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41" w:history="1">
        <w:r w:rsidR="00884882" w:rsidRPr="00F451A1">
          <w:rPr>
            <w:rStyle w:val="a8"/>
            <w:noProof/>
          </w:rPr>
          <w:t>1.1.42. setbuf()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42" w:history="1">
        <w:r w:rsidR="00884882" w:rsidRPr="00F451A1">
          <w:rPr>
            <w:rStyle w:val="a8"/>
            <w:noProof/>
          </w:rPr>
          <w:t>1.1.43. setvbuf()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43" w:history="1">
        <w:r w:rsidR="00884882" w:rsidRPr="00F451A1">
          <w:rPr>
            <w:rStyle w:val="a8"/>
            <w:noProof/>
          </w:rPr>
          <w:t>1.1.44. sprintf()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44" w:history="1">
        <w:r w:rsidR="00884882" w:rsidRPr="00F451A1">
          <w:rPr>
            <w:rStyle w:val="a8"/>
            <w:noProof/>
          </w:rPr>
          <w:t>1.1.45. sscanf()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45" w:history="1">
        <w:r w:rsidR="00884882" w:rsidRPr="00F451A1">
          <w:rPr>
            <w:rStyle w:val="a8"/>
            <w:noProof/>
          </w:rPr>
          <w:t>1.1.46. tmpfile()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46" w:history="1">
        <w:r w:rsidR="00884882" w:rsidRPr="00F451A1">
          <w:rPr>
            <w:rStyle w:val="a8"/>
            <w:noProof/>
          </w:rPr>
          <w:t>1.1.47. tmpnam()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47" w:history="1">
        <w:r w:rsidR="00884882" w:rsidRPr="00F451A1">
          <w:rPr>
            <w:rStyle w:val="a8"/>
            <w:noProof/>
          </w:rPr>
          <w:t>1.1.48. ungetc()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48" w:history="1">
        <w:r w:rsidR="00884882" w:rsidRPr="00F451A1">
          <w:rPr>
            <w:rStyle w:val="a8"/>
            <w:noProof/>
          </w:rPr>
          <w:t>1.1.49. vfprintf()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49" w:history="1">
        <w:r w:rsidR="00884882" w:rsidRPr="00F451A1">
          <w:rPr>
            <w:rStyle w:val="a8"/>
            <w:noProof/>
          </w:rPr>
          <w:t>1.1.50. vfscanf()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50" w:history="1">
        <w:r w:rsidR="00884882" w:rsidRPr="00F451A1">
          <w:rPr>
            <w:rStyle w:val="a8"/>
            <w:noProof/>
          </w:rPr>
          <w:t>1.1.51. vprintf()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51" w:history="1">
        <w:r w:rsidR="00884882" w:rsidRPr="00F451A1">
          <w:rPr>
            <w:rStyle w:val="a8"/>
            <w:noProof/>
          </w:rPr>
          <w:t>1.1.52. vsprintf()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52" w:history="1">
        <w:r w:rsidR="00884882" w:rsidRPr="00F451A1">
          <w:rPr>
            <w:rStyle w:val="a8"/>
            <w:noProof/>
          </w:rPr>
          <w:t>1.1.53. vsscanf()</w:t>
        </w:r>
      </w:hyperlink>
    </w:p>
    <w:p w:rsidR="00884882" w:rsidRDefault="00CC41FC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53" w:history="1">
        <w:r w:rsidR="00884882" w:rsidRPr="00F451A1">
          <w:rPr>
            <w:rStyle w:val="a8"/>
            <w:noProof/>
          </w:rPr>
          <w:t>1.2. Низкоуровневый ввод и вывод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54" w:history="1">
        <w:r w:rsidR="00884882" w:rsidRPr="00F451A1">
          <w:rPr>
            <w:rStyle w:val="a8"/>
            <w:noProof/>
          </w:rPr>
          <w:t>1.2.1. close()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55" w:history="1">
        <w:r w:rsidR="00884882" w:rsidRPr="00F451A1">
          <w:rPr>
            <w:rStyle w:val="a8"/>
            <w:noProof/>
          </w:rPr>
          <w:t>1.2.1. lseek()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56" w:history="1">
        <w:r w:rsidR="00884882" w:rsidRPr="00F451A1">
          <w:rPr>
            <w:rStyle w:val="a8"/>
            <w:noProof/>
          </w:rPr>
          <w:t>1.2.2. open()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57" w:history="1">
        <w:r w:rsidR="00884882" w:rsidRPr="00F451A1">
          <w:rPr>
            <w:rStyle w:val="a8"/>
            <w:noProof/>
          </w:rPr>
          <w:t>1.2.1. read()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58" w:history="1">
        <w:r w:rsidR="00884882" w:rsidRPr="00F451A1">
          <w:rPr>
            <w:rStyle w:val="a8"/>
            <w:noProof/>
          </w:rPr>
          <w:t>1.2.1. unlink() (_unlink())</w:t>
        </w:r>
      </w:hyperlink>
    </w:p>
    <w:p w:rsidR="00884882" w:rsidRDefault="00CC41FC">
      <w:pPr>
        <w:pStyle w:val="33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0759" w:history="1">
        <w:r w:rsidR="00884882" w:rsidRPr="00F451A1">
          <w:rPr>
            <w:rStyle w:val="a8"/>
            <w:noProof/>
          </w:rPr>
          <w:t>1.2.2. write()</w:t>
        </w:r>
      </w:hyperlink>
    </w:p>
    <w:p w:rsidR="001D2093" w:rsidRPr="00344554" w:rsidRDefault="00380929" w:rsidP="003F50D3">
      <w:pPr>
        <w:pStyle w:val="Main"/>
        <w:ind w:firstLine="567"/>
        <w:rPr>
          <w:lang w:val="ru-RU"/>
        </w:rPr>
      </w:pPr>
      <w:r w:rsidRPr="00344554">
        <w:rPr>
          <w:lang w:val="ru-RU"/>
        </w:rPr>
        <w:fldChar w:fldCharType="end"/>
      </w:r>
    </w:p>
    <w:p w:rsidR="003E3C43" w:rsidRPr="00344554" w:rsidRDefault="008F3D13" w:rsidP="003E3C43">
      <w:pPr>
        <w:pStyle w:val="11"/>
        <w:numPr>
          <w:ilvl w:val="0"/>
          <w:numId w:val="5"/>
        </w:numPr>
        <w:spacing w:before="0" w:after="0"/>
        <w:ind w:left="284" w:firstLine="0"/>
      </w:pPr>
      <w:bookmarkStart w:id="0" w:name="_Toc515770698"/>
      <w:r w:rsidRPr="008F3D13">
        <w:t>Функции для работы с файлами</w:t>
      </w:r>
      <w:r w:rsidR="003E3C43" w:rsidRPr="00344554">
        <w:t>.</w:t>
      </w:r>
      <w:bookmarkEnd w:id="0"/>
    </w:p>
    <w:p w:rsidR="00FC5A28" w:rsidRPr="001D71FC" w:rsidRDefault="00FC5A28" w:rsidP="003F50D3">
      <w:pPr>
        <w:pStyle w:val="Main"/>
        <w:ind w:firstLine="567"/>
        <w:rPr>
          <w:lang w:val="ru-RU"/>
        </w:rPr>
      </w:pPr>
    </w:p>
    <w:p w:rsidR="001D71FC" w:rsidRDefault="001D71FC" w:rsidP="001D71FC">
      <w:pPr>
        <w:pStyle w:val="Main"/>
        <w:ind w:firstLine="567"/>
        <w:rPr>
          <w:lang w:val="ru-RU"/>
        </w:rPr>
      </w:pPr>
      <w:r>
        <w:rPr>
          <w:lang w:val="ru-RU"/>
        </w:rPr>
        <w:lastRenderedPageBreak/>
        <w:t>Таблица 1.1. Функции потокового ввода и вывода</w:t>
      </w:r>
    </w:p>
    <w:p w:rsidR="001D71FC" w:rsidRDefault="001D71FC" w:rsidP="001D71FC">
      <w:pPr>
        <w:pStyle w:val="Main"/>
        <w:ind w:firstLine="567"/>
        <w:rPr>
          <w:lang w:val="ru-RU"/>
        </w:rPr>
      </w:pPr>
    </w:p>
    <w:tbl>
      <w:tblPr>
        <w:tblW w:w="100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8858"/>
      </w:tblGrid>
      <w:tr w:rsidR="001D71FC" w:rsidTr="001D71FC">
        <w:trPr>
          <w:trHeight w:val="14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Функция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Описание</w:t>
            </w:r>
          </w:p>
        </w:tc>
      </w:tr>
      <w:tr w:rsidR="001D71FC" w:rsidRPr="00664274" w:rsidTr="001D71FC">
        <w:trPr>
          <w:trHeight w:val="82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AP02401"/>
            <w:proofErr w:type="spellStart"/>
            <w:r>
              <w:rPr>
                <w:rFonts w:ascii="Arial" w:hAnsi="Arial" w:cs="Arial"/>
                <w:sz w:val="20"/>
                <w:szCs w:val="20"/>
              </w:rPr>
              <w:t>clearer</w:t>
            </w:r>
            <w:bookmarkEnd w:id="1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Сбрасывает индикатор ошибок потока и устанавливает в ноль индикатор конца файла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end-of-file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D71FC" w:rsidTr="001D71FC">
        <w:trPr>
          <w:trHeight w:val="51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1D71FC" w:rsidRDefault="001D71FC" w:rsidP="001D71F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2" w:name="AP02402"/>
            <w:proofErr w:type="spellStart"/>
            <w:r>
              <w:rPr>
                <w:rFonts w:ascii="Arial" w:hAnsi="Arial" w:cs="Arial"/>
                <w:sz w:val="20"/>
                <w:szCs w:val="20"/>
              </w:rPr>
              <w:t>fclose</w:t>
            </w:r>
            <w:bookmarkEnd w:id="2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Закрывает поток</w:t>
            </w:r>
          </w:p>
        </w:tc>
      </w:tr>
      <w:tr w:rsidR="001D71FC" w:rsidTr="001D71FC">
        <w:trPr>
          <w:trHeight w:val="188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AP02403"/>
            <w:proofErr w:type="spellStart"/>
            <w:r>
              <w:rPr>
                <w:rFonts w:ascii="Arial" w:hAnsi="Arial" w:cs="Arial"/>
                <w:sz w:val="20"/>
                <w:szCs w:val="20"/>
              </w:rPr>
              <w:t>fcloseall</w:t>
            </w:r>
            <w:bookmarkEnd w:id="3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Закрывает все потоки</w:t>
            </w:r>
          </w:p>
        </w:tc>
      </w:tr>
      <w:tr w:rsidR="001D71FC" w:rsidRPr="00664274" w:rsidTr="001D71FC">
        <w:trPr>
          <w:trHeight w:val="51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P02404"/>
            <w:proofErr w:type="spellStart"/>
            <w:r>
              <w:rPr>
                <w:rFonts w:ascii="Arial" w:hAnsi="Arial" w:cs="Arial"/>
                <w:sz w:val="20"/>
                <w:szCs w:val="20"/>
              </w:rPr>
              <w:t>fdopen</w:t>
            </w:r>
            <w:bookmarkEnd w:id="4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 поток, используя его описатель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handle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), полученный при помощи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dup2 или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open</w:t>
            </w:r>
            <w:proofErr w:type="spellEnd"/>
          </w:p>
        </w:tc>
      </w:tr>
      <w:tr w:rsidR="001D71FC" w:rsidRPr="00664274" w:rsidTr="001D71FC">
        <w:trPr>
          <w:trHeight w:val="51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AP02405"/>
            <w:proofErr w:type="spellStart"/>
            <w:r>
              <w:rPr>
                <w:rFonts w:ascii="Arial" w:hAnsi="Arial" w:cs="Arial"/>
                <w:sz w:val="20"/>
                <w:szCs w:val="20"/>
              </w:rPr>
              <w:t>feof</w:t>
            </w:r>
            <w:bookmarkEnd w:id="5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Проверяет поток на признак конца файла</w:t>
            </w:r>
          </w:p>
        </w:tc>
      </w:tr>
      <w:tr w:rsidR="001D71FC" w:rsidRPr="00664274" w:rsidTr="001D71FC">
        <w:trPr>
          <w:trHeight w:val="51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ferror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Проверяет поток на признак конца файла</w:t>
            </w:r>
          </w:p>
        </w:tc>
      </w:tr>
      <w:tr w:rsidR="001D71FC" w:rsidRPr="00664274" w:rsidTr="001D71FC">
        <w:trPr>
          <w:trHeight w:val="51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fflush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Проверяет поток на признак конца файла</w:t>
            </w:r>
          </w:p>
        </w:tc>
      </w:tr>
      <w:tr w:rsidR="001D71FC" w:rsidTr="001D71FC">
        <w:trPr>
          <w:trHeight w:val="16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AP02406"/>
            <w:proofErr w:type="spellStart"/>
            <w:r>
              <w:rPr>
                <w:rFonts w:ascii="Arial" w:hAnsi="Arial" w:cs="Arial"/>
                <w:sz w:val="20"/>
                <w:szCs w:val="20"/>
              </w:rPr>
              <w:t>fgetc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Считывает символ из потока</w:t>
            </w:r>
          </w:p>
        </w:tc>
      </w:tr>
      <w:tr w:rsidR="001D71FC" w:rsidRPr="00664274" w:rsidTr="00CC41FC">
        <w:trPr>
          <w:trHeight w:val="272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AP02407"/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fgetchar</w:t>
            </w:r>
            <w:bookmarkEnd w:id="7"/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Считывает символ из потока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stdin</w:t>
            </w:r>
            <w:proofErr w:type="spellEnd"/>
          </w:p>
        </w:tc>
      </w:tr>
      <w:tr w:rsidR="001D71FC" w:rsidTr="001D71FC">
        <w:trPr>
          <w:trHeight w:val="86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AP02408"/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fgetpos</w:t>
            </w:r>
            <w:bookmarkEnd w:id="8"/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Возвращает текущий указатель файла</w:t>
            </w:r>
          </w:p>
        </w:tc>
      </w:tr>
      <w:tr w:rsidR="001D71FC" w:rsidTr="001D71FC">
        <w:trPr>
          <w:trHeight w:val="51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AP02409"/>
            <w:proofErr w:type="spellStart"/>
            <w:r>
              <w:rPr>
                <w:rFonts w:ascii="Arial" w:hAnsi="Arial" w:cs="Arial"/>
                <w:sz w:val="20"/>
                <w:szCs w:val="20"/>
              </w:rPr>
              <w:t>fgets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Возвращает строку из потока</w:t>
            </w:r>
          </w:p>
        </w:tc>
      </w:tr>
      <w:tr w:rsidR="001D71FC" w:rsidRPr="00664274" w:rsidTr="001D71FC">
        <w:trPr>
          <w:trHeight w:val="178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P02410"/>
            <w:proofErr w:type="spellStart"/>
            <w:r>
              <w:rPr>
                <w:rFonts w:ascii="Arial" w:hAnsi="Arial" w:cs="Arial"/>
                <w:sz w:val="20"/>
                <w:szCs w:val="20"/>
              </w:rPr>
              <w:t>filelength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Возвращает размер потока в байтах</w:t>
            </w:r>
          </w:p>
        </w:tc>
      </w:tr>
      <w:tr w:rsidR="001D71FC" w:rsidRPr="00664274" w:rsidTr="001D71FC">
        <w:trPr>
          <w:trHeight w:val="51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fileno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Возвращает описатель файла, связанного с потоком</w:t>
            </w:r>
          </w:p>
        </w:tc>
      </w:tr>
      <w:tr w:rsidR="001D71FC" w:rsidTr="001D71FC">
        <w:trPr>
          <w:trHeight w:val="104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flushall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Очищает буферы всех потоков</w:t>
            </w:r>
          </w:p>
        </w:tc>
      </w:tr>
      <w:tr w:rsidR="001D71FC" w:rsidTr="001D71FC">
        <w:trPr>
          <w:trHeight w:val="74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P02411"/>
            <w:proofErr w:type="spellStart"/>
            <w:r>
              <w:rPr>
                <w:rFonts w:ascii="Arial" w:hAnsi="Arial" w:cs="Arial"/>
                <w:sz w:val="20"/>
                <w:szCs w:val="20"/>
              </w:rPr>
              <w:t>fopen</w:t>
            </w:r>
            <w:bookmarkEnd w:id="11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 поток</w:t>
            </w:r>
          </w:p>
        </w:tc>
      </w:tr>
      <w:tr w:rsidR="001D71FC" w:rsidRPr="00664274" w:rsidTr="001D71FC">
        <w:trPr>
          <w:trHeight w:val="51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P02412"/>
            <w:proofErr w:type="spellStart"/>
            <w:r>
              <w:rPr>
                <w:rFonts w:ascii="Arial" w:hAnsi="Arial" w:cs="Arial"/>
                <w:sz w:val="20"/>
                <w:szCs w:val="20"/>
              </w:rPr>
              <w:t>fprintf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Выполняет форматированную запись в поток</w:t>
            </w:r>
          </w:p>
        </w:tc>
      </w:tr>
      <w:tr w:rsidR="001D71FC" w:rsidTr="001D71FC">
        <w:trPr>
          <w:trHeight w:val="179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DC633A" w:rsidRDefault="001D71FC" w:rsidP="001D71F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3" w:name="AP02413"/>
            <w:proofErr w:type="spellStart"/>
            <w:r>
              <w:rPr>
                <w:rFonts w:ascii="Arial" w:hAnsi="Arial" w:cs="Arial"/>
                <w:sz w:val="20"/>
                <w:szCs w:val="20"/>
              </w:rPr>
              <w:t>fputc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Записывает символ в поток</w:t>
            </w:r>
          </w:p>
        </w:tc>
      </w:tr>
      <w:tr w:rsidR="001D71FC" w:rsidTr="001D71FC">
        <w:trPr>
          <w:trHeight w:val="136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14" w:name="AP02414"/>
            <w:bookmarkStart w:id="15" w:name="AP02416"/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fputchar</w:t>
            </w:r>
            <w:bookmarkEnd w:id="14"/>
            <w:bookmarkEnd w:id="15"/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Записывает символ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stdout</w:t>
            </w:r>
            <w:proofErr w:type="spellEnd"/>
          </w:p>
        </w:tc>
      </w:tr>
      <w:tr w:rsidR="001D71FC" w:rsidTr="001D71FC">
        <w:trPr>
          <w:trHeight w:val="105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AP02415"/>
            <w:bookmarkStart w:id="17" w:name="AP02417"/>
            <w:proofErr w:type="spellStart"/>
            <w:r>
              <w:rPr>
                <w:rFonts w:ascii="Arial" w:hAnsi="Arial" w:cs="Arial"/>
                <w:sz w:val="20"/>
                <w:szCs w:val="20"/>
              </w:rPr>
              <w:t>fputs</w:t>
            </w:r>
            <w:bookmarkEnd w:id="16"/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Записывает строку в поток</w:t>
            </w:r>
          </w:p>
        </w:tc>
      </w:tr>
      <w:tr w:rsidR="001D71FC" w:rsidRPr="00664274" w:rsidTr="001D71FC">
        <w:trPr>
          <w:trHeight w:val="62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AP02418"/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fread</w:t>
            </w:r>
            <w:bookmarkEnd w:id="18"/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Считывает неформатированные данные из потока</w:t>
            </w:r>
          </w:p>
        </w:tc>
      </w:tr>
      <w:tr w:rsidR="001D71FC" w:rsidTr="001D71FC">
        <w:trPr>
          <w:trHeight w:val="198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AP02419"/>
            <w:proofErr w:type="spellStart"/>
            <w:r>
              <w:rPr>
                <w:rFonts w:ascii="Arial" w:hAnsi="Arial" w:cs="Arial"/>
                <w:sz w:val="20"/>
                <w:szCs w:val="20"/>
              </w:rPr>
              <w:t>freopen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Переназначает указатель потока</w:t>
            </w:r>
          </w:p>
        </w:tc>
      </w:tr>
      <w:tr w:rsidR="001D71FC" w:rsidRPr="00664274" w:rsidTr="001D71FC">
        <w:trPr>
          <w:trHeight w:val="167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AP02420"/>
            <w:proofErr w:type="spellStart"/>
            <w:r>
              <w:rPr>
                <w:rFonts w:ascii="Arial" w:hAnsi="Arial" w:cs="Arial"/>
                <w:sz w:val="20"/>
                <w:szCs w:val="20"/>
              </w:rPr>
              <w:t>fscanf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Считывает форматированные данные из потока</w:t>
            </w:r>
          </w:p>
        </w:tc>
      </w:tr>
      <w:tr w:rsidR="001D71FC" w:rsidRPr="00664274" w:rsidTr="001D71FC">
        <w:trPr>
          <w:trHeight w:val="138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fseek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Позиционирует указатель файла в указанную позицию</w:t>
            </w:r>
          </w:p>
        </w:tc>
      </w:tr>
      <w:tr w:rsidR="001D71FC" w:rsidTr="001D71FC">
        <w:trPr>
          <w:trHeight w:val="94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fsetpos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Позиционирует указатель файла потока</w:t>
            </w:r>
          </w:p>
        </w:tc>
      </w:tr>
      <w:tr w:rsidR="001D71FC" w:rsidRPr="00664274" w:rsidTr="001D71FC">
        <w:trPr>
          <w:trHeight w:val="243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fstat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Возвращает информацию об открытом файле</w:t>
            </w:r>
          </w:p>
        </w:tc>
      </w:tr>
      <w:tr w:rsidR="001D71FC" w:rsidRPr="00664274" w:rsidTr="001D71FC">
        <w:trPr>
          <w:trHeight w:val="172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ftell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Возвращает положение текущего указателя файла</w:t>
            </w:r>
          </w:p>
        </w:tc>
      </w:tr>
      <w:tr w:rsidR="001D71FC" w:rsidRPr="00664274" w:rsidTr="001D71FC">
        <w:trPr>
          <w:trHeight w:val="127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fwrite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Записывает неформатированные данные в поток</w:t>
            </w:r>
          </w:p>
        </w:tc>
      </w:tr>
      <w:tr w:rsidR="001D71FC" w:rsidRPr="00664274" w:rsidTr="001D71FC">
        <w:trPr>
          <w:trHeight w:val="84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AP02421"/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getc</w:t>
            </w:r>
            <w:bookmarkEnd w:id="21"/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Этот макрос считывает символ из потока</w:t>
            </w:r>
          </w:p>
        </w:tc>
      </w:tr>
      <w:tr w:rsidR="001D71FC" w:rsidRPr="00664274" w:rsidTr="001D71FC">
        <w:trPr>
          <w:trHeight w:val="54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AP02422"/>
            <w:proofErr w:type="spellStart"/>
            <w:r>
              <w:rPr>
                <w:rFonts w:ascii="Arial" w:hAnsi="Arial" w:cs="Arial"/>
                <w:sz w:val="20"/>
                <w:szCs w:val="20"/>
              </w:rPr>
              <w:t>getchar</w:t>
            </w:r>
            <w:bookmarkEnd w:id="22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Этот макрос считывает символ из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stdin</w:t>
            </w:r>
            <w:proofErr w:type="spellEnd"/>
          </w:p>
        </w:tc>
      </w:tr>
      <w:tr w:rsidR="001D71FC" w:rsidTr="001D71FC">
        <w:trPr>
          <w:trHeight w:val="189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AP02423"/>
            <w:proofErr w:type="spellStart"/>
            <w:r>
              <w:rPr>
                <w:rFonts w:ascii="Arial" w:hAnsi="Arial" w:cs="Arial"/>
                <w:sz w:val="20"/>
                <w:szCs w:val="20"/>
              </w:rPr>
              <w:t>gets</w:t>
            </w:r>
            <w:bookmarkEnd w:id="23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Возвращает строку из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stdin</w:t>
            </w:r>
            <w:proofErr w:type="spellEnd"/>
          </w:p>
        </w:tc>
      </w:tr>
      <w:tr w:rsidR="001D71FC" w:rsidRPr="00664274" w:rsidTr="001D71FC">
        <w:trPr>
          <w:trHeight w:val="16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885BFD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AP02424"/>
            <w:proofErr w:type="spellStart"/>
            <w:r w:rsidRPr="00885BFD">
              <w:rPr>
                <w:rFonts w:ascii="Arial" w:hAnsi="Arial" w:cs="Arial"/>
                <w:sz w:val="20"/>
                <w:szCs w:val="20"/>
              </w:rPr>
              <w:t>getw</w:t>
            </w:r>
            <w:bookmarkEnd w:id="24"/>
            <w:proofErr w:type="spellEnd"/>
            <w:r w:rsidRPr="00885BFD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 w:rsidRPr="00885BFD">
              <w:rPr>
                <w:rFonts w:ascii="Arial" w:hAnsi="Arial" w:cs="Arial"/>
                <w:sz w:val="20"/>
                <w:szCs w:val="20"/>
              </w:rPr>
              <w:t>Считывает целое число из потока</w:t>
            </w:r>
          </w:p>
        </w:tc>
      </w:tr>
      <w:tr w:rsidR="001D71FC" w:rsidRPr="00664274" w:rsidTr="001D71FC">
        <w:trPr>
          <w:trHeight w:val="116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AP02425"/>
            <w:proofErr w:type="spellStart"/>
            <w:r>
              <w:rPr>
                <w:rFonts w:ascii="Arial" w:hAnsi="Arial" w:cs="Arial"/>
                <w:sz w:val="20"/>
                <w:szCs w:val="20"/>
              </w:rPr>
              <w:t>perror</w:t>
            </w:r>
            <w:bookmarkEnd w:id="25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Выдает системную ошибку на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stderr</w:t>
            </w:r>
            <w:proofErr w:type="spellEnd"/>
          </w:p>
        </w:tc>
      </w:tr>
      <w:tr w:rsidR="001D71FC" w:rsidRPr="00664274" w:rsidTr="001D71FC">
        <w:trPr>
          <w:trHeight w:val="86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AP02426"/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printf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Записывает форматированные данные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stdout</w:t>
            </w:r>
            <w:proofErr w:type="spellEnd"/>
          </w:p>
        </w:tc>
      </w:tr>
      <w:tr w:rsidR="001D71FC" w:rsidRPr="00664274" w:rsidTr="001D71FC">
        <w:trPr>
          <w:trHeight w:val="93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27" w:name="AP02427"/>
            <w:proofErr w:type="spellStart"/>
            <w:r>
              <w:rPr>
                <w:rFonts w:ascii="Arial" w:hAnsi="Arial" w:cs="Arial"/>
                <w:sz w:val="20"/>
                <w:szCs w:val="20"/>
              </w:rPr>
              <w:t>putc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Этот макрос записывает символ в поток</w:t>
            </w:r>
          </w:p>
        </w:tc>
      </w:tr>
      <w:tr w:rsidR="001D71FC" w:rsidRPr="00664274" w:rsidTr="001D71FC">
        <w:trPr>
          <w:trHeight w:val="93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28" w:name="AP02428"/>
            <w:proofErr w:type="spellStart"/>
            <w:r>
              <w:rPr>
                <w:rFonts w:ascii="Arial" w:hAnsi="Arial" w:cs="Arial"/>
                <w:sz w:val="20"/>
                <w:szCs w:val="20"/>
              </w:rPr>
              <w:t>putchar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Этот макрос записывает символ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stdout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D71FC" w:rsidTr="001D71FC">
        <w:trPr>
          <w:trHeight w:val="93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29" w:name="AP02429"/>
            <w:proofErr w:type="spellStart"/>
            <w:r>
              <w:rPr>
                <w:rFonts w:ascii="Arial" w:hAnsi="Arial" w:cs="Arial"/>
                <w:sz w:val="20"/>
                <w:szCs w:val="20"/>
              </w:rPr>
              <w:t>puts</w:t>
            </w:r>
            <w:bookmarkEnd w:id="29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Записывает строку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stdout</w:t>
            </w:r>
            <w:proofErr w:type="spellEnd"/>
          </w:p>
        </w:tc>
      </w:tr>
      <w:tr w:rsidR="001D71FC" w:rsidRPr="00664274" w:rsidTr="001D71FC">
        <w:trPr>
          <w:trHeight w:val="18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885BFD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0" w:name="AP02430"/>
            <w:proofErr w:type="spellStart"/>
            <w:proofErr w:type="gramStart"/>
            <w:r w:rsidRPr="00885BFD">
              <w:rPr>
                <w:rFonts w:ascii="Arial" w:hAnsi="Arial" w:cs="Arial"/>
                <w:sz w:val="20"/>
                <w:szCs w:val="20"/>
              </w:rPr>
              <w:t>putw</w:t>
            </w:r>
            <w:bookmarkEnd w:id="30"/>
            <w:proofErr w:type="spellEnd"/>
            <w:r w:rsidRPr="00885BF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885BFD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5BFD">
              <w:rPr>
                <w:rFonts w:ascii="Arial" w:hAnsi="Arial" w:cs="Arial"/>
                <w:sz w:val="20"/>
                <w:szCs w:val="20"/>
              </w:rPr>
              <w:t>Записывает целое число в поток</w:t>
            </w:r>
          </w:p>
        </w:tc>
      </w:tr>
      <w:tr w:rsidR="001D71FC" w:rsidTr="001D71FC">
        <w:trPr>
          <w:trHeight w:val="168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1" w:name="AP02431"/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remove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Удаляет файл</w:t>
            </w:r>
          </w:p>
        </w:tc>
      </w:tr>
      <w:tr w:rsidR="001D71FC" w:rsidTr="001D71FC">
        <w:trPr>
          <w:trHeight w:val="18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2" w:name="AP02432"/>
            <w:proofErr w:type="spellStart"/>
            <w:r>
              <w:rPr>
                <w:rFonts w:ascii="Arial" w:hAnsi="Arial" w:cs="Arial"/>
                <w:sz w:val="20"/>
                <w:szCs w:val="20"/>
              </w:rPr>
              <w:t>rename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Переименует файл</w:t>
            </w:r>
          </w:p>
        </w:tc>
      </w:tr>
      <w:tr w:rsidR="001D71FC" w:rsidRPr="00664274" w:rsidTr="001D71FC">
        <w:trPr>
          <w:trHeight w:val="18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3" w:name="AP02433"/>
            <w:proofErr w:type="spellStart"/>
            <w:r>
              <w:rPr>
                <w:rFonts w:ascii="Arial" w:hAnsi="Arial" w:cs="Arial"/>
                <w:sz w:val="20"/>
                <w:szCs w:val="20"/>
              </w:rPr>
              <w:t>rewind</w:t>
            </w:r>
            <w:bookmarkEnd w:id="33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Позиционирует указатель файла на начало потока</w:t>
            </w:r>
          </w:p>
        </w:tc>
      </w:tr>
      <w:tr w:rsidR="001D71FC" w:rsidRPr="00664274" w:rsidTr="001D71FC">
        <w:trPr>
          <w:trHeight w:val="18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4" w:name="AP02434"/>
            <w:proofErr w:type="spellStart"/>
            <w:r>
              <w:rPr>
                <w:rFonts w:ascii="Arial" w:hAnsi="Arial" w:cs="Arial"/>
                <w:sz w:val="20"/>
                <w:szCs w:val="20"/>
              </w:rPr>
              <w:t>scanf</w:t>
            </w:r>
            <w:bookmarkEnd w:id="34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Сканирует и вводит форматированные данные из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stdln</w:t>
            </w:r>
            <w:proofErr w:type="spellEnd"/>
          </w:p>
        </w:tc>
      </w:tr>
      <w:tr w:rsidR="001D71FC" w:rsidRPr="00664274" w:rsidTr="001D71FC">
        <w:trPr>
          <w:trHeight w:val="335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5" w:name="AP02435"/>
            <w:proofErr w:type="spellStart"/>
            <w:r>
              <w:rPr>
                <w:rFonts w:ascii="Arial" w:hAnsi="Arial" w:cs="Arial"/>
                <w:sz w:val="20"/>
                <w:szCs w:val="20"/>
              </w:rPr>
              <w:t>setbuf</w:t>
            </w:r>
            <w:bookmarkEnd w:id="35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Отменяет автоматическую буферизацию, позволяя приложению определить собственный буфер для потока</w:t>
            </w:r>
          </w:p>
        </w:tc>
      </w:tr>
      <w:tr w:rsidR="001D71FC" w:rsidRPr="00664274" w:rsidTr="001D71FC">
        <w:trPr>
          <w:trHeight w:val="226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6" w:name="AP02436"/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setvbuf</w:t>
            </w:r>
            <w:bookmarkEnd w:id="36"/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То же самое, что 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setbuf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(); позволяет также определить размер буфера</w:t>
            </w:r>
          </w:p>
        </w:tc>
      </w:tr>
      <w:tr w:rsidR="001D71FC" w:rsidRPr="00664274" w:rsidTr="001D71FC">
        <w:trPr>
          <w:trHeight w:val="18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7" w:name="AP02437"/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sprintf</w:t>
            </w:r>
            <w:bookmarkEnd w:id="37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Записывает форматированные данные в строку</w:t>
            </w:r>
          </w:p>
        </w:tc>
      </w:tr>
      <w:tr w:rsidR="001D71FC" w:rsidRPr="00664274" w:rsidTr="001D71FC">
        <w:trPr>
          <w:trHeight w:val="18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8" w:name="AP02438"/>
            <w:proofErr w:type="spellStart"/>
            <w:r>
              <w:rPr>
                <w:rFonts w:ascii="Arial" w:hAnsi="Arial" w:cs="Arial"/>
                <w:sz w:val="20"/>
                <w:szCs w:val="20"/>
              </w:rPr>
              <w:t>sscanf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Сканирует и вводит форматированные данные из строки</w:t>
            </w:r>
          </w:p>
        </w:tc>
      </w:tr>
      <w:tr w:rsidR="001D71FC" w:rsidRPr="00664274" w:rsidTr="001D71FC">
        <w:trPr>
          <w:trHeight w:val="94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9" w:name="AP02439"/>
            <w:proofErr w:type="spellStart"/>
            <w:r>
              <w:rPr>
                <w:rFonts w:ascii="Arial" w:hAnsi="Arial" w:cs="Arial"/>
                <w:sz w:val="20"/>
                <w:szCs w:val="20"/>
              </w:rPr>
              <w:t>tmpnam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Создает в заданном подкаталоге файл с уникальным именем</w:t>
            </w:r>
          </w:p>
        </w:tc>
      </w:tr>
      <w:tr w:rsidR="001D71FC" w:rsidRPr="00664274" w:rsidTr="001D71FC">
        <w:trPr>
          <w:trHeight w:val="18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0" w:name="AP02440"/>
            <w:proofErr w:type="spellStart"/>
            <w:r>
              <w:rPr>
                <w:rFonts w:ascii="Arial" w:hAnsi="Arial" w:cs="Arial"/>
                <w:sz w:val="20"/>
                <w:szCs w:val="20"/>
              </w:rPr>
              <w:t>ungetch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Засылает символ в буфер клавиатуры</w:t>
            </w:r>
          </w:p>
        </w:tc>
      </w:tr>
      <w:tr w:rsidR="001D71FC" w:rsidRPr="00664274" w:rsidTr="001D71FC">
        <w:trPr>
          <w:trHeight w:val="7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1" w:name="AP02441"/>
            <w:bookmarkStart w:id="42" w:name="_GoBack"/>
            <w:bookmarkEnd w:id="42"/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vfprintf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Записывает форматированные данные в поток, используя указатель на форматирующую строку</w:t>
            </w:r>
          </w:p>
        </w:tc>
      </w:tr>
      <w:tr w:rsidR="001D71FC" w:rsidRPr="00314960" w:rsidTr="001D71FC">
        <w:trPr>
          <w:trHeight w:val="51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314960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3" w:name="AP02442"/>
            <w:proofErr w:type="spellStart"/>
            <w:r w:rsidRPr="00314960">
              <w:rPr>
                <w:rFonts w:ascii="Arial" w:hAnsi="Arial" w:cs="Arial"/>
                <w:sz w:val="20"/>
                <w:szCs w:val="20"/>
              </w:rPr>
              <w:t>vfscanf</w:t>
            </w:r>
            <w:bookmarkEnd w:id="43"/>
            <w:proofErr w:type="spellEnd"/>
            <w:r w:rsidRPr="00314960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314960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4960">
              <w:rPr>
                <w:rFonts w:ascii="Arial" w:hAnsi="Arial" w:cs="Arial"/>
                <w:sz w:val="20"/>
                <w:szCs w:val="20"/>
              </w:rPr>
              <w:t>Сканирует и форматирует ввод из потока, используя указатель на форматирующую строку</w:t>
            </w:r>
          </w:p>
        </w:tc>
      </w:tr>
      <w:tr w:rsidR="001D71FC" w:rsidRPr="00314960" w:rsidTr="001D71FC">
        <w:trPr>
          <w:trHeight w:val="162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314960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4" w:name="AP02443"/>
            <w:proofErr w:type="spellStart"/>
            <w:r w:rsidRPr="00314960">
              <w:rPr>
                <w:rFonts w:ascii="Arial" w:hAnsi="Arial" w:cs="Arial"/>
                <w:sz w:val="20"/>
                <w:szCs w:val="20"/>
              </w:rPr>
              <w:t>vprintf</w:t>
            </w:r>
            <w:bookmarkEnd w:id="44"/>
            <w:proofErr w:type="spellEnd"/>
            <w:r w:rsidRPr="00314960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314960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4960">
              <w:rPr>
                <w:rFonts w:ascii="Arial" w:hAnsi="Arial" w:cs="Arial"/>
                <w:sz w:val="20"/>
                <w:szCs w:val="20"/>
              </w:rPr>
              <w:t xml:space="preserve">Записывает форматированные данные в </w:t>
            </w:r>
            <w:proofErr w:type="spellStart"/>
            <w:r w:rsidRPr="00314960">
              <w:rPr>
                <w:rFonts w:ascii="Arial" w:hAnsi="Arial" w:cs="Arial"/>
                <w:sz w:val="20"/>
                <w:szCs w:val="20"/>
              </w:rPr>
              <w:t>stdout</w:t>
            </w:r>
            <w:proofErr w:type="spellEnd"/>
            <w:r w:rsidRPr="00314960">
              <w:rPr>
                <w:rFonts w:ascii="Arial" w:hAnsi="Arial" w:cs="Arial"/>
                <w:sz w:val="20"/>
                <w:szCs w:val="20"/>
              </w:rPr>
              <w:t>, используя указатель на форматирующую строку</w:t>
            </w:r>
          </w:p>
        </w:tc>
      </w:tr>
      <w:tr w:rsidR="001D71FC" w:rsidRPr="00314960" w:rsidTr="001D71FC">
        <w:trPr>
          <w:trHeight w:val="132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314960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5" w:name="AP02444"/>
            <w:proofErr w:type="spellStart"/>
            <w:r w:rsidRPr="00314960">
              <w:rPr>
                <w:rFonts w:ascii="Arial" w:hAnsi="Arial" w:cs="Arial"/>
                <w:sz w:val="20"/>
                <w:szCs w:val="20"/>
              </w:rPr>
              <w:t>vscanf</w:t>
            </w:r>
            <w:bookmarkEnd w:id="45"/>
            <w:proofErr w:type="spellEnd"/>
            <w:r w:rsidRPr="00314960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314960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4960">
              <w:rPr>
                <w:rFonts w:ascii="Arial" w:hAnsi="Arial" w:cs="Arial"/>
                <w:sz w:val="20"/>
                <w:szCs w:val="20"/>
              </w:rPr>
              <w:t xml:space="preserve">Сканирует и форматирует ввод из </w:t>
            </w:r>
            <w:proofErr w:type="spellStart"/>
            <w:r w:rsidRPr="00314960">
              <w:rPr>
                <w:rFonts w:ascii="Arial" w:hAnsi="Arial" w:cs="Arial"/>
                <w:sz w:val="20"/>
                <w:szCs w:val="20"/>
              </w:rPr>
              <w:t>stdin</w:t>
            </w:r>
            <w:proofErr w:type="spellEnd"/>
            <w:r w:rsidRPr="00314960">
              <w:rPr>
                <w:rFonts w:ascii="Arial" w:hAnsi="Arial" w:cs="Arial"/>
                <w:sz w:val="20"/>
                <w:szCs w:val="20"/>
              </w:rPr>
              <w:t>, используя указатель на форматирующую строку</w:t>
            </w:r>
          </w:p>
        </w:tc>
      </w:tr>
      <w:tr w:rsidR="001D71FC" w:rsidRPr="00314960" w:rsidTr="001E4D2D">
        <w:trPr>
          <w:trHeight w:val="507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314960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6" w:name="AP02445"/>
            <w:proofErr w:type="spellStart"/>
            <w:r w:rsidRPr="00314960">
              <w:rPr>
                <w:rFonts w:ascii="Arial" w:hAnsi="Arial" w:cs="Arial"/>
                <w:sz w:val="20"/>
                <w:szCs w:val="20"/>
              </w:rPr>
              <w:t>vsprintf</w:t>
            </w:r>
            <w:bookmarkEnd w:id="46"/>
            <w:proofErr w:type="spellEnd"/>
            <w:r w:rsidRPr="00314960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314960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4960">
              <w:rPr>
                <w:rFonts w:ascii="Arial" w:hAnsi="Arial" w:cs="Arial"/>
                <w:sz w:val="20"/>
                <w:szCs w:val="20"/>
              </w:rPr>
              <w:t>Записывает форматированные данные в строку, используя указатель на форматирующую строку</w:t>
            </w:r>
          </w:p>
        </w:tc>
      </w:tr>
      <w:tr w:rsidR="001D71FC" w:rsidRPr="00664274" w:rsidTr="001D71FC">
        <w:trPr>
          <w:trHeight w:val="238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Pr="00314960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7" w:name="AP02446"/>
            <w:proofErr w:type="spellStart"/>
            <w:r w:rsidRPr="00314960">
              <w:rPr>
                <w:rFonts w:ascii="Arial" w:hAnsi="Arial" w:cs="Arial"/>
                <w:sz w:val="20"/>
                <w:szCs w:val="20"/>
              </w:rPr>
              <w:t>vsscanf</w:t>
            </w:r>
            <w:bookmarkEnd w:id="47"/>
            <w:proofErr w:type="spellEnd"/>
            <w:r w:rsidRPr="00314960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8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FC" w:rsidRDefault="001D71FC" w:rsidP="001D71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4960">
              <w:rPr>
                <w:rFonts w:ascii="Arial" w:hAnsi="Arial" w:cs="Arial"/>
                <w:sz w:val="20"/>
                <w:szCs w:val="20"/>
              </w:rPr>
              <w:t>Сканирует и форматирует ввод строки, используя указатель на форматирующую строку</w:t>
            </w:r>
          </w:p>
        </w:tc>
      </w:tr>
    </w:tbl>
    <w:p w:rsidR="001D71FC" w:rsidRPr="00CC41FC" w:rsidRDefault="001D71FC" w:rsidP="001D71FC">
      <w:pPr>
        <w:pStyle w:val="Main"/>
        <w:ind w:firstLine="567"/>
        <w:rPr>
          <w:lang w:val="ru-RU"/>
        </w:rPr>
      </w:pPr>
    </w:p>
    <w:p w:rsidR="00D926D6" w:rsidRDefault="00D926D6" w:rsidP="00D926D6">
      <w:pPr>
        <w:pStyle w:val="Main"/>
        <w:ind w:firstLine="567"/>
        <w:rPr>
          <w:lang w:val="ru-RU"/>
        </w:rPr>
      </w:pPr>
      <w:r>
        <w:rPr>
          <w:lang w:val="ru-RU"/>
        </w:rPr>
        <w:lastRenderedPageBreak/>
        <w:t>Таблица 1.</w:t>
      </w:r>
      <w:r w:rsidRPr="00D926D6">
        <w:rPr>
          <w:lang w:val="ru-RU"/>
        </w:rPr>
        <w:t>2</w:t>
      </w:r>
      <w:r>
        <w:rPr>
          <w:lang w:val="ru-RU"/>
        </w:rPr>
        <w:t xml:space="preserve">. Функции </w:t>
      </w:r>
      <w:r w:rsidRPr="00D926D6">
        <w:rPr>
          <w:lang w:val="ru-RU"/>
        </w:rPr>
        <w:t>низкоуровневого ввода и вывода</w:t>
      </w:r>
    </w:p>
    <w:p w:rsidR="00D926D6" w:rsidRPr="00D926D6" w:rsidRDefault="00D926D6" w:rsidP="001D71FC">
      <w:pPr>
        <w:pStyle w:val="Main"/>
        <w:ind w:firstLine="567"/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4276"/>
      </w:tblGrid>
      <w:tr w:rsidR="00D926D6" w:rsidRPr="006C0832" w:rsidTr="00D926D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D926D6" w:rsidRDefault="00D926D6" w:rsidP="00CC41FC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>Функция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6C0832" w:rsidRDefault="00D926D6" w:rsidP="00CC41FC">
            <w:pPr>
              <w:rPr>
                <w:rFonts w:ascii="Arial" w:hAnsi="Arial" w:cs="Arial"/>
                <w:b/>
                <w:sz w:val="20"/>
              </w:rPr>
            </w:pPr>
            <w:r w:rsidRPr="006C0832">
              <w:rPr>
                <w:rFonts w:ascii="Arial" w:hAnsi="Arial" w:cs="Arial"/>
                <w:b/>
                <w:sz w:val="20"/>
              </w:rPr>
              <w:t>Описание</w:t>
            </w:r>
          </w:p>
        </w:tc>
      </w:tr>
      <w:tr w:rsidR="00D926D6" w:rsidRPr="006C0832" w:rsidTr="00D926D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6C0832" w:rsidRDefault="00D926D6" w:rsidP="00CC41FC">
            <w:pPr>
              <w:pStyle w:val="Main"/>
              <w:ind w:firstLine="0"/>
              <w:jc w:val="left"/>
            </w:pPr>
            <w:bookmarkStart w:id="48" w:name="AP02447"/>
            <w:r w:rsidRPr="006C0832">
              <w:t>close</w:t>
            </w:r>
            <w:bookmarkEnd w:id="48"/>
            <w:r w:rsidRPr="006C0832">
              <w:t>()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6C0832" w:rsidRDefault="00D926D6" w:rsidP="00CC41FC">
            <w:pPr>
              <w:pStyle w:val="Main"/>
              <w:ind w:firstLine="0"/>
              <w:jc w:val="left"/>
            </w:pPr>
            <w:proofErr w:type="spellStart"/>
            <w:r w:rsidRPr="006C0832">
              <w:t>Закрывает</w:t>
            </w:r>
            <w:proofErr w:type="spellEnd"/>
            <w:r w:rsidRPr="006C0832">
              <w:t xml:space="preserve"> </w:t>
            </w:r>
            <w:proofErr w:type="spellStart"/>
            <w:r w:rsidRPr="006C0832">
              <w:t>дисковый</w:t>
            </w:r>
            <w:proofErr w:type="spellEnd"/>
            <w:r w:rsidRPr="006C0832">
              <w:t xml:space="preserve"> </w:t>
            </w:r>
            <w:proofErr w:type="spellStart"/>
            <w:r w:rsidRPr="006C0832">
              <w:t>файл</w:t>
            </w:r>
            <w:proofErr w:type="spellEnd"/>
          </w:p>
        </w:tc>
      </w:tr>
      <w:tr w:rsidR="00D926D6" w:rsidRPr="006C0832" w:rsidTr="00D926D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6C0832" w:rsidRDefault="00D926D6" w:rsidP="00CC41FC">
            <w:pPr>
              <w:pStyle w:val="Main"/>
              <w:ind w:firstLine="0"/>
              <w:jc w:val="left"/>
            </w:pPr>
            <w:bookmarkStart w:id="49" w:name="AP02448"/>
            <w:proofErr w:type="spellStart"/>
            <w:r w:rsidRPr="006C0832">
              <w:t>lseek</w:t>
            </w:r>
            <w:bookmarkEnd w:id="49"/>
            <w:proofErr w:type="spellEnd"/>
            <w:r w:rsidRPr="006C0832">
              <w:t>()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6C0832" w:rsidRDefault="00D926D6" w:rsidP="00CC41FC">
            <w:pPr>
              <w:pStyle w:val="Main"/>
              <w:ind w:firstLine="0"/>
              <w:jc w:val="left"/>
              <w:rPr>
                <w:lang w:val="ru-RU"/>
              </w:rPr>
            </w:pPr>
            <w:r w:rsidRPr="006C0832">
              <w:rPr>
                <w:lang w:val="ru-RU"/>
              </w:rPr>
              <w:t>Поиск указанного байта в файле</w:t>
            </w:r>
          </w:p>
        </w:tc>
      </w:tr>
      <w:tr w:rsidR="00D926D6" w:rsidRPr="006C0832" w:rsidTr="00D926D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6C0832" w:rsidRDefault="00D926D6" w:rsidP="00CC41FC">
            <w:pPr>
              <w:pStyle w:val="Main"/>
              <w:ind w:firstLine="0"/>
              <w:jc w:val="left"/>
            </w:pPr>
            <w:bookmarkStart w:id="50" w:name="AP02449"/>
            <w:r w:rsidRPr="006C0832">
              <w:t>open</w:t>
            </w:r>
            <w:bookmarkEnd w:id="50"/>
            <w:r w:rsidRPr="006C0832">
              <w:t>()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6C0832" w:rsidRDefault="00D926D6" w:rsidP="00CC41FC">
            <w:pPr>
              <w:pStyle w:val="Main"/>
              <w:ind w:firstLine="0"/>
              <w:jc w:val="left"/>
            </w:pPr>
            <w:proofErr w:type="spellStart"/>
            <w:r w:rsidRPr="006C0832">
              <w:t>Открывает</w:t>
            </w:r>
            <w:proofErr w:type="spellEnd"/>
            <w:r w:rsidRPr="006C0832">
              <w:t xml:space="preserve"> </w:t>
            </w:r>
            <w:proofErr w:type="spellStart"/>
            <w:r w:rsidRPr="006C0832">
              <w:t>дисковый</w:t>
            </w:r>
            <w:proofErr w:type="spellEnd"/>
            <w:r w:rsidRPr="006C0832">
              <w:t xml:space="preserve"> </w:t>
            </w:r>
            <w:proofErr w:type="spellStart"/>
            <w:r w:rsidRPr="006C0832">
              <w:t>файл</w:t>
            </w:r>
            <w:proofErr w:type="spellEnd"/>
          </w:p>
        </w:tc>
      </w:tr>
      <w:tr w:rsidR="00D926D6" w:rsidRPr="006C0832" w:rsidTr="00D926D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6C0832" w:rsidRDefault="00D926D6" w:rsidP="00CC41FC">
            <w:pPr>
              <w:pStyle w:val="Main"/>
              <w:ind w:firstLine="0"/>
              <w:jc w:val="left"/>
            </w:pPr>
            <w:bookmarkStart w:id="51" w:name="AP02450"/>
            <w:r w:rsidRPr="006C0832">
              <w:t>read</w:t>
            </w:r>
            <w:bookmarkEnd w:id="51"/>
            <w:r w:rsidRPr="006C0832">
              <w:t>()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6C0832" w:rsidRDefault="00D926D6" w:rsidP="00CC41FC">
            <w:pPr>
              <w:pStyle w:val="Main"/>
              <w:ind w:firstLine="0"/>
              <w:jc w:val="left"/>
            </w:pPr>
            <w:proofErr w:type="spellStart"/>
            <w:r w:rsidRPr="006C0832">
              <w:t>Читает</w:t>
            </w:r>
            <w:proofErr w:type="spellEnd"/>
            <w:r w:rsidRPr="006C0832">
              <w:t xml:space="preserve"> </w:t>
            </w:r>
            <w:proofErr w:type="spellStart"/>
            <w:r w:rsidRPr="006C0832">
              <w:t>данные</w:t>
            </w:r>
            <w:proofErr w:type="spellEnd"/>
            <w:r w:rsidRPr="006C0832">
              <w:t xml:space="preserve"> в </w:t>
            </w:r>
            <w:proofErr w:type="spellStart"/>
            <w:r w:rsidRPr="006C0832">
              <w:t>буфер</w:t>
            </w:r>
            <w:proofErr w:type="spellEnd"/>
          </w:p>
        </w:tc>
      </w:tr>
      <w:tr w:rsidR="00D926D6" w:rsidRPr="006C0832" w:rsidTr="00D926D6">
        <w:trPr>
          <w:trHeight w:val="11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6C0832" w:rsidRDefault="00D926D6" w:rsidP="00CC41FC">
            <w:pPr>
              <w:pStyle w:val="Main"/>
              <w:ind w:firstLine="0"/>
              <w:jc w:val="left"/>
            </w:pPr>
            <w:bookmarkStart w:id="52" w:name="AP02451"/>
            <w:r w:rsidRPr="006C0832">
              <w:t>unlink</w:t>
            </w:r>
            <w:bookmarkEnd w:id="52"/>
            <w:r w:rsidRPr="006C0832">
              <w:t>()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6C0832" w:rsidRDefault="00D926D6" w:rsidP="00CC41FC">
            <w:pPr>
              <w:pStyle w:val="Main"/>
              <w:ind w:firstLine="0"/>
              <w:jc w:val="left"/>
            </w:pPr>
            <w:proofErr w:type="spellStart"/>
            <w:r w:rsidRPr="006C0832">
              <w:t>Удаляет</w:t>
            </w:r>
            <w:proofErr w:type="spellEnd"/>
            <w:r w:rsidRPr="006C0832">
              <w:t xml:space="preserve"> </w:t>
            </w:r>
            <w:proofErr w:type="spellStart"/>
            <w:r w:rsidRPr="006C0832">
              <w:t>файл</w:t>
            </w:r>
            <w:proofErr w:type="spellEnd"/>
            <w:r w:rsidRPr="006C0832">
              <w:t xml:space="preserve"> </w:t>
            </w:r>
            <w:proofErr w:type="spellStart"/>
            <w:r w:rsidRPr="006C0832">
              <w:t>из</w:t>
            </w:r>
            <w:proofErr w:type="spellEnd"/>
            <w:r w:rsidRPr="006C0832">
              <w:t xml:space="preserve"> </w:t>
            </w:r>
            <w:proofErr w:type="spellStart"/>
            <w:r w:rsidRPr="006C0832">
              <w:t>подкаталога</w:t>
            </w:r>
            <w:proofErr w:type="spellEnd"/>
          </w:p>
        </w:tc>
      </w:tr>
      <w:tr w:rsidR="00D926D6" w:rsidTr="00D926D6">
        <w:trPr>
          <w:trHeight w:val="5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Pr="006C0832" w:rsidRDefault="00D926D6" w:rsidP="00CC41FC">
            <w:pPr>
              <w:pStyle w:val="Main"/>
              <w:ind w:firstLine="0"/>
              <w:jc w:val="left"/>
              <w:rPr>
                <w:spacing w:val="-2"/>
                <w:szCs w:val="23"/>
              </w:rPr>
            </w:pPr>
            <w:bookmarkStart w:id="53" w:name="AP02452"/>
            <w:r w:rsidRPr="006C0832">
              <w:rPr>
                <w:spacing w:val="-2"/>
                <w:szCs w:val="23"/>
              </w:rPr>
              <w:t>write</w:t>
            </w:r>
            <w:bookmarkEnd w:id="53"/>
            <w:r w:rsidRPr="006C0832">
              <w:rPr>
                <w:spacing w:val="-2"/>
                <w:szCs w:val="23"/>
              </w:rPr>
              <w:t>()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D6" w:rsidRDefault="00D926D6" w:rsidP="00CC41FC">
            <w:pPr>
              <w:pStyle w:val="Main"/>
              <w:ind w:firstLine="0"/>
              <w:jc w:val="left"/>
              <w:rPr>
                <w:spacing w:val="-2"/>
                <w:szCs w:val="23"/>
              </w:rPr>
            </w:pPr>
            <w:proofErr w:type="spellStart"/>
            <w:r w:rsidRPr="006C0832">
              <w:rPr>
                <w:spacing w:val="-2"/>
                <w:szCs w:val="23"/>
              </w:rPr>
              <w:t>Записывает</w:t>
            </w:r>
            <w:proofErr w:type="spellEnd"/>
            <w:r w:rsidRPr="006C0832">
              <w:rPr>
                <w:spacing w:val="-2"/>
                <w:szCs w:val="23"/>
              </w:rPr>
              <w:t xml:space="preserve"> </w:t>
            </w:r>
            <w:proofErr w:type="spellStart"/>
            <w:r w:rsidRPr="006C0832">
              <w:rPr>
                <w:spacing w:val="-2"/>
                <w:szCs w:val="23"/>
              </w:rPr>
              <w:t>буфер</w:t>
            </w:r>
            <w:proofErr w:type="spellEnd"/>
            <w:r w:rsidRPr="006C0832">
              <w:rPr>
                <w:spacing w:val="-2"/>
                <w:szCs w:val="23"/>
              </w:rPr>
              <w:t xml:space="preserve"> </w:t>
            </w:r>
            <w:proofErr w:type="spellStart"/>
            <w:r w:rsidRPr="006C0832">
              <w:rPr>
                <w:spacing w:val="-2"/>
                <w:szCs w:val="23"/>
              </w:rPr>
              <w:t>данных</w:t>
            </w:r>
            <w:proofErr w:type="spellEnd"/>
          </w:p>
        </w:tc>
      </w:tr>
    </w:tbl>
    <w:p w:rsidR="00D926D6" w:rsidRPr="00D926D6" w:rsidRDefault="00D926D6" w:rsidP="001D71FC">
      <w:pPr>
        <w:pStyle w:val="Main"/>
        <w:ind w:firstLine="567"/>
      </w:pPr>
    </w:p>
    <w:p w:rsidR="00E8260B" w:rsidRPr="00E8260B" w:rsidRDefault="00E8260B" w:rsidP="00E8260B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bookmarkStart w:id="54" w:name="_Toc515770699"/>
      <w:r w:rsidRPr="00E8260B">
        <w:rPr>
          <w:i w:val="0"/>
          <w:sz w:val="20"/>
          <w:szCs w:val="20"/>
        </w:rPr>
        <w:t>Полезные функции для работы с файлами</w:t>
      </w:r>
      <w:bookmarkEnd w:id="54"/>
    </w:p>
    <w:p w:rsidR="00E8260B" w:rsidRDefault="00E8260B" w:rsidP="005876B9">
      <w:pPr>
        <w:pStyle w:val="Main"/>
        <w:ind w:firstLine="567"/>
        <w:rPr>
          <w:lang w:val="ru-RU"/>
        </w:rPr>
      </w:pPr>
    </w:p>
    <w:p w:rsidR="005876B9" w:rsidRPr="005876B9" w:rsidRDefault="005876B9" w:rsidP="005876B9">
      <w:pPr>
        <w:pStyle w:val="Main"/>
        <w:ind w:firstLine="0"/>
        <w:rPr>
          <w:color w:val="8DB3E2" w:themeColor="text2" w:themeTint="66"/>
          <w:sz w:val="16"/>
          <w:szCs w:val="16"/>
        </w:rPr>
      </w:pPr>
      <w:r w:rsidRPr="005876B9">
        <w:rPr>
          <w:color w:val="8DB3E2" w:themeColor="text2" w:themeTint="66"/>
          <w:sz w:val="16"/>
          <w:szCs w:val="16"/>
        </w:rPr>
        <w:t>file:///D:/SUBJECTS/_AP_AlgorithmProgramming/AlgorithmProgramming%2004_Aktive/x3_%D0%A0%D0%B0%D0%B1%D0%BE%D1%82%D0%B0%20%D1%81%20%D1%84%D0%B0%D0%B9%D0%BB%D0%B0%D0%BC%D0%B8/_cstdio_%20_%20XoaX.net%20Video%20Tutorials.html</w:t>
      </w:r>
    </w:p>
    <w:p w:rsidR="005876B9" w:rsidRPr="0085799E" w:rsidRDefault="005876B9" w:rsidP="005876B9">
      <w:pPr>
        <w:pStyle w:val="Main"/>
        <w:ind w:firstLine="567"/>
      </w:pPr>
    </w:p>
    <w:p w:rsidR="005876B9" w:rsidRPr="0085799E" w:rsidRDefault="005876B9" w:rsidP="005876B9">
      <w:pPr>
        <w:pStyle w:val="Main"/>
        <w:ind w:firstLine="0"/>
        <w:jc w:val="center"/>
        <w:rPr>
          <w:noProof/>
          <w:lang w:eastAsia="en-US"/>
        </w:rPr>
      </w:pPr>
    </w:p>
    <w:p w:rsidR="005876B9" w:rsidRPr="005876B9" w:rsidRDefault="005876B9" w:rsidP="005876B9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046605" cy="763270"/>
            <wp:effectExtent l="19050" t="0" r="0" b="0"/>
            <wp:docPr id="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B9" w:rsidRPr="005876B9" w:rsidRDefault="005876B9" w:rsidP="005876B9">
      <w:pPr>
        <w:pStyle w:val="Main"/>
        <w:ind w:firstLine="0"/>
        <w:jc w:val="center"/>
        <w:rPr>
          <w:noProof/>
          <w:lang w:eastAsia="en-US"/>
        </w:rPr>
      </w:pPr>
    </w:p>
    <w:p w:rsidR="00E8260B" w:rsidRPr="00E8260B" w:rsidRDefault="00E8260B" w:rsidP="00E8260B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55" w:name="_Toc515770700"/>
      <w:proofErr w:type="spellStart"/>
      <w:r w:rsidRPr="00E8260B">
        <w:rPr>
          <w:sz w:val="20"/>
          <w:szCs w:val="20"/>
        </w:rPr>
        <w:t>clearerr</w:t>
      </w:r>
      <w:proofErr w:type="spellEnd"/>
      <w:r w:rsidRPr="00E8260B">
        <w:rPr>
          <w:sz w:val="20"/>
          <w:szCs w:val="20"/>
        </w:rPr>
        <w:t>()</w:t>
      </w:r>
      <w:bookmarkEnd w:id="55"/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Default="00E8260B" w:rsidP="003F50D3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void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clearerr(FILE* qpStream);</w:t>
      </w:r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Pr="00E8260B" w:rsidRDefault="00E8260B" w:rsidP="003F50D3">
      <w:pPr>
        <w:pStyle w:val="Main"/>
        <w:ind w:firstLine="567"/>
        <w:rPr>
          <w:lang w:val="ru-RU"/>
        </w:rPr>
      </w:pPr>
      <w:r w:rsidRPr="00E8260B">
        <w:rPr>
          <w:lang w:val="ru-RU"/>
        </w:rPr>
        <w:t xml:space="preserve">Эта функция очищает все индикаторы ошибок в объекте </w:t>
      </w:r>
      <w:proofErr w:type="spellStart"/>
      <w:r w:rsidRPr="00E8260B">
        <w:rPr>
          <w:lang w:val="ru-RU"/>
        </w:rPr>
        <w:t>qpStream</w:t>
      </w:r>
      <w:proofErr w:type="spellEnd"/>
      <w:r w:rsidRPr="00E8260B">
        <w:rPr>
          <w:lang w:val="ru-RU"/>
        </w:rPr>
        <w:t xml:space="preserve"> и состоянии конца файла.</w:t>
      </w:r>
    </w:p>
    <w:p w:rsidR="00E8260B" w:rsidRPr="00E8260B" w:rsidRDefault="00E8260B" w:rsidP="003F50D3">
      <w:pPr>
        <w:pStyle w:val="Main"/>
        <w:ind w:firstLine="567"/>
        <w:rPr>
          <w:lang w:val="ru-RU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from the output stream to create an error.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getc(stdout);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Verify that the stream has an error.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(ferror(stdout)) 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perror(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"1.Error in stdout"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"1.No error in stdout\n"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Clear the stream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clearerr(stdout);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Verify that the error was cleared.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(ferror(stdout)) 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perror(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"2.Error in stdout"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"2.No error in stdout\n"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E8260B" w:rsidRDefault="001D71FC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 w:rsidR="00E8260B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getchar();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E8260B" w:rsidRPr="00E8260B" w:rsidRDefault="00E8260B" w:rsidP="00E8260B">
      <w:pPr>
        <w:pStyle w:val="Main"/>
        <w:ind w:firstLine="0"/>
        <w:jc w:val="center"/>
        <w:rPr>
          <w:lang w:val="ru-RU"/>
        </w:rPr>
      </w:pPr>
    </w:p>
    <w:p w:rsidR="00E8260B" w:rsidRPr="00E8260B" w:rsidRDefault="00E8260B" w:rsidP="00E8260B">
      <w:pPr>
        <w:pStyle w:val="Main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131060" cy="293370"/>
            <wp:effectExtent l="19050" t="0" r="2540" b="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0B" w:rsidRPr="00E8260B" w:rsidRDefault="00E8260B" w:rsidP="00E8260B">
      <w:pPr>
        <w:pStyle w:val="Main"/>
        <w:ind w:firstLine="0"/>
        <w:jc w:val="center"/>
        <w:rPr>
          <w:lang w:val="ru-RU"/>
        </w:rPr>
      </w:pPr>
    </w:p>
    <w:p w:rsidR="00E8260B" w:rsidRPr="00E8260B" w:rsidRDefault="00E8260B" w:rsidP="00E8260B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56" w:name="_Toc515770701"/>
      <w:proofErr w:type="spellStart"/>
      <w:r w:rsidRPr="00E8260B">
        <w:rPr>
          <w:sz w:val="20"/>
          <w:szCs w:val="20"/>
        </w:rPr>
        <w:t>fclose</w:t>
      </w:r>
      <w:proofErr w:type="spellEnd"/>
      <w:r w:rsidRPr="00E8260B">
        <w:rPr>
          <w:sz w:val="20"/>
          <w:szCs w:val="20"/>
        </w:rPr>
        <w:t>()</w:t>
      </w:r>
      <w:bookmarkEnd w:id="56"/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fclose(FILE* qpStream);</w:t>
      </w:r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Default="00E8260B" w:rsidP="003F50D3">
      <w:pPr>
        <w:pStyle w:val="Main"/>
        <w:ind w:firstLine="567"/>
        <w:rPr>
          <w:lang w:val="ru-RU"/>
        </w:rPr>
      </w:pPr>
      <w:r w:rsidRPr="00E8260B">
        <w:rPr>
          <w:lang w:val="ru-RU"/>
        </w:rPr>
        <w:t>Эта функция используется для закрытия потока, когда вы закончите использовать его. Аргумент «</w:t>
      </w:r>
      <w:proofErr w:type="spellStart"/>
      <w:r w:rsidRPr="00E8260B">
        <w:rPr>
          <w:lang w:val="ru-RU"/>
        </w:rPr>
        <w:t>qpStream</w:t>
      </w:r>
      <w:proofErr w:type="spellEnd"/>
      <w:r w:rsidRPr="00E8260B">
        <w:rPr>
          <w:lang w:val="ru-RU"/>
        </w:rPr>
        <w:t>» - это поток, который закрывается. Функция возвращает 0, если поток был успешно закрыт и EOF указывает на ошибку.</w:t>
      </w:r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Verify that we opened the file.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(qpFile) 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"Opened the file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getchar();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Now close the file and verify that it closed.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iCloseResult = fclose(qpFile);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(iCloseResult == 0) 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"Closed the file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close the file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E8260B" w:rsidRPr="00E8260B" w:rsidRDefault="00E8260B" w:rsidP="00E8260B">
      <w:pPr>
        <w:pStyle w:val="Main"/>
        <w:ind w:firstLine="0"/>
        <w:jc w:val="center"/>
        <w:rPr>
          <w:noProof/>
          <w:lang w:val="ru-RU" w:eastAsia="en-US"/>
        </w:rPr>
      </w:pPr>
    </w:p>
    <w:p w:rsidR="00E8260B" w:rsidRPr="00E8260B" w:rsidRDefault="00E8260B" w:rsidP="00E826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717800" cy="276860"/>
            <wp:effectExtent l="19050" t="0" r="6350" b="0"/>
            <wp:docPr id="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0B" w:rsidRDefault="00E8260B" w:rsidP="00E8260B">
      <w:pPr>
        <w:pStyle w:val="Main"/>
        <w:ind w:firstLine="0"/>
        <w:jc w:val="center"/>
        <w:rPr>
          <w:noProof/>
          <w:lang w:eastAsia="en-US"/>
        </w:rPr>
      </w:pPr>
    </w:p>
    <w:p w:rsidR="000A7493" w:rsidRPr="000A7493" w:rsidRDefault="000A7493" w:rsidP="000A7493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57" w:name="_Toc515770702"/>
      <w:proofErr w:type="spellStart"/>
      <w:r w:rsidRPr="000A7493">
        <w:rPr>
          <w:sz w:val="20"/>
          <w:szCs w:val="20"/>
        </w:rPr>
        <w:t>fcloseall</w:t>
      </w:r>
      <w:proofErr w:type="spellEnd"/>
      <w:r w:rsidRPr="000A7493">
        <w:rPr>
          <w:sz w:val="20"/>
          <w:szCs w:val="20"/>
        </w:rPr>
        <w:t>()</w:t>
      </w:r>
      <w:bookmarkEnd w:id="57"/>
    </w:p>
    <w:p w:rsidR="000A7493" w:rsidRPr="000A7493" w:rsidRDefault="000A7493" w:rsidP="000A7493">
      <w:pPr>
        <w:pStyle w:val="Main"/>
        <w:ind w:firstLine="567"/>
        <w:rPr>
          <w:lang w:val="ru-RU"/>
        </w:rPr>
      </w:pP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fcloseall(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0A7493" w:rsidRPr="000A7493" w:rsidRDefault="000A7493" w:rsidP="000A7493">
      <w:pPr>
        <w:pStyle w:val="Main"/>
        <w:ind w:firstLine="567"/>
        <w:rPr>
          <w:lang w:val="ru-RU"/>
        </w:rPr>
      </w:pPr>
    </w:p>
    <w:p w:rsidR="000A7493" w:rsidRPr="000A7493" w:rsidRDefault="000A7493" w:rsidP="000A7493">
      <w:pPr>
        <w:pStyle w:val="Main"/>
        <w:ind w:firstLine="567"/>
        <w:rPr>
          <w:lang w:val="ru-RU"/>
        </w:rPr>
      </w:pPr>
      <w:r w:rsidRPr="000A7493">
        <w:rPr>
          <w:lang w:val="ru-RU"/>
        </w:rPr>
        <w:t>Иногда мы открываем несколько файлов для обработки, тогда утомительная задача - закрыть все открытые потоки один за другим после использования. C обеспечивает мощную функцию для закрытия всех открытых потоков с использованием единого метода.</w:t>
      </w:r>
    </w:p>
    <w:p w:rsidR="000A7493" w:rsidRPr="000A7493" w:rsidRDefault="000A7493" w:rsidP="000A7493">
      <w:pPr>
        <w:pStyle w:val="Main"/>
        <w:ind w:firstLine="567"/>
        <w:rPr>
          <w:lang w:val="ru-RU"/>
        </w:rPr>
      </w:pP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streams_closed;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"ONE.txt"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"w"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"TWO.txt"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"w"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streams_closed = fcloseall();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(streams_closed == EOF)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"Error"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 Streams Were Closed"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streams_closed);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getchar();</w:t>
      </w:r>
    </w:p>
    <w:p w:rsidR="000A7493" w:rsidRDefault="000A7493" w:rsidP="000A74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0A7493" w:rsidRPr="000A7493" w:rsidRDefault="000A7493" w:rsidP="00E8260B">
      <w:pPr>
        <w:pStyle w:val="Main"/>
        <w:ind w:firstLine="0"/>
        <w:jc w:val="center"/>
        <w:rPr>
          <w:noProof/>
          <w:lang w:val="ru-RU" w:eastAsia="en-US"/>
        </w:rPr>
      </w:pPr>
    </w:p>
    <w:p w:rsidR="000A7493" w:rsidRDefault="000A7493" w:rsidP="00E826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669415" cy="193040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493" w:rsidRDefault="000A7493" w:rsidP="00E8260B">
      <w:pPr>
        <w:pStyle w:val="Main"/>
        <w:ind w:firstLine="0"/>
        <w:jc w:val="center"/>
        <w:rPr>
          <w:noProof/>
          <w:lang w:eastAsia="en-US"/>
        </w:rPr>
      </w:pPr>
    </w:p>
    <w:p w:rsidR="009770EF" w:rsidRPr="009770EF" w:rsidRDefault="009770EF" w:rsidP="009770EF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58" w:name="_Toc515770703"/>
      <w:r w:rsidRPr="009770EF">
        <w:rPr>
          <w:sz w:val="20"/>
          <w:szCs w:val="20"/>
        </w:rPr>
        <w:t>fdopen()</w:t>
      </w:r>
      <w:bookmarkEnd w:id="58"/>
    </w:p>
    <w:p w:rsidR="009770EF" w:rsidRDefault="009770EF" w:rsidP="009770EF">
      <w:pPr>
        <w:pStyle w:val="Main"/>
        <w:ind w:firstLine="567"/>
      </w:pPr>
    </w:p>
    <w:p w:rsidR="009770EF" w:rsidRDefault="009770EF" w:rsidP="009770EF">
      <w:pPr>
        <w:pStyle w:val="Main"/>
        <w:ind w:firstLine="567"/>
      </w:pPr>
      <w:r>
        <w:rPr>
          <w:rFonts w:ascii="Courier New" w:hAnsi="Courier New" w:cs="Courier New"/>
          <w:noProof/>
          <w:lang w:eastAsia="en-US"/>
        </w:rPr>
        <w:t xml:space="preserve">FILE* fp = fdopen(fd, </w:t>
      </w:r>
      <w:r>
        <w:rPr>
          <w:rFonts w:ascii="Courier New" w:hAnsi="Courier New" w:cs="Courier New"/>
          <w:noProof/>
          <w:color w:val="A31515"/>
          <w:lang w:eastAsia="en-US"/>
        </w:rPr>
        <w:t>"w"</w:t>
      </w:r>
      <w:r>
        <w:rPr>
          <w:rFonts w:ascii="Courier New" w:hAnsi="Courier New" w:cs="Courier New"/>
          <w:noProof/>
          <w:lang w:eastAsia="en-US"/>
        </w:rPr>
        <w:t>);</w:t>
      </w:r>
    </w:p>
    <w:p w:rsidR="009770EF" w:rsidRDefault="009770EF" w:rsidP="009770EF">
      <w:pPr>
        <w:pStyle w:val="Main"/>
        <w:ind w:firstLine="567"/>
      </w:pPr>
    </w:p>
    <w:p w:rsidR="009770EF" w:rsidRPr="009770EF" w:rsidRDefault="009770EF" w:rsidP="009770EF">
      <w:pPr>
        <w:pStyle w:val="Main"/>
        <w:ind w:firstLine="567"/>
        <w:rPr>
          <w:lang w:val="ru-RU"/>
        </w:rPr>
      </w:pPr>
      <w:proofErr w:type="spellStart"/>
      <w:proofErr w:type="gramStart"/>
      <w:r w:rsidRPr="009770EF">
        <w:lastRenderedPageBreak/>
        <w:t>fdopen</w:t>
      </w:r>
      <w:proofErr w:type="spellEnd"/>
      <w:proofErr w:type="gramEnd"/>
      <w:r w:rsidRPr="009770EF">
        <w:rPr>
          <w:lang w:val="ru-RU"/>
        </w:rPr>
        <w:t xml:space="preserve"> () использовать дескриптор файла для указателя на файл.</w:t>
      </w:r>
      <w:r>
        <w:rPr>
          <w:lang w:val="ru-RU"/>
        </w:rPr>
        <w:t xml:space="preserve"> </w:t>
      </w:r>
      <w:r w:rsidRPr="009770EF">
        <w:rPr>
          <w:lang w:val="ru-RU"/>
        </w:rPr>
        <w:t xml:space="preserve">Функция </w:t>
      </w:r>
      <w:proofErr w:type="spellStart"/>
      <w:r w:rsidRPr="009770EF">
        <w:rPr>
          <w:lang w:val="ru-RU"/>
        </w:rPr>
        <w:t>fdopen</w:t>
      </w:r>
      <w:proofErr w:type="spellEnd"/>
      <w:r w:rsidRPr="009770EF">
        <w:rPr>
          <w:lang w:val="ru-RU"/>
        </w:rPr>
        <w:t xml:space="preserve"> () связывает поток с файловым дескриптором. Дескрипторы файлов получают из </w:t>
      </w:r>
      <w:proofErr w:type="spellStart"/>
      <w:r w:rsidRPr="009770EF">
        <w:rPr>
          <w:lang w:val="ru-RU"/>
        </w:rPr>
        <w:t>open</w:t>
      </w:r>
      <w:proofErr w:type="spellEnd"/>
      <w:r w:rsidRPr="009770EF">
        <w:rPr>
          <w:lang w:val="ru-RU"/>
        </w:rPr>
        <w:t xml:space="preserve"> (), </w:t>
      </w:r>
      <w:proofErr w:type="spellStart"/>
      <w:r w:rsidRPr="009770EF">
        <w:rPr>
          <w:lang w:val="ru-RU"/>
        </w:rPr>
        <w:t>dup</w:t>
      </w:r>
      <w:proofErr w:type="spellEnd"/>
      <w:r w:rsidRPr="009770EF">
        <w:rPr>
          <w:lang w:val="ru-RU"/>
        </w:rPr>
        <w:t xml:space="preserve"> (), </w:t>
      </w:r>
      <w:proofErr w:type="spellStart"/>
      <w:r w:rsidRPr="009770EF">
        <w:rPr>
          <w:lang w:val="ru-RU"/>
        </w:rPr>
        <w:t>creat</w:t>
      </w:r>
      <w:proofErr w:type="spellEnd"/>
      <w:r w:rsidRPr="009770EF">
        <w:rPr>
          <w:lang w:val="ru-RU"/>
        </w:rPr>
        <w:t xml:space="preserve"> () или </w:t>
      </w:r>
      <w:proofErr w:type="spellStart"/>
      <w:r w:rsidRPr="009770EF">
        <w:rPr>
          <w:lang w:val="ru-RU"/>
        </w:rPr>
        <w:t>pipe</w:t>
      </w:r>
      <w:proofErr w:type="spellEnd"/>
      <w:r w:rsidRPr="009770EF">
        <w:rPr>
          <w:lang w:val="ru-RU"/>
        </w:rPr>
        <w:t xml:space="preserve"> (), которые открывают файлы, но не возвращают указатели на поток структуры FILE. Потоки необходимы для почти всех подпрограмм библиотеки </w:t>
      </w:r>
      <w:proofErr w:type="spellStart"/>
      <w:r w:rsidRPr="009770EF">
        <w:rPr>
          <w:lang w:val="ru-RU"/>
        </w:rPr>
        <w:t>stdio</w:t>
      </w:r>
      <w:proofErr w:type="spellEnd"/>
      <w:r w:rsidRPr="009770EF">
        <w:rPr>
          <w:lang w:val="ru-RU"/>
        </w:rPr>
        <w:t>.</w:t>
      </w:r>
    </w:p>
    <w:p w:rsidR="009770EF" w:rsidRPr="009770EF" w:rsidRDefault="009770EF" w:rsidP="009770EF">
      <w:pPr>
        <w:pStyle w:val="Main"/>
        <w:ind w:firstLine="567"/>
        <w:rPr>
          <w:lang w:val="ru-RU"/>
        </w:rPr>
      </w:pPr>
    </w:p>
    <w:p w:rsidR="009770EF" w:rsidRP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9770EF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9770E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9770E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fcntl</w:t>
      </w:r>
      <w:r w:rsidRPr="009770E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.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h</w:t>
      </w:r>
      <w:r w:rsidRPr="009770E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&lt;errno.h&gt;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9770EF" w:rsidRPr="004C4E31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fd;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FILE *fp;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fd = 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"my_file.txt"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O_WRONLY | O_CREAT | O_TRUNC);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(fd&lt;0){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"open call fail"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-1;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}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fp=fdopen(fd,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"w"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fprintf(fp,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"we got file pointer fp bu using File descriptor fd"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fclose(fp);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getchar();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9770EF" w:rsidRDefault="009770EF" w:rsidP="009770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9770EF" w:rsidRPr="009770EF" w:rsidRDefault="009770EF" w:rsidP="00E8260B">
      <w:pPr>
        <w:pStyle w:val="Main"/>
        <w:ind w:firstLine="0"/>
        <w:jc w:val="center"/>
        <w:rPr>
          <w:noProof/>
          <w:lang w:val="ru-RU" w:eastAsia="en-US"/>
        </w:rPr>
      </w:pPr>
    </w:p>
    <w:p w:rsidR="009770EF" w:rsidRDefault="009770EF" w:rsidP="00E826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926205" cy="67945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EF" w:rsidRPr="00E8260B" w:rsidRDefault="009770EF" w:rsidP="00E8260B">
      <w:pPr>
        <w:pStyle w:val="Main"/>
        <w:ind w:firstLine="0"/>
        <w:jc w:val="center"/>
        <w:rPr>
          <w:noProof/>
          <w:lang w:eastAsia="en-US"/>
        </w:rPr>
      </w:pPr>
    </w:p>
    <w:p w:rsidR="00E8260B" w:rsidRPr="00294E55" w:rsidRDefault="00E8260B" w:rsidP="00294E55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59" w:name="_Toc515770704"/>
      <w:proofErr w:type="spellStart"/>
      <w:r w:rsidRPr="00294E55">
        <w:rPr>
          <w:sz w:val="20"/>
          <w:szCs w:val="20"/>
        </w:rPr>
        <w:t>feof</w:t>
      </w:r>
      <w:proofErr w:type="spellEnd"/>
      <w:r w:rsidRPr="00294E55">
        <w:rPr>
          <w:sz w:val="20"/>
          <w:szCs w:val="20"/>
        </w:rPr>
        <w:t>()</w:t>
      </w:r>
      <w:bookmarkEnd w:id="59"/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Default="00E8260B" w:rsidP="003F50D3">
      <w:pPr>
        <w:pStyle w:val="Main"/>
        <w:ind w:firstLine="567"/>
        <w:rPr>
          <w:rFonts w:ascii="Courier New" w:hAnsi="Courier New" w:cs="Courier New"/>
          <w:b/>
          <w:bCs/>
          <w:noProof/>
          <w:lang w:val="ru-RU" w:eastAsia="en-US"/>
        </w:rPr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feof(FILE* qpStream);</w:t>
      </w:r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Default="00E8260B" w:rsidP="003F50D3">
      <w:pPr>
        <w:pStyle w:val="Main"/>
        <w:ind w:firstLine="567"/>
        <w:rPr>
          <w:lang w:val="ru-RU"/>
        </w:rPr>
      </w:pPr>
      <w:r w:rsidRPr="00E8260B">
        <w:rPr>
          <w:lang w:val="ru-RU"/>
        </w:rPr>
        <w:t>Эта функция проверяет «</w:t>
      </w:r>
      <w:proofErr w:type="spellStart"/>
      <w:r w:rsidRPr="00E8260B">
        <w:rPr>
          <w:lang w:val="ru-RU"/>
        </w:rPr>
        <w:t>qpStream</w:t>
      </w:r>
      <w:proofErr w:type="spellEnd"/>
      <w:r w:rsidRPr="00E8260B">
        <w:rPr>
          <w:lang w:val="ru-RU"/>
        </w:rPr>
        <w:t>» для условия конца файла, сигнализируемого попыткой прочитать за пределами файла. Функция возвращает 0, чтобы сигнализировать, что никакая попытка не была сделана для чтения за пределами файла и ненулевого значения в противном случае.</w:t>
      </w:r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caReadBuffer[100];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iIndex = 0;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Get characters until the we hit the end of the file.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(!feof(qpFile)) {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caReadBuffer[iIndex] =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)getc(qpFile);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++iIndex;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Add a null terminator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caReadBuffer[iIndex] = 0;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Output the read contents of the file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"Text of %s:\n%s\n"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cpFileName, caReadBuffer);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E8260B" w:rsidRDefault="00E8260B" w:rsidP="00E826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E8260B" w:rsidRPr="00E8260B" w:rsidRDefault="00E8260B" w:rsidP="00E8260B">
      <w:pPr>
        <w:pStyle w:val="Main"/>
        <w:ind w:firstLine="0"/>
        <w:jc w:val="center"/>
        <w:rPr>
          <w:noProof/>
          <w:lang w:val="ru-RU" w:eastAsia="en-US"/>
        </w:rPr>
      </w:pPr>
    </w:p>
    <w:p w:rsidR="00E8260B" w:rsidRPr="00E8260B" w:rsidRDefault="00E8260B" w:rsidP="00E826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451610" cy="537210"/>
            <wp:effectExtent l="19050" t="0" r="0" b="0"/>
            <wp:docPr id="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0B" w:rsidRPr="00E8260B" w:rsidRDefault="00E8260B" w:rsidP="00E8260B">
      <w:pPr>
        <w:pStyle w:val="Main"/>
        <w:ind w:firstLine="0"/>
        <w:jc w:val="center"/>
        <w:rPr>
          <w:noProof/>
          <w:lang w:eastAsia="en-US"/>
        </w:rPr>
      </w:pPr>
    </w:p>
    <w:p w:rsidR="00294E55" w:rsidRPr="00294E55" w:rsidRDefault="00294E55" w:rsidP="00294E55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60" w:name="_Toc515770705"/>
      <w:proofErr w:type="spellStart"/>
      <w:r w:rsidRPr="00294E55">
        <w:rPr>
          <w:sz w:val="20"/>
          <w:szCs w:val="20"/>
        </w:rPr>
        <w:t>ferror</w:t>
      </w:r>
      <w:proofErr w:type="spellEnd"/>
      <w:r w:rsidRPr="00294E55">
        <w:rPr>
          <w:sz w:val="20"/>
          <w:szCs w:val="20"/>
        </w:rPr>
        <w:t>()</w:t>
      </w:r>
      <w:bookmarkEnd w:id="60"/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Default="00294E55" w:rsidP="003F50D3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ferror(FILE* qpStream);</w:t>
      </w:r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Default="00294E55" w:rsidP="003F50D3">
      <w:pPr>
        <w:pStyle w:val="Main"/>
        <w:ind w:firstLine="567"/>
        <w:rPr>
          <w:lang w:val="ru-RU"/>
        </w:rPr>
      </w:pPr>
      <w:r w:rsidRPr="00294E55">
        <w:rPr>
          <w:lang w:val="ru-RU"/>
        </w:rPr>
        <w:t>Эта функция используется для проверки условий ошибок в потоке. Аргумент «</w:t>
      </w:r>
      <w:proofErr w:type="spellStart"/>
      <w:r w:rsidRPr="00294E55">
        <w:rPr>
          <w:lang w:val="ru-RU"/>
        </w:rPr>
        <w:t>qpStream</w:t>
      </w:r>
      <w:proofErr w:type="spellEnd"/>
      <w:r w:rsidRPr="00294E55">
        <w:rPr>
          <w:lang w:val="ru-RU"/>
        </w:rPr>
        <w:t>» передается для тестирования. Если в «</w:t>
      </w:r>
      <w:proofErr w:type="spellStart"/>
      <w:r w:rsidRPr="00294E55">
        <w:rPr>
          <w:lang w:val="ru-RU"/>
        </w:rPr>
        <w:t>qpStream</w:t>
      </w:r>
      <w:proofErr w:type="spellEnd"/>
      <w:r w:rsidRPr="00294E55">
        <w:rPr>
          <w:lang w:val="ru-RU"/>
        </w:rPr>
        <w:t>» произошла ошибка, тогда возвращаемое значение отличное от нуля; иначе функция возвращает 0.</w:t>
      </w:r>
    </w:p>
    <w:p w:rsidR="00294E55" w:rsidRDefault="00294E55" w:rsidP="003F50D3">
      <w:pPr>
        <w:pStyle w:val="Main"/>
        <w:ind w:firstLine="567"/>
        <w:rPr>
          <w:lang w:val="ru-RU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getchar();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Create an error by trying to write to the read only file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putc(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'a'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qpFile);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Get the error type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iResult = ferror(qpFile);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(iResult != 0) {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"Reading Error: %i\n"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iResult);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getchar();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E8260B" w:rsidRPr="00294E55" w:rsidRDefault="00E8260B" w:rsidP="00E8260B">
      <w:pPr>
        <w:pStyle w:val="Main"/>
        <w:ind w:firstLine="0"/>
        <w:jc w:val="center"/>
        <w:rPr>
          <w:noProof/>
          <w:lang w:val="ru-RU" w:eastAsia="en-US"/>
        </w:rPr>
      </w:pPr>
    </w:p>
    <w:p w:rsidR="00E8260B" w:rsidRPr="00E8260B" w:rsidRDefault="00E8260B" w:rsidP="00E826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342390" cy="184785"/>
            <wp:effectExtent l="19050" t="0" r="0" b="0"/>
            <wp:docPr id="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0B" w:rsidRPr="00E8260B" w:rsidRDefault="00E8260B" w:rsidP="00E8260B">
      <w:pPr>
        <w:pStyle w:val="Main"/>
        <w:ind w:firstLine="0"/>
        <w:jc w:val="center"/>
        <w:rPr>
          <w:noProof/>
          <w:lang w:eastAsia="en-US"/>
        </w:rPr>
      </w:pPr>
    </w:p>
    <w:p w:rsidR="00294E55" w:rsidRPr="00294E55" w:rsidRDefault="00294E55" w:rsidP="00294E55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61" w:name="_Toc515770706"/>
      <w:proofErr w:type="spellStart"/>
      <w:r w:rsidRPr="00294E55">
        <w:rPr>
          <w:sz w:val="20"/>
          <w:szCs w:val="20"/>
        </w:rPr>
        <w:t>fflush</w:t>
      </w:r>
      <w:proofErr w:type="spellEnd"/>
      <w:r w:rsidRPr="00294E55">
        <w:rPr>
          <w:sz w:val="20"/>
          <w:szCs w:val="20"/>
        </w:rPr>
        <w:t>()</w:t>
      </w:r>
      <w:bookmarkEnd w:id="61"/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294E55" w:rsidRDefault="00294E55" w:rsidP="003F50D3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fflush(FILE* qpStream);</w:t>
      </w:r>
    </w:p>
    <w:p w:rsidR="00294E55" w:rsidRPr="00E8260B" w:rsidRDefault="00294E55" w:rsidP="003F50D3">
      <w:pPr>
        <w:pStyle w:val="Main"/>
        <w:ind w:firstLine="567"/>
        <w:rPr>
          <w:lang w:val="ru-RU"/>
        </w:rPr>
      </w:pPr>
    </w:p>
    <w:p w:rsidR="00FC5A28" w:rsidRDefault="00294E55" w:rsidP="003F50D3">
      <w:pPr>
        <w:pStyle w:val="Main"/>
        <w:ind w:firstLine="567"/>
        <w:rPr>
          <w:lang w:val="ru-RU"/>
        </w:rPr>
      </w:pPr>
      <w:r w:rsidRPr="00294E55">
        <w:rPr>
          <w:lang w:val="ru-RU"/>
        </w:rPr>
        <w:t>Эта функция очищает буфер буферизованного потока. Буфер для аргумента «</w:t>
      </w:r>
      <w:proofErr w:type="spellStart"/>
      <w:r w:rsidRPr="00294E55">
        <w:rPr>
          <w:lang w:val="ru-RU"/>
        </w:rPr>
        <w:t>qpStream</w:t>
      </w:r>
      <w:proofErr w:type="spellEnd"/>
      <w:r w:rsidRPr="00294E55">
        <w:rPr>
          <w:lang w:val="ru-RU"/>
        </w:rPr>
        <w:t>» очищается при вызове этой функции. Если функция выполнена успешно и буфер сброшен, возвращается нулевое значение. В противном случае функция возвращает EOF для указания ошибки. Буфер для потока выходных файлов отправляется в файл, и буфер для входного потока просто очищается. Передача NULL в функцию сбрасывает все открытые выходные потоки. Буферы естественно сбрасываются, когда они заполняются, поток файлов закрывается или программа заканчивается.</w:t>
      </w:r>
    </w:p>
    <w:p w:rsidR="00294E55" w:rsidRDefault="00294E55" w:rsidP="003F50D3">
      <w:pPr>
        <w:pStyle w:val="Main"/>
        <w:ind w:firstLine="567"/>
        <w:rPr>
          <w:lang w:val="ru-RU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"r+"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Verify that the file was opened.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the file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getchar();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This writes over the first four bytes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fputs(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"XoaX"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qpFile);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Without this flush, fgets writes garbage to our file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fflush(qpFile);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caBuffer[10];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the remaining bytes of the file into a buffer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fgets(caBuffer, 5, qpFile);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 in: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caBuffer);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iResult = ferror(qpFile);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(iResult != 0) {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"Reading Error: %i\n"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iResult);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getchar();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294E55" w:rsidRDefault="00294E55" w:rsidP="00294E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E8260B" w:rsidRDefault="00E8260B" w:rsidP="00294E55">
      <w:pPr>
        <w:pStyle w:val="Main"/>
        <w:ind w:firstLine="0"/>
        <w:jc w:val="center"/>
        <w:rPr>
          <w:lang w:val="ru-RU"/>
        </w:rPr>
      </w:pPr>
    </w:p>
    <w:p w:rsidR="00E8260B" w:rsidRDefault="00294E55" w:rsidP="00294E55">
      <w:pPr>
        <w:pStyle w:val="Main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912620" cy="889000"/>
            <wp:effectExtent l="19050" t="0" r="0" b="0"/>
            <wp:docPr id="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0B" w:rsidRDefault="00E8260B" w:rsidP="00294E55">
      <w:pPr>
        <w:pStyle w:val="Main"/>
        <w:ind w:firstLine="0"/>
        <w:jc w:val="center"/>
        <w:rPr>
          <w:lang w:val="ru-RU"/>
        </w:rPr>
      </w:pPr>
    </w:p>
    <w:p w:rsidR="00294E55" w:rsidRDefault="00294E55" w:rsidP="00294E55">
      <w:pPr>
        <w:pStyle w:val="Main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015365" cy="193040"/>
            <wp:effectExtent l="19050" t="0" r="0" b="0"/>
            <wp:docPr id="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E55" w:rsidRDefault="00294E55" w:rsidP="00294E55">
      <w:pPr>
        <w:pStyle w:val="Main"/>
        <w:ind w:firstLine="0"/>
        <w:jc w:val="center"/>
        <w:rPr>
          <w:lang w:val="ru-RU"/>
        </w:rPr>
      </w:pPr>
    </w:p>
    <w:p w:rsidR="00294E55" w:rsidRDefault="00294E55" w:rsidP="00294E55">
      <w:pPr>
        <w:pStyle w:val="Main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139315" cy="763270"/>
            <wp:effectExtent l="19050" t="0" r="0" b="0"/>
            <wp:docPr id="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E55" w:rsidRDefault="00294E55" w:rsidP="00294E55">
      <w:pPr>
        <w:pStyle w:val="Main"/>
        <w:ind w:firstLine="0"/>
        <w:jc w:val="center"/>
        <w:rPr>
          <w:lang w:val="ru-RU"/>
        </w:rPr>
      </w:pPr>
    </w:p>
    <w:p w:rsidR="00D54384" w:rsidRPr="00D54384" w:rsidRDefault="00D54384" w:rsidP="00D54384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62" w:name="_Toc515770707"/>
      <w:proofErr w:type="spellStart"/>
      <w:r w:rsidRPr="00D54384">
        <w:rPr>
          <w:sz w:val="20"/>
          <w:szCs w:val="20"/>
        </w:rPr>
        <w:t>fgetc</w:t>
      </w:r>
      <w:proofErr w:type="spellEnd"/>
      <w:r w:rsidRPr="00D54384">
        <w:rPr>
          <w:sz w:val="20"/>
          <w:szCs w:val="20"/>
        </w:rPr>
        <w:t>()</w:t>
      </w:r>
      <w:bookmarkEnd w:id="62"/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Default="00D54384" w:rsidP="003F50D3">
      <w:pPr>
        <w:pStyle w:val="Main"/>
        <w:ind w:firstLine="567"/>
        <w:rPr>
          <w:rFonts w:ascii="Courier New" w:hAnsi="Courier New" w:cs="Courier New"/>
          <w:b/>
          <w:bCs/>
          <w:noProof/>
          <w:lang w:val="ru-RU" w:eastAsia="en-US"/>
        </w:rPr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fgetc(FILE* qpStream);</w:t>
      </w:r>
    </w:p>
    <w:p w:rsidR="00D54384" w:rsidRPr="00D54384" w:rsidRDefault="00D54384" w:rsidP="003F50D3">
      <w:pPr>
        <w:pStyle w:val="Main"/>
        <w:ind w:firstLine="567"/>
        <w:rPr>
          <w:lang w:val="ru-RU"/>
        </w:rPr>
      </w:pPr>
    </w:p>
    <w:p w:rsidR="00E8260B" w:rsidRDefault="00D54384" w:rsidP="003F50D3">
      <w:pPr>
        <w:pStyle w:val="Main"/>
        <w:ind w:firstLine="567"/>
        <w:rPr>
          <w:lang w:val="ru-RU"/>
        </w:rPr>
      </w:pPr>
      <w:r w:rsidRPr="00D54384">
        <w:rPr>
          <w:lang w:val="ru-RU"/>
        </w:rPr>
        <w:t>Читает в одном символе из «</w:t>
      </w:r>
      <w:proofErr w:type="spellStart"/>
      <w:r w:rsidRPr="00D54384">
        <w:rPr>
          <w:lang w:val="ru-RU"/>
        </w:rPr>
        <w:t>qpStream</w:t>
      </w:r>
      <w:proofErr w:type="spellEnd"/>
      <w:r w:rsidRPr="00D54384">
        <w:rPr>
          <w:lang w:val="ru-RU"/>
        </w:rPr>
        <w:t>» и возвращает его значение. Если чтение было успешным, возвращается символ, который был прочитан. В противном случае функция возвращает EOF для указания ошибки.</w:t>
      </w:r>
    </w:p>
    <w:p w:rsidR="00D54384" w:rsidRDefault="00D54384" w:rsidP="003F50D3">
      <w:pPr>
        <w:pStyle w:val="Main"/>
        <w:ind w:firstLine="567"/>
        <w:rPr>
          <w:lang w:val="ru-RU"/>
        </w:rPr>
      </w:pPr>
    </w:p>
    <w:p w:rsidR="00D54384" w:rsidRPr="0085799E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85799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cstdio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lastRenderedPageBreak/>
        <w:t>{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could be opened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the first byte of the file.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iFirstChar = fgetc(qpFile);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(iFirstChar != EOF) {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Output it as a char.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"Byte Read: %c\n"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iFirstChar);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 Error"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D54384" w:rsidRDefault="00D54384" w:rsidP="00D5438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D54384" w:rsidRPr="00D54384" w:rsidRDefault="00D54384" w:rsidP="00D54384">
      <w:pPr>
        <w:pStyle w:val="Main"/>
        <w:ind w:firstLine="0"/>
        <w:jc w:val="center"/>
        <w:rPr>
          <w:noProof/>
          <w:lang w:eastAsia="en-US"/>
        </w:rPr>
      </w:pPr>
    </w:p>
    <w:p w:rsidR="00D54384" w:rsidRPr="00D54384" w:rsidRDefault="00D54384" w:rsidP="00D54384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006475" cy="184785"/>
            <wp:effectExtent l="19050" t="0" r="3175" b="0"/>
            <wp:docPr id="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384" w:rsidRDefault="00D54384" w:rsidP="00D54384">
      <w:pPr>
        <w:pStyle w:val="Main"/>
        <w:ind w:firstLine="0"/>
        <w:jc w:val="center"/>
        <w:rPr>
          <w:noProof/>
          <w:lang w:val="ru-RU" w:eastAsia="en-US"/>
        </w:rPr>
      </w:pPr>
    </w:p>
    <w:p w:rsidR="00F759FA" w:rsidRPr="00F759FA" w:rsidRDefault="00F759FA" w:rsidP="00F759FA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63" w:name="_Toc515770708"/>
      <w:r w:rsidRPr="00F759FA">
        <w:rPr>
          <w:sz w:val="20"/>
          <w:szCs w:val="20"/>
        </w:rPr>
        <w:t>fgetchar()</w:t>
      </w:r>
      <w:bookmarkEnd w:id="63"/>
    </w:p>
    <w:p w:rsidR="00F759FA" w:rsidRPr="00F759FA" w:rsidRDefault="00F759FA" w:rsidP="00F759FA">
      <w:pPr>
        <w:pStyle w:val="Main"/>
        <w:ind w:firstLine="567"/>
      </w:pPr>
    </w:p>
    <w:p w:rsidR="00F759FA" w:rsidRPr="00F759FA" w:rsidRDefault="00F759FA" w:rsidP="00F759FA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fgetchar( </w:t>
      </w:r>
      <w:r>
        <w:rPr>
          <w:rFonts w:ascii="Courier New" w:hAnsi="Courier New" w:cs="Courier New"/>
          <w:noProof/>
          <w:color w:val="0000FF"/>
          <w:lang w:eastAsia="en-US"/>
        </w:rPr>
        <w:t>void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);</w:t>
      </w:r>
    </w:p>
    <w:p w:rsidR="00F759FA" w:rsidRPr="00F759FA" w:rsidRDefault="00F759FA" w:rsidP="00F759FA">
      <w:pPr>
        <w:pStyle w:val="Main"/>
        <w:ind w:firstLine="567"/>
      </w:pPr>
    </w:p>
    <w:p w:rsidR="00F759FA" w:rsidRPr="00F759FA" w:rsidRDefault="00F759FA" w:rsidP="00F759FA">
      <w:pPr>
        <w:pStyle w:val="Main"/>
        <w:ind w:firstLine="567"/>
        <w:rPr>
          <w:lang w:val="ru-RU"/>
        </w:rPr>
      </w:pPr>
      <w:r w:rsidRPr="00F759FA">
        <w:rPr>
          <w:lang w:val="ru-RU"/>
        </w:rPr>
        <w:t xml:space="preserve">Функция </w:t>
      </w:r>
      <w:proofErr w:type="spellStart"/>
      <w:r w:rsidRPr="00F759FA">
        <w:t>fgetchar</w:t>
      </w:r>
      <w:proofErr w:type="spellEnd"/>
      <w:r w:rsidRPr="00F759FA">
        <w:rPr>
          <w:lang w:val="ru-RU"/>
        </w:rPr>
        <w:t xml:space="preserve"> () такая же, как </w:t>
      </w:r>
      <w:proofErr w:type="spellStart"/>
      <w:r w:rsidRPr="00F759FA">
        <w:t>fgetc</w:t>
      </w:r>
      <w:proofErr w:type="spellEnd"/>
      <w:r w:rsidRPr="00F759FA">
        <w:rPr>
          <w:lang w:val="ru-RU"/>
        </w:rPr>
        <w:t xml:space="preserve"> () с аргументом </w:t>
      </w:r>
      <w:proofErr w:type="spellStart"/>
      <w:r w:rsidRPr="00F759FA">
        <w:t>stdin</w:t>
      </w:r>
      <w:proofErr w:type="spellEnd"/>
      <w:r w:rsidRPr="00F759FA">
        <w:rPr>
          <w:lang w:val="ru-RU"/>
        </w:rPr>
        <w:t>.</w:t>
      </w:r>
    </w:p>
    <w:p w:rsidR="00F759FA" w:rsidRPr="00F759FA" w:rsidRDefault="00F759FA" w:rsidP="00F759FA">
      <w:pPr>
        <w:pStyle w:val="Main"/>
        <w:ind w:firstLine="567"/>
        <w:rPr>
          <w:lang w:val="ru-RU"/>
        </w:rPr>
      </w:pP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&lt;fcntl.h&gt;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&lt;errno.h&gt;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 *fp;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fp = freopen(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stdin );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fp != NULL ) {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(c = fgetchar()) != EOF ) {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  fputchar(c);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}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fclose( fp );</w:t>
      </w:r>
    </w:p>
    <w:p w:rsidR="001D71FC" w:rsidRDefault="001D71FC" w:rsidP="00F759FA">
      <w:pPr>
        <w:autoSpaceDE w:val="0"/>
        <w:autoSpaceDN w:val="0"/>
        <w:adjustRightInd w:val="0"/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</w:pP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getchar();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EXIT_SUCCESS;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EXIT_FAILURE;</w:t>
      </w:r>
    </w:p>
    <w:p w:rsidR="00F759FA" w:rsidRDefault="00F759FA" w:rsidP="00F759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F759FA" w:rsidRDefault="00F759FA" w:rsidP="00D54384">
      <w:pPr>
        <w:pStyle w:val="Main"/>
        <w:ind w:firstLine="0"/>
        <w:jc w:val="center"/>
        <w:rPr>
          <w:noProof/>
          <w:lang w:val="ru-RU" w:eastAsia="en-US"/>
        </w:rPr>
      </w:pPr>
    </w:p>
    <w:p w:rsidR="00F759FA" w:rsidRDefault="00F759FA" w:rsidP="00D54384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533650" cy="74676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9FA" w:rsidRDefault="00F759FA" w:rsidP="00D54384">
      <w:pPr>
        <w:pStyle w:val="Main"/>
        <w:ind w:firstLine="0"/>
        <w:jc w:val="center"/>
        <w:rPr>
          <w:noProof/>
          <w:lang w:val="ru-RU" w:eastAsia="en-US"/>
        </w:rPr>
      </w:pPr>
    </w:p>
    <w:p w:rsidR="00F759FA" w:rsidRDefault="00F759FA" w:rsidP="00D54384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551940" cy="41084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9FA" w:rsidRPr="00F759FA" w:rsidRDefault="00F759FA" w:rsidP="00D54384">
      <w:pPr>
        <w:pStyle w:val="Main"/>
        <w:ind w:firstLine="0"/>
        <w:jc w:val="center"/>
        <w:rPr>
          <w:noProof/>
          <w:lang w:val="ru-RU" w:eastAsia="en-US"/>
        </w:rPr>
      </w:pPr>
    </w:p>
    <w:p w:rsidR="00794349" w:rsidRPr="00794349" w:rsidRDefault="00794349" w:rsidP="00794349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64" w:name="_Toc515770709"/>
      <w:proofErr w:type="spellStart"/>
      <w:r w:rsidRPr="00794349">
        <w:rPr>
          <w:sz w:val="20"/>
          <w:szCs w:val="20"/>
        </w:rPr>
        <w:t>fgetpos</w:t>
      </w:r>
      <w:proofErr w:type="spellEnd"/>
      <w:r w:rsidRPr="00794349">
        <w:rPr>
          <w:sz w:val="20"/>
          <w:szCs w:val="20"/>
        </w:rPr>
        <w:t>()</w:t>
      </w:r>
      <w:bookmarkEnd w:id="64"/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Pr="00794349" w:rsidRDefault="00794349" w:rsidP="003F50D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fgetpos(FILE* qpStream, fpos_t* qpPos);</w:t>
      </w:r>
    </w:p>
    <w:p w:rsidR="00794349" w:rsidRPr="0085799E" w:rsidRDefault="00794349" w:rsidP="003F50D3">
      <w:pPr>
        <w:pStyle w:val="Main"/>
        <w:ind w:firstLine="567"/>
      </w:pPr>
    </w:p>
    <w:p w:rsidR="00794349" w:rsidRDefault="00794349" w:rsidP="003F50D3">
      <w:pPr>
        <w:pStyle w:val="Main"/>
        <w:ind w:firstLine="567"/>
        <w:rPr>
          <w:lang w:val="ru-RU"/>
        </w:rPr>
      </w:pPr>
      <w:r w:rsidRPr="00794349">
        <w:rPr>
          <w:lang w:val="ru-RU"/>
        </w:rPr>
        <w:t>Эта функция устанавливает объект, на который указывает «</w:t>
      </w:r>
      <w:proofErr w:type="spellStart"/>
      <w:r w:rsidRPr="00794349">
        <w:rPr>
          <w:lang w:val="ru-RU"/>
        </w:rPr>
        <w:t>qpPos</w:t>
      </w:r>
      <w:proofErr w:type="spellEnd"/>
      <w:r w:rsidRPr="00794349">
        <w:rPr>
          <w:lang w:val="ru-RU"/>
        </w:rPr>
        <w:t>», на индикатор позиции файла «</w:t>
      </w:r>
      <w:proofErr w:type="spellStart"/>
      <w:r w:rsidRPr="00794349">
        <w:rPr>
          <w:lang w:val="ru-RU"/>
        </w:rPr>
        <w:t>qpStream</w:t>
      </w:r>
      <w:proofErr w:type="spellEnd"/>
      <w:r w:rsidRPr="00794349">
        <w:rPr>
          <w:lang w:val="ru-RU"/>
        </w:rPr>
        <w:t xml:space="preserve">». Функция возвращает ноль, если она была успешной, и ненулевое значение в противном случае. Если функция не работает, она также устанавливает значение </w:t>
      </w:r>
      <w:proofErr w:type="spellStart"/>
      <w:r w:rsidRPr="00794349">
        <w:rPr>
          <w:lang w:val="ru-RU"/>
        </w:rPr>
        <w:t>errno</w:t>
      </w:r>
      <w:proofErr w:type="spellEnd"/>
      <w:r w:rsidRPr="00794349">
        <w:rPr>
          <w:lang w:val="ru-RU"/>
        </w:rPr>
        <w:t xml:space="preserve"> для указания типа ошибки: EBADF или EINVAL.</w:t>
      </w:r>
    </w:p>
    <w:p w:rsidR="00794349" w:rsidRDefault="00794349" w:rsidP="003F50D3">
      <w:pPr>
        <w:pStyle w:val="Main"/>
        <w:ind w:firstLine="567"/>
        <w:rPr>
          <w:lang w:val="ru-RU"/>
        </w:rPr>
      </w:pP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fpos_t iPos = 0;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Get the initial position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iResult = fgetpos(qpFile, &amp;iPos);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(iResult == 0) {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"Position: %i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iPos);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the first byte of the file to advance the file pointer.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iFirstChar = fgetc(qpFile);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Get the position after the read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iResult = fgetpos(qpFile, &amp;iPos);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(iResult == 0) {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"Position: %i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iPos);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794349" w:rsidRDefault="00794349" w:rsidP="0079434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794349" w:rsidRPr="00794349" w:rsidRDefault="00794349" w:rsidP="00794349">
      <w:pPr>
        <w:pStyle w:val="Main"/>
        <w:ind w:firstLine="0"/>
        <w:jc w:val="center"/>
        <w:rPr>
          <w:noProof/>
          <w:lang w:val="ru-RU" w:eastAsia="en-US"/>
        </w:rPr>
      </w:pPr>
    </w:p>
    <w:p w:rsidR="00794349" w:rsidRPr="00794349" w:rsidRDefault="00794349" w:rsidP="00794349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864235" cy="268605"/>
            <wp:effectExtent l="19050" t="0" r="0" b="0"/>
            <wp:docPr id="6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0B" w:rsidRPr="00794349" w:rsidRDefault="00E8260B" w:rsidP="00794349">
      <w:pPr>
        <w:pStyle w:val="Main"/>
        <w:ind w:firstLine="0"/>
        <w:jc w:val="center"/>
        <w:rPr>
          <w:noProof/>
          <w:lang w:eastAsia="en-US"/>
        </w:rPr>
      </w:pPr>
    </w:p>
    <w:p w:rsidR="005876B9" w:rsidRPr="005876B9" w:rsidRDefault="005876B9" w:rsidP="005876B9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65" w:name="_Toc515770710"/>
      <w:proofErr w:type="spellStart"/>
      <w:r w:rsidRPr="005876B9">
        <w:rPr>
          <w:sz w:val="20"/>
          <w:szCs w:val="20"/>
        </w:rPr>
        <w:t>fgets</w:t>
      </w:r>
      <w:proofErr w:type="spellEnd"/>
      <w:r w:rsidRPr="005876B9">
        <w:rPr>
          <w:sz w:val="20"/>
          <w:szCs w:val="20"/>
        </w:rPr>
        <w:t>()</w:t>
      </w:r>
      <w:bookmarkEnd w:id="65"/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5876B9" w:rsidRPr="005876B9" w:rsidRDefault="005876B9" w:rsidP="003F50D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fgets(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 xml:space="preserve">* cpBuffer, 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iMaxRead, FILE* qpStream);</w:t>
      </w:r>
    </w:p>
    <w:p w:rsidR="005876B9" w:rsidRPr="005876B9" w:rsidRDefault="005876B9" w:rsidP="003F50D3">
      <w:pPr>
        <w:pStyle w:val="Main"/>
        <w:ind w:firstLine="567"/>
      </w:pPr>
    </w:p>
    <w:p w:rsidR="005876B9" w:rsidRPr="005876B9" w:rsidRDefault="005876B9" w:rsidP="003F50D3">
      <w:pPr>
        <w:pStyle w:val="Main"/>
        <w:ind w:firstLine="567"/>
        <w:rPr>
          <w:lang w:val="ru-RU"/>
        </w:rPr>
      </w:pPr>
      <w:r w:rsidRPr="005876B9">
        <w:rPr>
          <w:lang w:val="ru-RU"/>
        </w:rPr>
        <w:t>Эта функция считывает байты «</w:t>
      </w:r>
      <w:proofErr w:type="spellStart"/>
      <w:r w:rsidRPr="005876B9">
        <w:t>iMaxRead</w:t>
      </w:r>
      <w:proofErr w:type="spellEnd"/>
      <w:r w:rsidRPr="005876B9">
        <w:rPr>
          <w:lang w:val="ru-RU"/>
        </w:rPr>
        <w:t>» в «</w:t>
      </w:r>
      <w:proofErr w:type="spellStart"/>
      <w:r w:rsidRPr="005876B9">
        <w:t>cpBuffer</w:t>
      </w:r>
      <w:proofErr w:type="spellEnd"/>
      <w:r w:rsidRPr="005876B9">
        <w:rPr>
          <w:lang w:val="ru-RU"/>
        </w:rPr>
        <w:t>» из «</w:t>
      </w:r>
      <w:proofErr w:type="spellStart"/>
      <w:r w:rsidRPr="005876B9">
        <w:t>qpStream</w:t>
      </w:r>
      <w:proofErr w:type="spellEnd"/>
      <w:r w:rsidRPr="005876B9">
        <w:rPr>
          <w:lang w:val="ru-RU"/>
        </w:rPr>
        <w:t xml:space="preserve">». Чтение останавливается при возникновении любого из следующих событий; читается символ новой строки, заканчивается конец пара </w:t>
      </w:r>
      <w:proofErr w:type="gramStart"/>
      <w:r w:rsidRPr="005876B9">
        <w:rPr>
          <w:lang w:val="ru-RU"/>
        </w:rPr>
        <w:t>или</w:t>
      </w:r>
      <w:proofErr w:type="gramEnd"/>
      <w:r w:rsidRPr="005876B9">
        <w:rPr>
          <w:lang w:val="ru-RU"/>
        </w:rPr>
        <w:t xml:space="preserve"> когда (</w:t>
      </w:r>
      <w:proofErr w:type="spellStart"/>
      <w:r w:rsidRPr="005876B9">
        <w:t>iMaxRead</w:t>
      </w:r>
      <w:proofErr w:type="spellEnd"/>
      <w:r w:rsidRPr="005876B9">
        <w:rPr>
          <w:lang w:val="ru-RU"/>
        </w:rPr>
        <w:t xml:space="preserve"> - 1) символы считываются в буфер. Функция возвращает указатель «</w:t>
      </w:r>
      <w:proofErr w:type="spellStart"/>
      <w:r w:rsidRPr="005876B9">
        <w:t>cpBuffer</w:t>
      </w:r>
      <w:proofErr w:type="spellEnd"/>
      <w:r w:rsidRPr="005876B9">
        <w:rPr>
          <w:lang w:val="ru-RU"/>
        </w:rPr>
        <w:t xml:space="preserve">», если чтение выполнено успешно и </w:t>
      </w:r>
      <w:r w:rsidRPr="005876B9">
        <w:t>NULL</w:t>
      </w:r>
      <w:r w:rsidRPr="005876B9">
        <w:rPr>
          <w:lang w:val="ru-RU"/>
        </w:rPr>
        <w:t xml:space="preserve"> (= 0), в противном случае.</w:t>
      </w:r>
    </w:p>
    <w:p w:rsidR="005876B9" w:rsidRPr="005876B9" w:rsidRDefault="005876B9" w:rsidP="003F50D3">
      <w:pPr>
        <w:pStyle w:val="Main"/>
        <w:ind w:firstLine="567"/>
        <w:rPr>
          <w:lang w:val="ru-RU"/>
        </w:rPr>
      </w:pP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caBuffer[50];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in the first and only line of text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* cpReturn = fgets(caBuffer, 50, qpFile);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(cpReturn) {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 in: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caBuffer);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}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5876B9" w:rsidRDefault="005876B9" w:rsidP="005876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794349" w:rsidRPr="005876B9" w:rsidRDefault="00794349" w:rsidP="005876B9">
      <w:pPr>
        <w:pStyle w:val="Main"/>
        <w:ind w:firstLine="0"/>
        <w:jc w:val="center"/>
        <w:rPr>
          <w:noProof/>
          <w:lang w:val="ru-RU" w:eastAsia="en-US"/>
        </w:rPr>
      </w:pPr>
    </w:p>
    <w:p w:rsidR="00794349" w:rsidRPr="005876B9" w:rsidRDefault="005876B9" w:rsidP="005876B9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283335" cy="167640"/>
            <wp:effectExtent l="19050" t="0" r="0" b="0"/>
            <wp:docPr id="6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349" w:rsidRDefault="00794349" w:rsidP="005876B9">
      <w:pPr>
        <w:pStyle w:val="Main"/>
        <w:ind w:firstLine="0"/>
        <w:jc w:val="center"/>
        <w:rPr>
          <w:noProof/>
          <w:lang w:val="ru-RU" w:eastAsia="en-US"/>
        </w:rPr>
      </w:pPr>
    </w:p>
    <w:p w:rsidR="0027310D" w:rsidRPr="0027310D" w:rsidRDefault="0027310D" w:rsidP="0027310D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66" w:name="_Toc515770711"/>
      <w:r w:rsidRPr="0027310D">
        <w:rPr>
          <w:sz w:val="20"/>
          <w:szCs w:val="20"/>
        </w:rPr>
        <w:t>filelength()</w:t>
      </w:r>
      <w:bookmarkEnd w:id="66"/>
    </w:p>
    <w:p w:rsidR="0027310D" w:rsidRDefault="0027310D" w:rsidP="0027310D">
      <w:pPr>
        <w:pStyle w:val="Main"/>
        <w:ind w:firstLine="567"/>
        <w:rPr>
          <w:lang w:val="ru-RU"/>
        </w:rPr>
      </w:pPr>
    </w:p>
    <w:p w:rsidR="0027310D" w:rsidRDefault="0027310D" w:rsidP="0027310D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long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filelength(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handle);</w:t>
      </w:r>
    </w:p>
    <w:p w:rsidR="0027310D" w:rsidRDefault="0027310D" w:rsidP="0027310D">
      <w:pPr>
        <w:pStyle w:val="Main"/>
        <w:ind w:firstLine="567"/>
        <w:rPr>
          <w:lang w:val="ru-RU"/>
        </w:rPr>
      </w:pPr>
    </w:p>
    <w:p w:rsidR="0027310D" w:rsidRPr="0027310D" w:rsidRDefault="0027310D" w:rsidP="0027310D">
      <w:pPr>
        <w:pStyle w:val="Main"/>
        <w:ind w:firstLine="567"/>
        <w:rPr>
          <w:lang w:val="ru-RU"/>
        </w:rPr>
      </w:pPr>
      <w:r w:rsidRPr="0027310D">
        <w:rPr>
          <w:lang w:val="ru-RU"/>
        </w:rPr>
        <w:t xml:space="preserve">Функция </w:t>
      </w:r>
      <w:proofErr w:type="spellStart"/>
      <w:r w:rsidRPr="0027310D">
        <w:rPr>
          <w:lang w:val="ru-RU"/>
        </w:rPr>
        <w:t>filelengtn</w:t>
      </w:r>
      <w:proofErr w:type="spellEnd"/>
      <w:r w:rsidRPr="0027310D">
        <w:rPr>
          <w:lang w:val="ru-RU"/>
        </w:rPr>
        <w:t xml:space="preserve">() не определена стандартом ANSI С. Она возвращает выраженную в байтах длину файла, ассоциированного с дескриптором файла handle. Надо помнить, что возвращаемая переменная имеет тип long. В случае ошибки возвращается — 1L и </w:t>
      </w:r>
      <w:proofErr w:type="spellStart"/>
      <w:r w:rsidRPr="0027310D">
        <w:rPr>
          <w:lang w:val="ru-RU"/>
        </w:rPr>
        <w:t>errno</w:t>
      </w:r>
      <w:proofErr w:type="spellEnd"/>
      <w:r w:rsidRPr="0027310D">
        <w:rPr>
          <w:lang w:val="ru-RU"/>
        </w:rPr>
        <w:t xml:space="preserve"> устанавливается в EBADF, что означает недействительный дескриптор файла.</w:t>
      </w:r>
    </w:p>
    <w:p w:rsidR="0027310D" w:rsidRDefault="0027310D" w:rsidP="0027310D">
      <w:pPr>
        <w:pStyle w:val="Main"/>
        <w:ind w:firstLine="567"/>
        <w:rPr>
          <w:lang w:val="ru-RU"/>
        </w:rPr>
      </w:pP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&lt;fcntl.h&gt;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&lt;errno.h&gt;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fp = fopen(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fn = fileno(fp);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fp != NULL ) {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"The file is %ld bytes long."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filelength(fn));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fclose(fp);</w:t>
      </w:r>
    </w:p>
    <w:p w:rsidR="001D71FC" w:rsidRDefault="001D71FC" w:rsidP="0027310D">
      <w:pPr>
        <w:autoSpaceDE w:val="0"/>
        <w:autoSpaceDN w:val="0"/>
        <w:adjustRightInd w:val="0"/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</w:pP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getchar();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EXIT_SUCCESS;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27310D" w:rsidRP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EXIT_FAILURE;</w:t>
      </w:r>
    </w:p>
    <w:p w:rsidR="0027310D" w:rsidRDefault="0027310D" w:rsidP="00273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27310D" w:rsidRDefault="0027310D" w:rsidP="005876B9">
      <w:pPr>
        <w:pStyle w:val="Main"/>
        <w:ind w:firstLine="0"/>
        <w:jc w:val="center"/>
        <w:rPr>
          <w:noProof/>
          <w:lang w:val="ru-RU" w:eastAsia="en-US"/>
        </w:rPr>
      </w:pPr>
    </w:p>
    <w:p w:rsidR="0027310D" w:rsidRDefault="0027310D" w:rsidP="005876B9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164080" cy="201295"/>
            <wp:effectExtent l="19050" t="0" r="762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0D" w:rsidRDefault="0027310D" w:rsidP="005876B9">
      <w:pPr>
        <w:pStyle w:val="Main"/>
        <w:ind w:firstLine="0"/>
        <w:jc w:val="center"/>
        <w:rPr>
          <w:noProof/>
          <w:lang w:val="ru-RU" w:eastAsia="en-US"/>
        </w:rPr>
      </w:pPr>
    </w:p>
    <w:p w:rsidR="00593AF3" w:rsidRPr="00593AF3" w:rsidRDefault="00593AF3" w:rsidP="00593AF3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67" w:name="_Toc515770712"/>
      <w:proofErr w:type="spellStart"/>
      <w:r w:rsidRPr="00593AF3">
        <w:rPr>
          <w:sz w:val="20"/>
          <w:szCs w:val="20"/>
        </w:rPr>
        <w:t>fileno</w:t>
      </w:r>
      <w:proofErr w:type="spellEnd"/>
      <w:r w:rsidRPr="00593AF3">
        <w:rPr>
          <w:sz w:val="20"/>
          <w:szCs w:val="20"/>
        </w:rPr>
        <w:t>()</w:t>
      </w:r>
      <w:bookmarkEnd w:id="67"/>
    </w:p>
    <w:p w:rsidR="00593AF3" w:rsidRDefault="00593AF3" w:rsidP="00593AF3">
      <w:pPr>
        <w:pStyle w:val="Main"/>
        <w:ind w:firstLine="567"/>
        <w:rPr>
          <w:lang w:val="ru-RU"/>
        </w:rPr>
      </w:pPr>
    </w:p>
    <w:p w:rsidR="00593AF3" w:rsidRDefault="00593AF3" w:rsidP="00593AF3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fileno(FILE *stream);</w:t>
      </w:r>
    </w:p>
    <w:p w:rsidR="00593AF3" w:rsidRPr="00593AF3" w:rsidRDefault="00593AF3" w:rsidP="00593AF3">
      <w:pPr>
        <w:pStyle w:val="Main"/>
        <w:ind w:firstLine="567"/>
        <w:rPr>
          <w:lang w:val="ru-RU"/>
        </w:rPr>
      </w:pPr>
    </w:p>
    <w:p w:rsidR="00593AF3" w:rsidRPr="00593AF3" w:rsidRDefault="00593AF3" w:rsidP="00593AF3">
      <w:pPr>
        <w:pStyle w:val="Main"/>
        <w:ind w:firstLine="567"/>
        <w:rPr>
          <w:lang w:val="ru-RU"/>
        </w:rPr>
      </w:pPr>
      <w:r w:rsidRPr="00593AF3">
        <w:rPr>
          <w:lang w:val="ru-RU"/>
        </w:rPr>
        <w:t xml:space="preserve">Функция </w:t>
      </w:r>
      <w:proofErr w:type="spellStart"/>
      <w:r w:rsidRPr="00593AF3">
        <w:t>fileno</w:t>
      </w:r>
      <w:proofErr w:type="spellEnd"/>
      <w:r w:rsidRPr="00593AF3">
        <w:rPr>
          <w:lang w:val="ru-RU"/>
        </w:rPr>
        <w:t xml:space="preserve"> () должна возвращать дескриптор целочисленного файла, связанный с потоком, на который указывает поток.</w:t>
      </w:r>
    </w:p>
    <w:p w:rsidR="00593AF3" w:rsidRDefault="00593AF3" w:rsidP="00593AF3">
      <w:pPr>
        <w:pStyle w:val="Main"/>
        <w:ind w:firstLine="567"/>
        <w:rPr>
          <w:lang w:val="ru-RU"/>
        </w:rPr>
      </w:pP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&lt;fcntl.h&gt;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&lt;errno.h&gt;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fp = fopen(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fn = fileno(fp);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fp != NULL ) {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"The file 'XvX.txt' has the integer descriptor %d"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fn);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fclose(fp);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getchar();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EXIT_SUCCESS;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593AF3" w:rsidRP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EXIT_FAILURE;</w:t>
      </w:r>
    </w:p>
    <w:p w:rsidR="00593AF3" w:rsidRDefault="00593AF3" w:rsidP="00593AF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93AF3" w:rsidRDefault="00593AF3" w:rsidP="005876B9">
      <w:pPr>
        <w:pStyle w:val="Main"/>
        <w:ind w:firstLine="0"/>
        <w:jc w:val="center"/>
        <w:rPr>
          <w:noProof/>
          <w:lang w:val="ru-RU" w:eastAsia="en-US"/>
        </w:rPr>
      </w:pPr>
    </w:p>
    <w:p w:rsidR="00593AF3" w:rsidRDefault="00593AF3" w:rsidP="005876B9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752850" cy="180975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F3" w:rsidRDefault="00593AF3" w:rsidP="005876B9">
      <w:pPr>
        <w:pStyle w:val="Main"/>
        <w:ind w:firstLine="0"/>
        <w:jc w:val="center"/>
        <w:rPr>
          <w:noProof/>
          <w:lang w:val="ru-RU" w:eastAsia="en-US"/>
        </w:rPr>
      </w:pPr>
    </w:p>
    <w:p w:rsidR="00C87FED" w:rsidRPr="00C87FED" w:rsidRDefault="00C87FED" w:rsidP="00C87FED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68" w:name="_Toc515770713"/>
      <w:proofErr w:type="spellStart"/>
      <w:r w:rsidRPr="00C87FED">
        <w:rPr>
          <w:sz w:val="20"/>
          <w:szCs w:val="20"/>
        </w:rPr>
        <w:t>flushall</w:t>
      </w:r>
      <w:proofErr w:type="spellEnd"/>
      <w:r w:rsidRPr="00C87FED">
        <w:rPr>
          <w:sz w:val="20"/>
          <w:szCs w:val="20"/>
        </w:rPr>
        <w:t>()</w:t>
      </w:r>
      <w:r>
        <w:rPr>
          <w:sz w:val="20"/>
          <w:szCs w:val="20"/>
        </w:rPr>
        <w:t xml:space="preserve"> (</w:t>
      </w:r>
      <w:proofErr w:type="spellStart"/>
      <w:r w:rsidRPr="00C87FED">
        <w:rPr>
          <w:sz w:val="20"/>
          <w:szCs w:val="20"/>
        </w:rPr>
        <w:t>fflush</w:t>
      </w:r>
      <w:proofErr w:type="spellEnd"/>
      <w:r w:rsidRPr="00C87FED">
        <w:rPr>
          <w:sz w:val="20"/>
          <w:szCs w:val="20"/>
        </w:rPr>
        <w:t>()</w:t>
      </w:r>
      <w:r>
        <w:rPr>
          <w:sz w:val="20"/>
          <w:szCs w:val="20"/>
        </w:rPr>
        <w:t>)</w:t>
      </w:r>
      <w:bookmarkEnd w:id="68"/>
    </w:p>
    <w:p w:rsidR="00C87FED" w:rsidRDefault="00C87FED" w:rsidP="00C87FED">
      <w:pPr>
        <w:pStyle w:val="Main"/>
        <w:ind w:firstLine="567"/>
        <w:rPr>
          <w:lang w:val="ru-RU"/>
        </w:rPr>
      </w:pPr>
    </w:p>
    <w:p w:rsidR="00C87FED" w:rsidRDefault="00C87FED" w:rsidP="00C87FED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flushall( </w:t>
      </w:r>
      <w:r>
        <w:rPr>
          <w:rFonts w:ascii="Courier New" w:hAnsi="Courier New" w:cs="Courier New"/>
          <w:noProof/>
          <w:color w:val="0000FF"/>
          <w:lang w:eastAsia="en-US"/>
        </w:rPr>
        <w:t>void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);</w:t>
      </w:r>
    </w:p>
    <w:p w:rsidR="00C87FED" w:rsidRDefault="00C87FED" w:rsidP="00C87FED">
      <w:pPr>
        <w:pStyle w:val="Main"/>
        <w:ind w:firstLine="567"/>
        <w:rPr>
          <w:lang w:val="ru-RU"/>
        </w:rPr>
      </w:pPr>
    </w:p>
    <w:p w:rsidR="00C87FED" w:rsidRPr="00C87FED" w:rsidRDefault="00C87FED" w:rsidP="00C87FED">
      <w:pPr>
        <w:pStyle w:val="Main"/>
        <w:ind w:firstLine="567"/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>
        <w:rPr>
          <w:lang w:val="ru-RU"/>
        </w:rPr>
        <w:t>flushall</w:t>
      </w:r>
      <w:proofErr w:type="spellEnd"/>
      <w:r w:rsidRPr="00C87FED">
        <w:rPr>
          <w:lang w:val="ru-RU"/>
        </w:rPr>
        <w:t>() очищает все буферы, связанные с входными потоками, и записывает любые буферы, связанные с выходными потоками. Последующая операция чтения во входном файле заставляет новые данные считываться из соответствующего файла или устройства.</w:t>
      </w:r>
    </w:p>
    <w:p w:rsidR="00C87FED" w:rsidRDefault="00C87FED" w:rsidP="00C87FED">
      <w:pPr>
        <w:pStyle w:val="Main"/>
        <w:ind w:firstLine="567"/>
        <w:rPr>
          <w:lang w:val="ru-RU"/>
        </w:rPr>
      </w:pPr>
      <w:r w:rsidRPr="00C87FED">
        <w:rPr>
          <w:lang w:val="ru-RU"/>
        </w:rPr>
        <w:t>Вы</w:t>
      </w:r>
      <w:r>
        <w:rPr>
          <w:lang w:val="ru-RU"/>
        </w:rPr>
        <w:t xml:space="preserve">зов функции </w:t>
      </w:r>
      <w:proofErr w:type="spellStart"/>
      <w:r>
        <w:rPr>
          <w:lang w:val="ru-RU"/>
        </w:rPr>
        <w:t>flushall</w:t>
      </w:r>
      <w:proofErr w:type="spellEnd"/>
      <w:r>
        <w:rPr>
          <w:lang w:val="ru-RU"/>
        </w:rPr>
        <w:t xml:space="preserve">() эквивалентен вызову </w:t>
      </w:r>
      <w:proofErr w:type="spellStart"/>
      <w:r>
        <w:rPr>
          <w:lang w:val="ru-RU"/>
        </w:rPr>
        <w:t>fflush</w:t>
      </w:r>
      <w:proofErr w:type="spellEnd"/>
      <w:r w:rsidRPr="00C87FED">
        <w:rPr>
          <w:lang w:val="ru-RU"/>
        </w:rPr>
        <w:t>() для всех файлов открытого потока.</w:t>
      </w:r>
    </w:p>
    <w:p w:rsidR="00C87FED" w:rsidRDefault="00C87FED" w:rsidP="00C87FED">
      <w:pPr>
        <w:pStyle w:val="Main"/>
        <w:ind w:firstLine="567"/>
        <w:rPr>
          <w:lang w:val="ru-RU"/>
        </w:rPr>
      </w:pP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&lt;fcntl.h&gt;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&lt;errno.h&gt;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n;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"Enter a number: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,&amp;n);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"Enter a character: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1D71FC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flushall();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//(or)  fflush(stdin);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"%c"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,&amp;c);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"Number= %d\n"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n);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"Character= %c\n"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c);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"The number of open files is %d\n"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flushall());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C87FED" w:rsidRDefault="00C87FED" w:rsidP="00C87F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C87FED" w:rsidRDefault="00C87FED" w:rsidP="005876B9">
      <w:pPr>
        <w:pStyle w:val="Main"/>
        <w:ind w:firstLine="0"/>
        <w:jc w:val="center"/>
        <w:rPr>
          <w:noProof/>
          <w:lang w:val="ru-RU" w:eastAsia="en-US"/>
        </w:rPr>
      </w:pPr>
    </w:p>
    <w:p w:rsidR="00C87FED" w:rsidRDefault="00C87FED" w:rsidP="005876B9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568450" cy="53721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ED" w:rsidRPr="0027310D" w:rsidRDefault="00C87FED" w:rsidP="005876B9">
      <w:pPr>
        <w:pStyle w:val="Main"/>
        <w:ind w:firstLine="0"/>
        <w:jc w:val="center"/>
        <w:rPr>
          <w:noProof/>
          <w:lang w:val="ru-RU" w:eastAsia="en-US"/>
        </w:rPr>
      </w:pPr>
    </w:p>
    <w:p w:rsidR="005876B9" w:rsidRPr="005876B9" w:rsidRDefault="005876B9" w:rsidP="005876B9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69" w:name="_Toc515770714"/>
      <w:proofErr w:type="spellStart"/>
      <w:r w:rsidRPr="005876B9">
        <w:rPr>
          <w:sz w:val="20"/>
          <w:szCs w:val="20"/>
        </w:rPr>
        <w:t>fopen</w:t>
      </w:r>
      <w:proofErr w:type="spellEnd"/>
      <w:r w:rsidRPr="005876B9">
        <w:rPr>
          <w:sz w:val="20"/>
          <w:szCs w:val="20"/>
        </w:rPr>
        <w:t>()</w:t>
      </w:r>
      <w:bookmarkEnd w:id="69"/>
    </w:p>
    <w:p w:rsidR="00E8260B" w:rsidRDefault="00E8260B" w:rsidP="003F50D3">
      <w:pPr>
        <w:pStyle w:val="Main"/>
        <w:ind w:firstLine="567"/>
        <w:rPr>
          <w:lang w:val="ru-RU"/>
        </w:rPr>
      </w:pPr>
    </w:p>
    <w:p w:rsidR="00E8260B" w:rsidRPr="005876B9" w:rsidRDefault="005876B9" w:rsidP="003F50D3">
      <w:pPr>
        <w:pStyle w:val="Main"/>
        <w:ind w:firstLine="567"/>
      </w:pPr>
      <w:r>
        <w:rPr>
          <w:rFonts w:ascii="Courier New" w:hAnsi="Courier New" w:cs="Courier New"/>
          <w:noProof/>
          <w:lang w:eastAsia="en-US"/>
        </w:rPr>
        <w:t>FILE* fopen(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 xml:space="preserve">* kcpFilename, 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kcpMode);</w:t>
      </w:r>
    </w:p>
    <w:p w:rsidR="005876B9" w:rsidRPr="005876B9" w:rsidRDefault="005876B9" w:rsidP="003F50D3">
      <w:pPr>
        <w:pStyle w:val="Main"/>
        <w:ind w:firstLine="567"/>
      </w:pPr>
    </w:p>
    <w:p w:rsidR="005876B9" w:rsidRPr="005876B9" w:rsidRDefault="005876B9" w:rsidP="003F50D3">
      <w:pPr>
        <w:pStyle w:val="Main"/>
        <w:ind w:firstLine="567"/>
      </w:pPr>
      <w:r w:rsidRPr="005876B9">
        <w:rPr>
          <w:lang w:val="ru-RU"/>
        </w:rPr>
        <w:t>Эта функция используется для открытия файла для ввода и / или вывода. Аргумент «</w:t>
      </w:r>
      <w:proofErr w:type="spellStart"/>
      <w:r w:rsidRPr="005876B9">
        <w:t>fcpFilename</w:t>
      </w:r>
      <w:proofErr w:type="spellEnd"/>
      <w:r w:rsidRPr="005876B9">
        <w:rPr>
          <w:lang w:val="ru-RU"/>
        </w:rPr>
        <w:t>» обозначает имя файла, который нужно открыть, а «</w:t>
      </w:r>
      <w:proofErr w:type="spellStart"/>
      <w:r w:rsidRPr="005876B9">
        <w:t>kcpMode</w:t>
      </w:r>
      <w:proofErr w:type="spellEnd"/>
      <w:r w:rsidRPr="005876B9">
        <w:rPr>
          <w:lang w:val="ru-RU"/>
        </w:rPr>
        <w:t xml:space="preserve">» обозначает тип запрашиваемого доступа. Если файл успешно открыт, функция возвращает указатель на объект </w:t>
      </w:r>
      <w:r w:rsidRPr="005876B9">
        <w:t>FILE</w:t>
      </w:r>
      <w:r w:rsidRPr="005876B9">
        <w:rPr>
          <w:lang w:val="ru-RU"/>
        </w:rPr>
        <w:t xml:space="preserve">. </w:t>
      </w:r>
      <w:r w:rsidRPr="005876B9">
        <w:t xml:space="preserve">В </w:t>
      </w:r>
      <w:proofErr w:type="spellStart"/>
      <w:r w:rsidRPr="005876B9">
        <w:t>противном</w:t>
      </w:r>
      <w:proofErr w:type="spellEnd"/>
      <w:r w:rsidRPr="005876B9">
        <w:t xml:space="preserve"> </w:t>
      </w:r>
      <w:proofErr w:type="spellStart"/>
      <w:r w:rsidRPr="005876B9">
        <w:t>случае</w:t>
      </w:r>
      <w:proofErr w:type="spellEnd"/>
      <w:r w:rsidRPr="005876B9">
        <w:t xml:space="preserve"> </w:t>
      </w:r>
      <w:proofErr w:type="spellStart"/>
      <w:r w:rsidRPr="005876B9">
        <w:t>возвращается</w:t>
      </w:r>
      <w:proofErr w:type="spellEnd"/>
      <w:r w:rsidRPr="005876B9">
        <w:t xml:space="preserve"> </w:t>
      </w:r>
      <w:proofErr w:type="spellStart"/>
      <w:r w:rsidRPr="005876B9">
        <w:t>указатель</w:t>
      </w:r>
      <w:proofErr w:type="spellEnd"/>
      <w:r w:rsidRPr="005876B9">
        <w:t xml:space="preserve"> NULL.</w:t>
      </w:r>
    </w:p>
    <w:p w:rsidR="005876B9" w:rsidRDefault="005876B9" w:rsidP="003F50D3">
      <w:pPr>
        <w:pStyle w:val="Main"/>
        <w:ind w:firstLine="567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8753"/>
      </w:tblGrid>
      <w:tr w:rsidR="005876B9" w:rsidTr="00A641F0">
        <w:tc>
          <w:tcPr>
            <w:tcW w:w="1668" w:type="dxa"/>
          </w:tcPr>
          <w:p w:rsidR="005876B9" w:rsidRDefault="005876B9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5876B9">
              <w:rPr>
                <w:lang w:val="ru-RU"/>
              </w:rPr>
              <w:t>Строка режима</w:t>
            </w:r>
          </w:p>
        </w:tc>
        <w:tc>
          <w:tcPr>
            <w:tcW w:w="8753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A641F0">
              <w:rPr>
                <w:lang w:val="ru-RU"/>
              </w:rPr>
              <w:t>Описание режима</w:t>
            </w:r>
          </w:p>
        </w:tc>
      </w:tr>
      <w:tr w:rsidR="005876B9" w:rsidTr="00A641F0">
        <w:tc>
          <w:tcPr>
            <w:tcW w:w="1668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5876B9">
              <w:rPr>
                <w:color w:val="000000"/>
                <w:lang w:eastAsia="en-US"/>
              </w:rPr>
              <w:t>"a"</w:t>
            </w:r>
          </w:p>
        </w:tc>
        <w:tc>
          <w:tcPr>
            <w:tcW w:w="8753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A641F0">
              <w:rPr>
                <w:lang w:val="ru-RU"/>
              </w:rPr>
              <w:t>Это открывает файл для записи в конце файла (добавление) или создает новый файл, если он еще не существует.</w:t>
            </w:r>
          </w:p>
        </w:tc>
      </w:tr>
      <w:tr w:rsidR="005876B9" w:rsidTr="00A641F0">
        <w:tc>
          <w:tcPr>
            <w:tcW w:w="1668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5876B9">
              <w:rPr>
                <w:color w:val="000000"/>
                <w:lang w:eastAsia="en-US"/>
              </w:rPr>
              <w:t>"a+"</w:t>
            </w:r>
          </w:p>
        </w:tc>
        <w:tc>
          <w:tcPr>
            <w:tcW w:w="8753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A641F0">
              <w:rPr>
                <w:lang w:val="ru-RU"/>
              </w:rPr>
              <w:t>Это открывает файл для записи в конце файла (добавление) или создает новый файл, если он еще не существует. Он также открывает файл для чтения.</w:t>
            </w:r>
          </w:p>
        </w:tc>
      </w:tr>
      <w:tr w:rsidR="005876B9" w:rsidTr="00A641F0">
        <w:tc>
          <w:tcPr>
            <w:tcW w:w="1668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5876B9">
              <w:rPr>
                <w:color w:val="000000"/>
                <w:lang w:eastAsia="en-US"/>
              </w:rPr>
              <w:t>"r"</w:t>
            </w:r>
          </w:p>
        </w:tc>
        <w:tc>
          <w:tcPr>
            <w:tcW w:w="8753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A641F0">
              <w:rPr>
                <w:lang w:val="ru-RU"/>
              </w:rPr>
              <w:t>Это открывает файл только для чтения. Файл должен существовать до открытия.</w:t>
            </w:r>
          </w:p>
        </w:tc>
      </w:tr>
      <w:tr w:rsidR="005876B9" w:rsidTr="00A641F0">
        <w:tc>
          <w:tcPr>
            <w:tcW w:w="1668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5876B9">
              <w:rPr>
                <w:color w:val="000000"/>
                <w:lang w:eastAsia="en-US"/>
              </w:rPr>
              <w:lastRenderedPageBreak/>
              <w:t>"r+"</w:t>
            </w:r>
          </w:p>
        </w:tc>
        <w:tc>
          <w:tcPr>
            <w:tcW w:w="8753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A641F0">
              <w:rPr>
                <w:lang w:val="ru-RU"/>
              </w:rPr>
              <w:t>Это открывает файл для чтения и записи. Файл должен существовать до открытия.</w:t>
            </w:r>
          </w:p>
        </w:tc>
      </w:tr>
      <w:tr w:rsidR="005876B9" w:rsidTr="00A641F0">
        <w:tc>
          <w:tcPr>
            <w:tcW w:w="1668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5876B9">
              <w:rPr>
                <w:color w:val="000000"/>
                <w:lang w:eastAsia="en-US"/>
              </w:rPr>
              <w:t>"w"</w:t>
            </w:r>
          </w:p>
        </w:tc>
        <w:tc>
          <w:tcPr>
            <w:tcW w:w="8753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A641F0">
              <w:rPr>
                <w:lang w:val="ru-RU"/>
              </w:rPr>
              <w:t>Это открывает файл для записи только. Если файл существует, он удаляется при открытии.</w:t>
            </w:r>
          </w:p>
        </w:tc>
      </w:tr>
      <w:tr w:rsidR="005876B9" w:rsidTr="00A641F0">
        <w:tc>
          <w:tcPr>
            <w:tcW w:w="1668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5876B9">
              <w:rPr>
                <w:color w:val="000000"/>
                <w:lang w:eastAsia="en-US"/>
              </w:rPr>
              <w:t>"w+"</w:t>
            </w:r>
          </w:p>
        </w:tc>
        <w:tc>
          <w:tcPr>
            <w:tcW w:w="8753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A641F0">
              <w:rPr>
                <w:lang w:val="ru-RU"/>
              </w:rPr>
              <w:t>Это открывает файл для чтения и записи. Если файл существует, он удаляется при открытии.</w:t>
            </w:r>
          </w:p>
        </w:tc>
      </w:tr>
      <w:tr w:rsidR="005876B9" w:rsidTr="00A641F0">
        <w:tc>
          <w:tcPr>
            <w:tcW w:w="1668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5876B9">
              <w:rPr>
                <w:color w:val="000000"/>
                <w:lang w:eastAsia="en-US"/>
              </w:rPr>
              <w:t>"b"</w:t>
            </w:r>
          </w:p>
        </w:tc>
        <w:tc>
          <w:tcPr>
            <w:tcW w:w="8753" w:type="dxa"/>
          </w:tcPr>
          <w:p w:rsidR="005876B9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A641F0">
              <w:rPr>
                <w:lang w:val="ru-RU"/>
              </w:rPr>
              <w:t>Это открывает файл в двоичном режиме, в отличие от текстового режима по умолчанию ASCII.</w:t>
            </w:r>
          </w:p>
        </w:tc>
      </w:tr>
      <w:tr w:rsidR="00A641F0" w:rsidTr="00A641F0">
        <w:tc>
          <w:tcPr>
            <w:tcW w:w="1668" w:type="dxa"/>
          </w:tcPr>
          <w:p w:rsidR="00A641F0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5876B9">
              <w:rPr>
                <w:color w:val="000000"/>
                <w:lang w:eastAsia="en-US"/>
              </w:rPr>
              <w:t>"ccs"</w:t>
            </w:r>
          </w:p>
        </w:tc>
        <w:tc>
          <w:tcPr>
            <w:tcW w:w="8753" w:type="dxa"/>
          </w:tcPr>
          <w:p w:rsidR="00A641F0" w:rsidRDefault="00A641F0" w:rsidP="003F50D3">
            <w:pPr>
              <w:pStyle w:val="Main"/>
              <w:shd w:val="clear" w:color="auto" w:fill="auto"/>
              <w:ind w:firstLine="0"/>
              <w:rPr>
                <w:lang w:val="ru-RU"/>
              </w:rPr>
            </w:pPr>
            <w:r w:rsidRPr="00A641F0">
              <w:rPr>
                <w:lang w:val="ru-RU"/>
              </w:rPr>
              <w:t>Это открывает файл в текстовом режиме UNICODE.</w:t>
            </w:r>
          </w:p>
        </w:tc>
      </w:tr>
    </w:tbl>
    <w:p w:rsidR="005876B9" w:rsidRDefault="005876B9" w:rsidP="003F50D3">
      <w:pPr>
        <w:pStyle w:val="Main"/>
        <w:ind w:firstLine="567"/>
        <w:rPr>
          <w:lang w:val="ru-RU"/>
        </w:rPr>
      </w:pP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reading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caBuffer[50];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in the first and only line of text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* cpReturn = fgets(caBuffer, 50, qpFile);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(cpReturn) {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 in: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caBuffer);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876B9" w:rsidRPr="005876B9" w:rsidRDefault="005876B9" w:rsidP="005876B9">
      <w:pPr>
        <w:pStyle w:val="Main"/>
        <w:ind w:firstLine="0"/>
        <w:jc w:val="center"/>
        <w:rPr>
          <w:noProof/>
          <w:lang w:eastAsia="en-US"/>
        </w:rPr>
      </w:pPr>
    </w:p>
    <w:p w:rsidR="005876B9" w:rsidRPr="005876B9" w:rsidRDefault="005876B9" w:rsidP="005876B9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283335" cy="167640"/>
            <wp:effectExtent l="19050" t="0" r="0" b="0"/>
            <wp:docPr id="6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B9" w:rsidRPr="005876B9" w:rsidRDefault="005876B9" w:rsidP="005876B9">
      <w:pPr>
        <w:pStyle w:val="Main"/>
        <w:ind w:firstLine="0"/>
        <w:jc w:val="center"/>
        <w:rPr>
          <w:noProof/>
          <w:lang w:eastAsia="en-US"/>
        </w:rPr>
      </w:pPr>
    </w:p>
    <w:p w:rsidR="00A641F0" w:rsidRPr="00A641F0" w:rsidRDefault="00A641F0" w:rsidP="00A641F0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70" w:name="_Toc515770715"/>
      <w:proofErr w:type="spellStart"/>
      <w:r w:rsidRPr="00A641F0">
        <w:rPr>
          <w:sz w:val="20"/>
          <w:szCs w:val="20"/>
        </w:rPr>
        <w:t>fprintf</w:t>
      </w:r>
      <w:proofErr w:type="spellEnd"/>
      <w:r w:rsidRPr="00A641F0">
        <w:rPr>
          <w:sz w:val="20"/>
          <w:szCs w:val="20"/>
        </w:rPr>
        <w:t>()</w:t>
      </w:r>
      <w:bookmarkEnd w:id="70"/>
    </w:p>
    <w:p w:rsidR="005876B9" w:rsidRDefault="005876B9" w:rsidP="003F50D3">
      <w:pPr>
        <w:pStyle w:val="Main"/>
        <w:ind w:firstLine="567"/>
        <w:rPr>
          <w:lang w:val="ru-RU"/>
        </w:rPr>
      </w:pPr>
    </w:p>
    <w:p w:rsidR="005876B9" w:rsidRPr="00A641F0" w:rsidRDefault="00A641F0" w:rsidP="003F50D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fprintf(FILE* qpStream, 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kcpFormatString, ...);</w:t>
      </w:r>
    </w:p>
    <w:p w:rsidR="005876B9" w:rsidRPr="0085799E" w:rsidRDefault="005876B9" w:rsidP="003F50D3">
      <w:pPr>
        <w:pStyle w:val="Main"/>
        <w:ind w:firstLine="567"/>
      </w:pPr>
    </w:p>
    <w:p w:rsidR="00A641F0" w:rsidRPr="00A641F0" w:rsidRDefault="00A641F0" w:rsidP="003F50D3">
      <w:pPr>
        <w:pStyle w:val="Main"/>
        <w:ind w:firstLine="567"/>
        <w:rPr>
          <w:lang w:val="ru-RU"/>
        </w:rPr>
      </w:pPr>
      <w:r w:rsidRPr="00A641F0">
        <w:rPr>
          <w:lang w:val="ru-RU"/>
        </w:rPr>
        <w:t>Эта функция записывает форматированную строку «</w:t>
      </w:r>
      <w:proofErr w:type="spellStart"/>
      <w:r w:rsidRPr="00A641F0">
        <w:rPr>
          <w:lang w:val="ru-RU"/>
        </w:rPr>
        <w:t>kcpFormatString</w:t>
      </w:r>
      <w:proofErr w:type="spellEnd"/>
      <w:r w:rsidRPr="00A641F0">
        <w:rPr>
          <w:lang w:val="ru-RU"/>
        </w:rPr>
        <w:t>» в поток, указанный аргументом «</w:t>
      </w:r>
      <w:proofErr w:type="spellStart"/>
      <w:r w:rsidRPr="00A641F0">
        <w:rPr>
          <w:lang w:val="ru-RU"/>
        </w:rPr>
        <w:t>qpStream</w:t>
      </w:r>
      <w:proofErr w:type="spellEnd"/>
      <w:r w:rsidRPr="00A641F0">
        <w:rPr>
          <w:lang w:val="ru-RU"/>
        </w:rPr>
        <w:t xml:space="preserve">». Информацию о форматировании строк см. На странице </w:t>
      </w:r>
      <w:proofErr w:type="spellStart"/>
      <w:r w:rsidRPr="00A641F0">
        <w:rPr>
          <w:lang w:val="ru-RU"/>
        </w:rPr>
        <w:t>printf</w:t>
      </w:r>
      <w:proofErr w:type="spellEnd"/>
      <w:r w:rsidRPr="00A641F0">
        <w:rPr>
          <w:lang w:val="ru-RU"/>
        </w:rPr>
        <w:t>. В случае успеха функция возвращает количество записанных байтов. Если возникает ошибка, функция возвращает отрицательное число.</w:t>
      </w:r>
    </w:p>
    <w:p w:rsidR="005876B9" w:rsidRDefault="005876B9" w:rsidP="003F50D3">
      <w:pPr>
        <w:pStyle w:val="Main"/>
        <w:ind w:firstLine="567"/>
        <w:rPr>
          <w:lang w:val="ru-RU"/>
        </w:rPr>
      </w:pPr>
    </w:p>
    <w:p w:rsidR="00A641F0" w:rsidRPr="0085799E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85799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cstdio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A641F0" w:rsidRPr="0085799E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std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A641F0" w:rsidRPr="0085799E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appending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"a"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writing\n"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Append the copyright to the file,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with a decimal number and string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caBuf[]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iReturn = fprintf(qpFile,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"\nCopyright %d %s"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2009, caBuf);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(iReturn &lt; 0) {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"Write Error"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A641F0" w:rsidRDefault="00A641F0" w:rsidP="00A641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876B9" w:rsidRPr="00A641F0" w:rsidRDefault="005876B9" w:rsidP="00A641F0">
      <w:pPr>
        <w:pStyle w:val="Main"/>
        <w:ind w:firstLine="0"/>
        <w:jc w:val="center"/>
        <w:rPr>
          <w:noProof/>
          <w:lang w:eastAsia="en-US"/>
        </w:rPr>
      </w:pPr>
    </w:p>
    <w:p w:rsidR="005876B9" w:rsidRPr="00A641F0" w:rsidRDefault="00A641F0" w:rsidP="00A641F0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080260" cy="746760"/>
            <wp:effectExtent l="19050" t="0" r="0" b="0"/>
            <wp:docPr id="6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F0" w:rsidRPr="00A641F0" w:rsidRDefault="00A641F0" w:rsidP="00A641F0">
      <w:pPr>
        <w:pStyle w:val="Main"/>
        <w:ind w:firstLine="0"/>
        <w:jc w:val="center"/>
        <w:rPr>
          <w:noProof/>
          <w:lang w:eastAsia="en-US"/>
        </w:rPr>
      </w:pPr>
    </w:p>
    <w:p w:rsidR="00A641F0" w:rsidRPr="005876B9" w:rsidRDefault="00A641F0" w:rsidP="00A641F0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013585" cy="872490"/>
            <wp:effectExtent l="19050" t="0" r="5715" b="0"/>
            <wp:docPr id="6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F0" w:rsidRDefault="00A641F0" w:rsidP="00A641F0">
      <w:pPr>
        <w:pStyle w:val="Main"/>
        <w:ind w:firstLine="0"/>
        <w:jc w:val="center"/>
        <w:rPr>
          <w:noProof/>
          <w:lang w:val="ru-RU" w:eastAsia="en-US"/>
        </w:rPr>
      </w:pPr>
    </w:p>
    <w:p w:rsidR="00A641F0" w:rsidRPr="00A641F0" w:rsidRDefault="00A641F0" w:rsidP="00A641F0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71" w:name="_Toc515770716"/>
      <w:proofErr w:type="spellStart"/>
      <w:r w:rsidRPr="00A641F0">
        <w:rPr>
          <w:sz w:val="20"/>
          <w:szCs w:val="20"/>
        </w:rPr>
        <w:t>fputc</w:t>
      </w:r>
      <w:proofErr w:type="spellEnd"/>
      <w:r w:rsidRPr="00A641F0">
        <w:rPr>
          <w:sz w:val="20"/>
          <w:szCs w:val="20"/>
        </w:rPr>
        <w:t>()</w:t>
      </w:r>
      <w:bookmarkEnd w:id="71"/>
    </w:p>
    <w:p w:rsidR="00A641F0" w:rsidRPr="005876B9" w:rsidRDefault="00A641F0" w:rsidP="00A641F0">
      <w:pPr>
        <w:pStyle w:val="Main"/>
        <w:ind w:firstLine="567"/>
      </w:pPr>
    </w:p>
    <w:p w:rsidR="005876B9" w:rsidRPr="00A55DDC" w:rsidRDefault="00A55DDC" w:rsidP="003F50D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fputc(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iChar, FILE* qpStream);</w:t>
      </w:r>
    </w:p>
    <w:p w:rsidR="005876B9" w:rsidRPr="00A55DDC" w:rsidRDefault="005876B9" w:rsidP="003F50D3">
      <w:pPr>
        <w:pStyle w:val="Main"/>
        <w:ind w:firstLine="567"/>
      </w:pPr>
    </w:p>
    <w:p w:rsidR="005876B9" w:rsidRPr="00A55DDC" w:rsidRDefault="00A55DDC" w:rsidP="003F50D3">
      <w:pPr>
        <w:pStyle w:val="Main"/>
        <w:ind w:firstLine="567"/>
        <w:rPr>
          <w:lang w:val="ru-RU"/>
        </w:rPr>
      </w:pPr>
      <w:r w:rsidRPr="00A55DDC">
        <w:rPr>
          <w:lang w:val="ru-RU"/>
        </w:rPr>
        <w:t>Эта функция записывает символ «</w:t>
      </w:r>
      <w:proofErr w:type="spellStart"/>
      <w:r w:rsidRPr="00A55DDC">
        <w:t>iChar</w:t>
      </w:r>
      <w:proofErr w:type="spellEnd"/>
      <w:r w:rsidRPr="00A55DDC">
        <w:rPr>
          <w:lang w:val="ru-RU"/>
        </w:rPr>
        <w:t>» в поток, указанный «</w:t>
      </w:r>
      <w:proofErr w:type="spellStart"/>
      <w:r w:rsidRPr="00A55DDC">
        <w:t>qpStream</w:t>
      </w:r>
      <w:proofErr w:type="spellEnd"/>
      <w:r w:rsidRPr="00A55DDC">
        <w:rPr>
          <w:lang w:val="ru-RU"/>
        </w:rPr>
        <w:t xml:space="preserve">». Если функция не удалась, возвращается значение </w:t>
      </w:r>
      <w:r w:rsidRPr="00A55DDC">
        <w:t>EOF</w:t>
      </w:r>
      <w:r w:rsidRPr="00A55DDC">
        <w:rPr>
          <w:lang w:val="ru-RU"/>
        </w:rPr>
        <w:t>.</w:t>
      </w:r>
    </w:p>
    <w:p w:rsidR="005876B9" w:rsidRPr="00A55DDC" w:rsidRDefault="005876B9" w:rsidP="003F50D3">
      <w:pPr>
        <w:pStyle w:val="Main"/>
        <w:ind w:firstLine="567"/>
        <w:rPr>
          <w:lang w:val="ru-RU"/>
        </w:rPr>
      </w:pPr>
    </w:p>
    <w:p w:rsidR="00A55DDC" w:rsidRP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A55DDC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A55DD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A55DDC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cstdio</w:t>
      </w:r>
      <w:r w:rsidRPr="00A55DDC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A55DDC" w:rsidRP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A55DD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A55DD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std</w:t>
      </w:r>
      <w:r w:rsidRPr="00A55DD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A55DDC" w:rsidRP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appending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"a"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writing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Append a plus to the end of the file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iResult = fputc((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'+'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qpFile);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(iResult == EOF) {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"Write Error"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A55DDC" w:rsidRDefault="00A55DDC" w:rsidP="00A55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876B9" w:rsidRPr="00A55DDC" w:rsidRDefault="005876B9" w:rsidP="00A55DDC">
      <w:pPr>
        <w:pStyle w:val="Main"/>
        <w:ind w:firstLine="0"/>
        <w:jc w:val="center"/>
        <w:rPr>
          <w:noProof/>
          <w:lang w:eastAsia="en-US"/>
        </w:rPr>
      </w:pPr>
    </w:p>
    <w:p w:rsidR="005876B9" w:rsidRPr="00A55DDC" w:rsidRDefault="00A55DDC" w:rsidP="00A55DDC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080260" cy="746760"/>
            <wp:effectExtent l="19050" t="0" r="0" b="0"/>
            <wp:docPr id="6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DDC" w:rsidRPr="00A55DDC" w:rsidRDefault="00A55DDC" w:rsidP="00A55DDC">
      <w:pPr>
        <w:pStyle w:val="Main"/>
        <w:ind w:firstLine="0"/>
        <w:jc w:val="center"/>
        <w:rPr>
          <w:noProof/>
          <w:lang w:eastAsia="en-US"/>
        </w:rPr>
      </w:pPr>
    </w:p>
    <w:p w:rsidR="005876B9" w:rsidRDefault="00A55DDC" w:rsidP="00A55DDC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996440" cy="746760"/>
            <wp:effectExtent l="19050" t="0" r="3810" b="0"/>
            <wp:docPr id="6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A38" w:rsidRPr="005C3A38" w:rsidRDefault="005C3A38" w:rsidP="00A55DDC">
      <w:pPr>
        <w:pStyle w:val="Main"/>
        <w:ind w:firstLine="0"/>
        <w:jc w:val="center"/>
        <w:rPr>
          <w:noProof/>
          <w:lang w:val="ru-RU" w:eastAsia="en-US"/>
        </w:rPr>
      </w:pPr>
    </w:p>
    <w:p w:rsidR="005C3A38" w:rsidRPr="005C3A38" w:rsidRDefault="005C3A38" w:rsidP="005C3A38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72" w:name="_Toc515770717"/>
      <w:proofErr w:type="spellStart"/>
      <w:r w:rsidRPr="005C3A38">
        <w:rPr>
          <w:sz w:val="20"/>
          <w:szCs w:val="20"/>
        </w:rPr>
        <w:t>fputchar</w:t>
      </w:r>
      <w:proofErr w:type="spellEnd"/>
      <w:r w:rsidRPr="005C3A38">
        <w:rPr>
          <w:sz w:val="20"/>
          <w:szCs w:val="20"/>
        </w:rPr>
        <w:t>()</w:t>
      </w:r>
      <w:bookmarkEnd w:id="72"/>
    </w:p>
    <w:p w:rsidR="005C3A38" w:rsidRPr="005C3A38" w:rsidRDefault="005C3A38" w:rsidP="005C3A38">
      <w:pPr>
        <w:pStyle w:val="Main"/>
        <w:ind w:firstLine="567"/>
      </w:pPr>
    </w:p>
    <w:p w:rsidR="005C3A38" w:rsidRPr="005C3A38" w:rsidRDefault="005C3A38" w:rsidP="005C3A38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fputchar( 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c );</w:t>
      </w:r>
    </w:p>
    <w:p w:rsidR="005C3A38" w:rsidRDefault="005C3A38" w:rsidP="005C3A38">
      <w:pPr>
        <w:pStyle w:val="Main"/>
        <w:ind w:firstLine="567"/>
        <w:rPr>
          <w:lang w:val="ru-RU"/>
        </w:rPr>
      </w:pPr>
    </w:p>
    <w:p w:rsidR="005C3A38" w:rsidRPr="004C4E31" w:rsidRDefault="005C3A38" w:rsidP="005C3A38">
      <w:pPr>
        <w:pStyle w:val="Main"/>
        <w:ind w:firstLine="567"/>
        <w:rPr>
          <w:lang w:val="ru-RU"/>
        </w:rPr>
      </w:pPr>
      <w:r w:rsidRPr="005C3A38">
        <w:rPr>
          <w:lang w:val="ru-RU"/>
        </w:rPr>
        <w:t xml:space="preserve">Функция </w:t>
      </w:r>
      <w:proofErr w:type="spellStart"/>
      <w:r w:rsidRPr="005C3A38">
        <w:rPr>
          <w:lang w:val="ru-RU"/>
        </w:rPr>
        <w:t>fputchar</w:t>
      </w:r>
      <w:proofErr w:type="spellEnd"/>
      <w:r w:rsidRPr="005C3A38">
        <w:rPr>
          <w:lang w:val="ru-RU"/>
        </w:rPr>
        <w:t xml:space="preserve"> () записывает символ, указанный аргументом c, в выходной поток </w:t>
      </w:r>
      <w:proofErr w:type="spellStart"/>
      <w:r w:rsidRPr="005C3A38">
        <w:rPr>
          <w:lang w:val="ru-RU"/>
        </w:rPr>
        <w:t>stdout</w:t>
      </w:r>
      <w:proofErr w:type="spellEnd"/>
      <w:r w:rsidRPr="005C3A38">
        <w:rPr>
          <w:lang w:val="ru-RU"/>
        </w:rPr>
        <w:t xml:space="preserve">. Эта функция идентична функции </w:t>
      </w:r>
      <w:proofErr w:type="spellStart"/>
      <w:r w:rsidRPr="005C3A38">
        <w:rPr>
          <w:lang w:val="ru-RU"/>
        </w:rPr>
        <w:t>putchar</w:t>
      </w:r>
      <w:proofErr w:type="spellEnd"/>
      <w:r w:rsidRPr="005C3A38">
        <w:rPr>
          <w:lang w:val="ru-RU"/>
        </w:rPr>
        <w:t xml:space="preserve"> (). Это</w:t>
      </w:r>
      <w:r w:rsidRPr="004C4E31">
        <w:rPr>
          <w:lang w:val="ru-RU"/>
        </w:rPr>
        <w:t xml:space="preserve"> </w:t>
      </w:r>
      <w:r w:rsidRPr="005C3A38">
        <w:rPr>
          <w:lang w:val="ru-RU"/>
        </w:rPr>
        <w:t>эквивалентно</w:t>
      </w:r>
      <w:r w:rsidRPr="004C4E31">
        <w:rPr>
          <w:lang w:val="ru-RU"/>
        </w:rPr>
        <w:t xml:space="preserve">: </w:t>
      </w:r>
      <w:proofErr w:type="spellStart"/>
      <w:r w:rsidRPr="005C3A38">
        <w:t>fputc</w:t>
      </w:r>
      <w:proofErr w:type="spellEnd"/>
      <w:r w:rsidRPr="004C4E31">
        <w:rPr>
          <w:lang w:val="ru-RU"/>
        </w:rPr>
        <w:t xml:space="preserve"> (</w:t>
      </w:r>
      <w:r w:rsidRPr="005C3A38">
        <w:t>c</w:t>
      </w:r>
      <w:r w:rsidRPr="004C4E31">
        <w:rPr>
          <w:lang w:val="ru-RU"/>
        </w:rPr>
        <w:t xml:space="preserve">, </w:t>
      </w:r>
      <w:proofErr w:type="spellStart"/>
      <w:r w:rsidRPr="005C3A38">
        <w:t>stdout</w:t>
      </w:r>
      <w:proofErr w:type="spellEnd"/>
      <w:r w:rsidRPr="004C4E31">
        <w:rPr>
          <w:lang w:val="ru-RU"/>
        </w:rPr>
        <w:t>);</w:t>
      </w:r>
    </w:p>
    <w:p w:rsidR="005C3A38" w:rsidRPr="004C4E31" w:rsidRDefault="005C3A38" w:rsidP="005C3A38">
      <w:pPr>
        <w:pStyle w:val="Main"/>
        <w:ind w:firstLine="567"/>
        <w:rPr>
          <w:lang w:val="ru-RU"/>
        </w:rPr>
      </w:pP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&lt;fcntl.h&gt;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&lt;errno.h&gt;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FILE *fp;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fp = fopen(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(fp != NULL) {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c = fgetc(fp);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(c != EOF) {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fputchar(c);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c = fgetc(fp);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}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fclose(fp);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}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getchar();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5C3A38" w:rsidRDefault="005C3A38" w:rsidP="005C3A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C3A38" w:rsidRPr="005C3A38" w:rsidRDefault="005C3A38" w:rsidP="005C3A38">
      <w:pPr>
        <w:pStyle w:val="Main"/>
        <w:ind w:firstLine="567"/>
        <w:rPr>
          <w:lang w:val="ru-RU"/>
        </w:rPr>
      </w:pPr>
    </w:p>
    <w:p w:rsidR="005C3A38" w:rsidRPr="005C3A38" w:rsidRDefault="005C3A38" w:rsidP="005C3A38">
      <w:pPr>
        <w:pStyle w:val="Main"/>
        <w:ind w:firstLine="0"/>
        <w:jc w:val="center"/>
        <w:rPr>
          <w:noProof/>
          <w:lang w:val="ru-RU" w:eastAsia="en-US"/>
        </w:rPr>
      </w:pPr>
    </w:p>
    <w:p w:rsidR="005C3A38" w:rsidRDefault="005C3A38" w:rsidP="005C3A38">
      <w:pPr>
        <w:pStyle w:val="Main"/>
        <w:ind w:firstLine="0"/>
        <w:jc w:val="center"/>
        <w:rPr>
          <w:noProof/>
          <w:lang w:val="ru-RU" w:eastAsia="en-US"/>
        </w:rPr>
      </w:pPr>
      <w:r w:rsidRPr="005C3A38">
        <w:rPr>
          <w:noProof/>
          <w:lang w:val="ru-RU" w:eastAsia="ru-RU"/>
        </w:rPr>
        <w:drawing>
          <wp:inline distT="0" distB="0" distL="0" distR="0">
            <wp:extent cx="2013585" cy="872490"/>
            <wp:effectExtent l="19050" t="0" r="5715" b="0"/>
            <wp:docPr id="1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A38" w:rsidRDefault="005C3A38" w:rsidP="005C3A38">
      <w:pPr>
        <w:pStyle w:val="Main"/>
        <w:ind w:firstLine="0"/>
        <w:jc w:val="center"/>
        <w:rPr>
          <w:noProof/>
          <w:lang w:val="ru-RU" w:eastAsia="en-US"/>
        </w:rPr>
      </w:pPr>
    </w:p>
    <w:p w:rsidR="005C3A38" w:rsidRDefault="005C3A38" w:rsidP="005C3A38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426210" cy="427990"/>
            <wp:effectExtent l="19050" t="0" r="254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A38" w:rsidRPr="005C3A38" w:rsidRDefault="005C3A38" w:rsidP="005C3A38">
      <w:pPr>
        <w:pStyle w:val="Main"/>
        <w:ind w:firstLine="0"/>
        <w:jc w:val="center"/>
        <w:rPr>
          <w:noProof/>
          <w:lang w:val="ru-RU" w:eastAsia="en-US"/>
        </w:rPr>
      </w:pPr>
    </w:p>
    <w:p w:rsidR="005876B9" w:rsidRPr="00A55DDC" w:rsidRDefault="005876B9" w:rsidP="00A55DDC">
      <w:pPr>
        <w:pStyle w:val="Main"/>
        <w:ind w:firstLine="0"/>
        <w:jc w:val="center"/>
        <w:rPr>
          <w:noProof/>
          <w:lang w:eastAsia="en-US"/>
        </w:rPr>
      </w:pPr>
    </w:p>
    <w:p w:rsidR="00CD7C42" w:rsidRPr="00CD7C42" w:rsidRDefault="00CD7C42" w:rsidP="00CD7C42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73" w:name="_Toc515770718"/>
      <w:proofErr w:type="spellStart"/>
      <w:r w:rsidRPr="00CD7C42">
        <w:rPr>
          <w:sz w:val="20"/>
          <w:szCs w:val="20"/>
        </w:rPr>
        <w:t>fputs</w:t>
      </w:r>
      <w:proofErr w:type="spellEnd"/>
      <w:r w:rsidRPr="00CD7C42">
        <w:rPr>
          <w:sz w:val="20"/>
          <w:szCs w:val="20"/>
        </w:rPr>
        <w:t>()</w:t>
      </w:r>
      <w:bookmarkEnd w:id="73"/>
    </w:p>
    <w:p w:rsidR="005876B9" w:rsidRDefault="005876B9" w:rsidP="003F50D3">
      <w:pPr>
        <w:pStyle w:val="Main"/>
        <w:ind w:firstLine="567"/>
        <w:rPr>
          <w:lang w:val="ru-RU"/>
        </w:rPr>
      </w:pPr>
    </w:p>
    <w:p w:rsidR="005876B9" w:rsidRDefault="00CD7C42" w:rsidP="003F50D3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fclose(FILE* qpStream);</w:t>
      </w:r>
    </w:p>
    <w:p w:rsidR="00A55DDC" w:rsidRDefault="00A55DDC" w:rsidP="003F50D3">
      <w:pPr>
        <w:pStyle w:val="Main"/>
        <w:ind w:firstLine="567"/>
        <w:rPr>
          <w:lang w:val="ru-RU"/>
        </w:rPr>
      </w:pPr>
    </w:p>
    <w:p w:rsidR="00A55DDC" w:rsidRDefault="00CD7C42" w:rsidP="003F50D3">
      <w:pPr>
        <w:pStyle w:val="Main"/>
        <w:ind w:firstLine="567"/>
        <w:rPr>
          <w:lang w:val="ru-RU"/>
        </w:rPr>
      </w:pPr>
      <w:r w:rsidRPr="00CD7C42">
        <w:rPr>
          <w:lang w:val="ru-RU"/>
        </w:rPr>
        <w:t>Эта функция используется для закрытия потока, когда вы закончите использовать его. Аргумент «</w:t>
      </w:r>
      <w:proofErr w:type="spellStart"/>
      <w:r w:rsidRPr="00CD7C42">
        <w:rPr>
          <w:lang w:val="ru-RU"/>
        </w:rPr>
        <w:t>qpStream</w:t>
      </w:r>
      <w:proofErr w:type="spellEnd"/>
      <w:r w:rsidRPr="00CD7C42">
        <w:rPr>
          <w:lang w:val="ru-RU"/>
        </w:rPr>
        <w:t>» - это поток, который закрывается. Функция возвращает 0, если поток был успешно закрыт и EOF указывает на ошибку.</w:t>
      </w:r>
    </w:p>
    <w:p w:rsidR="00A55DDC" w:rsidRDefault="00A55DDC" w:rsidP="003F50D3">
      <w:pPr>
        <w:pStyle w:val="Main"/>
        <w:ind w:firstLine="567"/>
        <w:rPr>
          <w:lang w:val="ru-RU"/>
        </w:rPr>
      </w:pP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appending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"a"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Append a plus to the end of the file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iResult = fputs(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 C++ programming"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qpFile);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(iResult == EOF) {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"Write Error"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CD7C42" w:rsidRDefault="00CD7C42" w:rsidP="00CD7C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CD7C42" w:rsidRPr="00CD7C42" w:rsidRDefault="00CD7C42" w:rsidP="00CD7C42">
      <w:pPr>
        <w:pStyle w:val="Main"/>
        <w:ind w:firstLine="0"/>
        <w:jc w:val="center"/>
        <w:rPr>
          <w:noProof/>
          <w:lang w:val="ru-RU" w:eastAsia="en-US"/>
        </w:rPr>
      </w:pPr>
    </w:p>
    <w:p w:rsidR="00CD7C42" w:rsidRPr="00A55DDC" w:rsidRDefault="00CD7C42" w:rsidP="00CD7C42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080260" cy="746760"/>
            <wp:effectExtent l="19050" t="0" r="0" b="0"/>
            <wp:docPr id="6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C42" w:rsidRPr="00A55DDC" w:rsidRDefault="00CD7C42" w:rsidP="00CD7C42">
      <w:pPr>
        <w:pStyle w:val="Main"/>
        <w:ind w:firstLine="0"/>
        <w:jc w:val="center"/>
        <w:rPr>
          <w:noProof/>
          <w:lang w:eastAsia="en-US"/>
        </w:rPr>
      </w:pPr>
    </w:p>
    <w:p w:rsidR="00CD7C42" w:rsidRPr="00A55DDC" w:rsidRDefault="00CD7C42" w:rsidP="00CD7C42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003550" cy="729615"/>
            <wp:effectExtent l="19050" t="0" r="6350" b="0"/>
            <wp:docPr id="7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C42" w:rsidRPr="00A55DDC" w:rsidRDefault="00CD7C42" w:rsidP="00CD7C42">
      <w:pPr>
        <w:pStyle w:val="Main"/>
        <w:ind w:firstLine="0"/>
        <w:jc w:val="center"/>
        <w:rPr>
          <w:noProof/>
          <w:lang w:eastAsia="en-US"/>
        </w:rPr>
      </w:pPr>
    </w:p>
    <w:p w:rsidR="00CD7C42" w:rsidRPr="00CD7C42" w:rsidRDefault="00CD7C42" w:rsidP="00CD7C42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74" w:name="_Toc515770719"/>
      <w:proofErr w:type="spellStart"/>
      <w:r w:rsidRPr="00CD7C42">
        <w:rPr>
          <w:sz w:val="20"/>
          <w:szCs w:val="20"/>
        </w:rPr>
        <w:t>fread</w:t>
      </w:r>
      <w:proofErr w:type="spellEnd"/>
      <w:r w:rsidRPr="00CD7C42">
        <w:rPr>
          <w:sz w:val="20"/>
          <w:szCs w:val="20"/>
        </w:rPr>
        <w:t>()</w:t>
      </w:r>
      <w:bookmarkEnd w:id="74"/>
    </w:p>
    <w:p w:rsidR="00A55DDC" w:rsidRDefault="00A55DDC" w:rsidP="003F50D3">
      <w:pPr>
        <w:pStyle w:val="Main"/>
        <w:ind w:firstLine="567"/>
        <w:rPr>
          <w:lang w:val="ru-RU"/>
        </w:rPr>
      </w:pPr>
    </w:p>
    <w:p w:rsidR="00A55DDC" w:rsidRPr="00CD7C42" w:rsidRDefault="00CD7C42" w:rsidP="003F50D3">
      <w:pPr>
        <w:pStyle w:val="Main"/>
        <w:ind w:firstLine="567"/>
      </w:pPr>
      <w:r>
        <w:rPr>
          <w:rFonts w:ascii="Courier New" w:hAnsi="Courier New" w:cs="Courier New"/>
          <w:noProof/>
          <w:lang w:eastAsia="en-US"/>
        </w:rPr>
        <w:t>size_t fread(</w:t>
      </w:r>
      <w:r>
        <w:rPr>
          <w:rFonts w:ascii="Courier New" w:hAnsi="Courier New" w:cs="Courier New"/>
          <w:noProof/>
          <w:color w:val="0000FF"/>
          <w:lang w:eastAsia="en-US"/>
        </w:rPr>
        <w:t>void</w:t>
      </w:r>
      <w:r>
        <w:rPr>
          <w:rFonts w:ascii="Courier New" w:hAnsi="Courier New" w:cs="Courier New"/>
          <w:noProof/>
          <w:lang w:eastAsia="en-US"/>
        </w:rPr>
        <w:t>* vpBuffer, size_t qSize, size_t qCount, FILE* qpStream);</w:t>
      </w:r>
    </w:p>
    <w:p w:rsidR="00A55DDC" w:rsidRPr="00CD7C42" w:rsidRDefault="00A55DDC" w:rsidP="003F50D3">
      <w:pPr>
        <w:pStyle w:val="Main"/>
        <w:ind w:firstLine="567"/>
      </w:pPr>
    </w:p>
    <w:p w:rsidR="00A55DDC" w:rsidRPr="00EA18EF" w:rsidRDefault="00EA18EF" w:rsidP="003F50D3">
      <w:pPr>
        <w:pStyle w:val="Main"/>
        <w:ind w:firstLine="567"/>
        <w:rPr>
          <w:lang w:val="ru-RU"/>
        </w:rPr>
      </w:pPr>
      <w:r w:rsidRPr="00EA18EF">
        <w:rPr>
          <w:lang w:val="ru-RU"/>
        </w:rPr>
        <w:t>Эта функция считывает данные из «</w:t>
      </w:r>
      <w:proofErr w:type="spellStart"/>
      <w:r w:rsidRPr="00EA18EF">
        <w:t>qpStream</w:t>
      </w:r>
      <w:proofErr w:type="spellEnd"/>
      <w:r w:rsidRPr="00EA18EF">
        <w:rPr>
          <w:lang w:val="ru-RU"/>
        </w:rPr>
        <w:t>» в буфер «</w:t>
      </w:r>
      <w:proofErr w:type="spellStart"/>
      <w:r w:rsidRPr="00EA18EF">
        <w:t>vpBuffer</w:t>
      </w:r>
      <w:proofErr w:type="spellEnd"/>
      <w:r w:rsidRPr="00EA18EF">
        <w:rPr>
          <w:lang w:val="ru-RU"/>
        </w:rPr>
        <w:t>». Аргумент «</w:t>
      </w:r>
      <w:proofErr w:type="spellStart"/>
      <w:r w:rsidRPr="00EA18EF">
        <w:t>qSize</w:t>
      </w:r>
      <w:proofErr w:type="spellEnd"/>
      <w:r w:rsidRPr="00EA18EF">
        <w:rPr>
          <w:lang w:val="ru-RU"/>
        </w:rPr>
        <w:t>» определяет размер в байтах каждого прочитанного элемента и «</w:t>
      </w:r>
      <w:proofErr w:type="spellStart"/>
      <w:r w:rsidRPr="00EA18EF">
        <w:t>qCount</w:t>
      </w:r>
      <w:proofErr w:type="spellEnd"/>
      <w:r w:rsidRPr="00EA18EF">
        <w:rPr>
          <w:lang w:val="ru-RU"/>
        </w:rPr>
        <w:t xml:space="preserve">» указывает количество элементов. Функция возвращает это количество байтов, которые были фактически прочитаны. Это должно быть </w:t>
      </w:r>
      <w:proofErr w:type="spellStart"/>
      <w:r w:rsidRPr="00EA18EF">
        <w:t>qSize</w:t>
      </w:r>
      <w:proofErr w:type="spellEnd"/>
      <w:r w:rsidRPr="00EA18EF">
        <w:rPr>
          <w:lang w:val="ru-RU"/>
        </w:rPr>
        <w:t xml:space="preserve"> * </w:t>
      </w:r>
      <w:proofErr w:type="spellStart"/>
      <w:r w:rsidRPr="00EA18EF">
        <w:t>qCount</w:t>
      </w:r>
      <w:proofErr w:type="spellEnd"/>
      <w:r w:rsidRPr="00EA18EF">
        <w:rPr>
          <w:lang w:val="ru-RU"/>
        </w:rPr>
        <w:t>, но может быть меньше, если возникает ошибка или чтение достигает конца файла.</w:t>
      </w:r>
    </w:p>
    <w:p w:rsidR="00A55DDC" w:rsidRDefault="00A55DDC" w:rsidP="003F50D3">
      <w:pPr>
        <w:pStyle w:val="Main"/>
        <w:ind w:firstLine="567"/>
        <w:rPr>
          <w:lang w:val="ru-RU"/>
        </w:rPr>
      </w:pP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reading.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caBuffer[10];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in the first four characters of the file.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size_t qReturn = fread(caBuffer, 1, 4, qpFile);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Add a null terminator.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caBuffer[qReturn]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'\0'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(qReturn &gt; 0) {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 in: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caBuffer);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EA18EF" w:rsidRDefault="00EA18EF" w:rsidP="00EA18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55DDC" w:rsidRPr="00EA18EF" w:rsidRDefault="00A55DDC" w:rsidP="00CD7C42">
      <w:pPr>
        <w:pStyle w:val="Main"/>
        <w:ind w:firstLine="0"/>
        <w:jc w:val="center"/>
        <w:rPr>
          <w:noProof/>
          <w:lang w:val="ru-RU" w:eastAsia="en-US"/>
        </w:rPr>
      </w:pPr>
    </w:p>
    <w:p w:rsidR="00A55DDC" w:rsidRPr="00CD7C42" w:rsidRDefault="00CD7C42" w:rsidP="00CD7C42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099185" cy="209550"/>
            <wp:effectExtent l="19050" t="0" r="5715" b="0"/>
            <wp:docPr id="7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DDC" w:rsidRPr="00CD7C42" w:rsidRDefault="00A55DDC" w:rsidP="00CD7C42">
      <w:pPr>
        <w:pStyle w:val="Main"/>
        <w:ind w:firstLine="0"/>
        <w:jc w:val="center"/>
        <w:rPr>
          <w:noProof/>
          <w:lang w:eastAsia="en-US"/>
        </w:rPr>
      </w:pPr>
    </w:p>
    <w:p w:rsidR="002C3EE5" w:rsidRPr="002C3EE5" w:rsidRDefault="002C3EE5" w:rsidP="002C3EE5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75" w:name="_Toc515770720"/>
      <w:proofErr w:type="spellStart"/>
      <w:r w:rsidRPr="002C3EE5">
        <w:rPr>
          <w:sz w:val="20"/>
          <w:szCs w:val="20"/>
        </w:rPr>
        <w:t>freopen</w:t>
      </w:r>
      <w:proofErr w:type="spellEnd"/>
      <w:r w:rsidRPr="002C3EE5">
        <w:rPr>
          <w:sz w:val="20"/>
          <w:szCs w:val="20"/>
        </w:rPr>
        <w:t>()</w:t>
      </w:r>
      <w:bookmarkEnd w:id="75"/>
    </w:p>
    <w:p w:rsidR="00A55DDC" w:rsidRDefault="00A55DDC" w:rsidP="003F50D3">
      <w:pPr>
        <w:pStyle w:val="Main"/>
        <w:ind w:firstLine="567"/>
        <w:rPr>
          <w:lang w:val="ru-RU"/>
        </w:rPr>
      </w:pPr>
    </w:p>
    <w:p w:rsidR="00A55DDC" w:rsidRPr="003F04CD" w:rsidRDefault="003F04CD" w:rsidP="003F50D3">
      <w:pPr>
        <w:pStyle w:val="Main"/>
        <w:ind w:firstLine="567"/>
      </w:pPr>
      <w:r>
        <w:rPr>
          <w:rFonts w:ascii="Courier New" w:hAnsi="Courier New" w:cs="Courier New"/>
          <w:noProof/>
          <w:lang w:eastAsia="en-US"/>
        </w:rPr>
        <w:t>FILE* freopen(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 xml:space="preserve">* kcpPath, 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kcpMode, FILE* qpStream);</w:t>
      </w:r>
    </w:p>
    <w:p w:rsidR="00A55DDC" w:rsidRPr="0085799E" w:rsidRDefault="00A55DDC" w:rsidP="003F50D3">
      <w:pPr>
        <w:pStyle w:val="Main"/>
        <w:ind w:firstLine="567"/>
      </w:pP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reading and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redirect stdin to it.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freopen(cpFileName,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stdin);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getchar();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Use stdin to read the first char of the file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iReturn = getchar();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(iReturn != EOF) {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 in: %c\n"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)iReturn);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3F04CD" w:rsidRDefault="003F04CD" w:rsidP="003F04C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EA18EF" w:rsidRPr="003F04CD" w:rsidRDefault="00EA18EF" w:rsidP="003F04CD">
      <w:pPr>
        <w:pStyle w:val="Main"/>
        <w:ind w:firstLine="0"/>
        <w:jc w:val="center"/>
        <w:rPr>
          <w:noProof/>
          <w:lang w:eastAsia="en-US"/>
        </w:rPr>
      </w:pPr>
    </w:p>
    <w:p w:rsidR="00EA18EF" w:rsidRPr="003F04CD" w:rsidRDefault="003F04CD" w:rsidP="003F04CD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838835" cy="184785"/>
            <wp:effectExtent l="19050" t="0" r="0" b="0"/>
            <wp:docPr id="7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8EF" w:rsidRPr="003F04CD" w:rsidRDefault="00EA18EF" w:rsidP="003F04CD">
      <w:pPr>
        <w:pStyle w:val="Main"/>
        <w:ind w:firstLine="0"/>
        <w:jc w:val="center"/>
        <w:rPr>
          <w:noProof/>
          <w:lang w:eastAsia="en-US"/>
        </w:rPr>
      </w:pPr>
    </w:p>
    <w:p w:rsidR="007E728E" w:rsidRPr="007E728E" w:rsidRDefault="007E728E" w:rsidP="007E728E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76" w:name="_Toc515770721"/>
      <w:proofErr w:type="spellStart"/>
      <w:r w:rsidRPr="007E728E">
        <w:rPr>
          <w:sz w:val="20"/>
          <w:szCs w:val="20"/>
        </w:rPr>
        <w:t>fscanf</w:t>
      </w:r>
      <w:proofErr w:type="spellEnd"/>
      <w:r w:rsidRPr="007E728E">
        <w:rPr>
          <w:sz w:val="20"/>
          <w:szCs w:val="20"/>
        </w:rPr>
        <w:t>()</w:t>
      </w:r>
      <w:bookmarkEnd w:id="76"/>
    </w:p>
    <w:p w:rsidR="00EA18EF" w:rsidRDefault="00EA18EF" w:rsidP="003F50D3">
      <w:pPr>
        <w:pStyle w:val="Main"/>
        <w:ind w:firstLine="567"/>
        <w:rPr>
          <w:lang w:val="ru-RU"/>
        </w:rPr>
      </w:pPr>
    </w:p>
    <w:p w:rsidR="00EA18EF" w:rsidRPr="007E728E" w:rsidRDefault="007E728E" w:rsidP="003F50D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fscanf(FILE* qpStream, 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kcpFormatString, ...);</w:t>
      </w:r>
    </w:p>
    <w:p w:rsidR="003F04CD" w:rsidRPr="007E728E" w:rsidRDefault="003F04CD" w:rsidP="003F50D3">
      <w:pPr>
        <w:pStyle w:val="Main"/>
        <w:ind w:firstLine="567"/>
      </w:pPr>
    </w:p>
    <w:p w:rsidR="003F04CD" w:rsidRPr="007E728E" w:rsidRDefault="007E728E" w:rsidP="003F50D3">
      <w:pPr>
        <w:pStyle w:val="Main"/>
        <w:ind w:firstLine="567"/>
        <w:rPr>
          <w:lang w:val="ru-RU"/>
        </w:rPr>
      </w:pPr>
      <w:r w:rsidRPr="007E728E">
        <w:rPr>
          <w:lang w:val="ru-RU"/>
        </w:rPr>
        <w:t>Эта функция считывает форматированную строку «</w:t>
      </w:r>
      <w:proofErr w:type="spellStart"/>
      <w:r w:rsidRPr="007E728E">
        <w:t>kcpFormatString</w:t>
      </w:r>
      <w:proofErr w:type="spellEnd"/>
      <w:r w:rsidRPr="007E728E">
        <w:rPr>
          <w:lang w:val="ru-RU"/>
        </w:rPr>
        <w:t>» из потока, заданного аргументом «</w:t>
      </w:r>
      <w:proofErr w:type="spellStart"/>
      <w:r w:rsidRPr="007E728E">
        <w:t>qpStream</w:t>
      </w:r>
      <w:proofErr w:type="spellEnd"/>
      <w:r w:rsidRPr="007E728E">
        <w:rPr>
          <w:lang w:val="ru-RU"/>
        </w:rPr>
        <w:t xml:space="preserve">». Информацию о форматировании строк см. На странице </w:t>
      </w:r>
      <w:proofErr w:type="spellStart"/>
      <w:r w:rsidRPr="007E728E">
        <w:t>scanf</w:t>
      </w:r>
      <w:proofErr w:type="spellEnd"/>
      <w:r w:rsidRPr="007E728E">
        <w:rPr>
          <w:lang w:val="ru-RU"/>
        </w:rPr>
        <w:t xml:space="preserve">. В случае успеха функция возвращает количество полей, которые были успешно прочитаны и назначены. Если возникает ошибка или конец потока достигнут до первого назначения, функция возвращает </w:t>
      </w:r>
      <w:r w:rsidRPr="007E728E">
        <w:t>EOF</w:t>
      </w:r>
      <w:r w:rsidRPr="007E728E">
        <w:rPr>
          <w:lang w:val="ru-RU"/>
        </w:rPr>
        <w:t>.</w:t>
      </w:r>
    </w:p>
    <w:p w:rsidR="003F04CD" w:rsidRDefault="003F04CD" w:rsidP="003F50D3">
      <w:pPr>
        <w:pStyle w:val="Main"/>
        <w:ind w:firstLine="567"/>
        <w:rPr>
          <w:lang w:val="ru-RU"/>
        </w:rPr>
      </w:pP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reading.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cBuffer[50];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in the first and only string of the file.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fscanf(qpFile,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cBuffer);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(iRet != EOF) {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 in: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cBuffer);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EA18EF" w:rsidRPr="007E728E" w:rsidRDefault="00EA18EF" w:rsidP="007E728E">
      <w:pPr>
        <w:pStyle w:val="Main"/>
        <w:ind w:firstLine="0"/>
        <w:jc w:val="center"/>
        <w:rPr>
          <w:noProof/>
          <w:lang w:val="ru-RU" w:eastAsia="en-US"/>
        </w:rPr>
      </w:pPr>
    </w:p>
    <w:p w:rsidR="00EA18EF" w:rsidRPr="007E728E" w:rsidRDefault="007E728E" w:rsidP="007E728E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275080" cy="201295"/>
            <wp:effectExtent l="19050" t="0" r="1270" b="0"/>
            <wp:docPr id="7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8EF" w:rsidRPr="007E728E" w:rsidRDefault="00EA18EF" w:rsidP="007E728E">
      <w:pPr>
        <w:pStyle w:val="Main"/>
        <w:ind w:firstLine="0"/>
        <w:jc w:val="center"/>
        <w:rPr>
          <w:noProof/>
          <w:lang w:eastAsia="en-US"/>
        </w:rPr>
      </w:pPr>
    </w:p>
    <w:p w:rsidR="007E728E" w:rsidRPr="007E728E" w:rsidRDefault="007E728E" w:rsidP="007E728E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77" w:name="_Toc515770722"/>
      <w:proofErr w:type="spellStart"/>
      <w:r w:rsidRPr="007E728E">
        <w:rPr>
          <w:sz w:val="20"/>
          <w:szCs w:val="20"/>
        </w:rPr>
        <w:t>fseek</w:t>
      </w:r>
      <w:proofErr w:type="spellEnd"/>
      <w:r w:rsidRPr="007E728E">
        <w:rPr>
          <w:sz w:val="20"/>
          <w:szCs w:val="20"/>
        </w:rPr>
        <w:t>()</w:t>
      </w:r>
      <w:bookmarkEnd w:id="77"/>
    </w:p>
    <w:p w:rsidR="00EA18EF" w:rsidRDefault="00EA18EF" w:rsidP="003F50D3">
      <w:pPr>
        <w:pStyle w:val="Main"/>
        <w:ind w:firstLine="567"/>
        <w:rPr>
          <w:lang w:val="ru-RU"/>
        </w:rPr>
      </w:pPr>
    </w:p>
    <w:p w:rsidR="007E728E" w:rsidRPr="007E728E" w:rsidRDefault="007E728E" w:rsidP="003F50D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fseek(FILE* qpStream, </w:t>
      </w:r>
      <w:r>
        <w:rPr>
          <w:rFonts w:ascii="Courier New" w:hAnsi="Courier New" w:cs="Courier New"/>
          <w:noProof/>
          <w:color w:val="0000FF"/>
          <w:lang w:eastAsia="en-US"/>
        </w:rPr>
        <w:t>long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lOffset, 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iStart);</w:t>
      </w:r>
    </w:p>
    <w:p w:rsidR="007E728E" w:rsidRPr="0085799E" w:rsidRDefault="007E728E" w:rsidP="003F50D3">
      <w:pPr>
        <w:pStyle w:val="Main"/>
        <w:ind w:firstLine="567"/>
      </w:pPr>
    </w:p>
    <w:p w:rsidR="007E728E" w:rsidRPr="007E728E" w:rsidRDefault="007E728E" w:rsidP="003F50D3">
      <w:pPr>
        <w:pStyle w:val="Main"/>
        <w:ind w:firstLine="567"/>
        <w:rPr>
          <w:lang w:val="ru-RU"/>
        </w:rPr>
      </w:pPr>
      <w:r w:rsidRPr="007E728E">
        <w:rPr>
          <w:lang w:val="ru-RU"/>
        </w:rPr>
        <w:t>Эта функция устанавливает положение внутреннего указателя файла для потока «</w:t>
      </w:r>
      <w:proofErr w:type="spellStart"/>
      <w:r w:rsidRPr="007E728E">
        <w:rPr>
          <w:lang w:val="ru-RU"/>
        </w:rPr>
        <w:t>qpStream</w:t>
      </w:r>
      <w:proofErr w:type="spellEnd"/>
      <w:r w:rsidRPr="007E728E">
        <w:rPr>
          <w:lang w:val="ru-RU"/>
        </w:rPr>
        <w:t>». Указатель файла устанавливается в положение «</w:t>
      </w:r>
      <w:proofErr w:type="spellStart"/>
      <w:r w:rsidRPr="007E728E">
        <w:rPr>
          <w:lang w:val="ru-RU"/>
        </w:rPr>
        <w:t>iStart</w:t>
      </w:r>
      <w:proofErr w:type="spellEnd"/>
      <w:r w:rsidRPr="007E728E">
        <w:rPr>
          <w:lang w:val="ru-RU"/>
        </w:rPr>
        <w:t>» плюс значение «</w:t>
      </w:r>
      <w:proofErr w:type="spellStart"/>
      <w:r w:rsidRPr="007E728E">
        <w:rPr>
          <w:lang w:val="ru-RU"/>
        </w:rPr>
        <w:t>lOffset</w:t>
      </w:r>
      <w:proofErr w:type="spellEnd"/>
      <w:r w:rsidRPr="007E728E">
        <w:rPr>
          <w:lang w:val="ru-RU"/>
        </w:rPr>
        <w:t>». Значение «</w:t>
      </w:r>
      <w:proofErr w:type="spellStart"/>
      <w:r w:rsidRPr="007E728E">
        <w:rPr>
          <w:lang w:val="ru-RU"/>
        </w:rPr>
        <w:t>iStart</w:t>
      </w:r>
      <w:proofErr w:type="spellEnd"/>
      <w:r w:rsidRPr="007E728E">
        <w:rPr>
          <w:lang w:val="ru-RU"/>
        </w:rPr>
        <w:t>» должно быть другим следующим постоянным значением: «SEEK_SET», «SEEK_CUR» или «SEEK_END». Это значение соответствует началу, текущему местоположению указателя и конечным позициям в файле. Если функция выполнена успешно, она возвращает 0. В противном случае возвращается ненулевое значение, указывающее на ошибку.</w:t>
      </w:r>
    </w:p>
    <w:p w:rsidR="00EA18EF" w:rsidRDefault="00EA18EF" w:rsidP="003F50D3">
      <w:pPr>
        <w:pStyle w:val="Main"/>
        <w:ind w:firstLine="567"/>
        <w:rPr>
          <w:lang w:val="ru-RU"/>
        </w:rPr>
      </w:pP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reading.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Set the pointer to position 2 in the file.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fseek(qpFile, 2, SEEK_SET);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(iRet == 0) {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in 'l' at two places from the beginning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iRead = fgetc(qpFile);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 in: %c\n"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)iRead);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7E728E" w:rsidRDefault="007E728E" w:rsidP="007E72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EA18EF" w:rsidRDefault="00EA18EF" w:rsidP="007E728E">
      <w:pPr>
        <w:pStyle w:val="Main"/>
        <w:ind w:firstLine="0"/>
        <w:jc w:val="center"/>
        <w:rPr>
          <w:noProof/>
          <w:lang w:val="ru-RU" w:eastAsia="en-US"/>
        </w:rPr>
      </w:pPr>
    </w:p>
    <w:p w:rsidR="007E728E" w:rsidRDefault="007E728E" w:rsidP="007E728E">
      <w:pPr>
        <w:pStyle w:val="Main"/>
        <w:ind w:firstLine="0"/>
        <w:jc w:val="center"/>
        <w:rPr>
          <w:noProof/>
          <w:lang w:val="ru-RU" w:eastAsia="en-US"/>
        </w:rPr>
      </w:pPr>
      <w:r w:rsidRPr="007E728E">
        <w:rPr>
          <w:noProof/>
          <w:lang w:val="ru-RU" w:eastAsia="ru-RU"/>
        </w:rPr>
        <w:drawing>
          <wp:inline distT="0" distB="0" distL="0" distR="0">
            <wp:extent cx="2080260" cy="746760"/>
            <wp:effectExtent l="19050" t="0" r="0" b="0"/>
            <wp:docPr id="7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8E" w:rsidRPr="007E728E" w:rsidRDefault="007E728E" w:rsidP="007E728E">
      <w:pPr>
        <w:pStyle w:val="Main"/>
        <w:ind w:firstLine="0"/>
        <w:jc w:val="center"/>
        <w:rPr>
          <w:noProof/>
          <w:lang w:val="ru-RU" w:eastAsia="en-US"/>
        </w:rPr>
      </w:pPr>
    </w:p>
    <w:p w:rsidR="00EA18EF" w:rsidRPr="007E728E" w:rsidRDefault="007E728E" w:rsidP="007E728E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838835" cy="184785"/>
            <wp:effectExtent l="19050" t="0" r="0" b="0"/>
            <wp:docPr id="7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8EF" w:rsidRPr="007E728E" w:rsidRDefault="00EA18EF" w:rsidP="007E728E">
      <w:pPr>
        <w:pStyle w:val="Main"/>
        <w:ind w:firstLine="0"/>
        <w:jc w:val="center"/>
        <w:rPr>
          <w:noProof/>
          <w:lang w:eastAsia="en-US"/>
        </w:rPr>
      </w:pPr>
    </w:p>
    <w:p w:rsidR="00E80891" w:rsidRPr="00E80891" w:rsidRDefault="00E80891" w:rsidP="00E80891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78" w:name="_Toc515770723"/>
      <w:proofErr w:type="spellStart"/>
      <w:r w:rsidRPr="00E80891">
        <w:rPr>
          <w:sz w:val="20"/>
          <w:szCs w:val="20"/>
        </w:rPr>
        <w:t>fsetpos</w:t>
      </w:r>
      <w:proofErr w:type="spellEnd"/>
      <w:r w:rsidRPr="00E80891">
        <w:rPr>
          <w:sz w:val="20"/>
          <w:szCs w:val="20"/>
        </w:rPr>
        <w:t>()</w:t>
      </w:r>
      <w:bookmarkEnd w:id="78"/>
    </w:p>
    <w:p w:rsidR="00EA18EF" w:rsidRDefault="00EA18EF" w:rsidP="003F50D3">
      <w:pPr>
        <w:pStyle w:val="Main"/>
        <w:ind w:firstLine="567"/>
        <w:rPr>
          <w:lang w:val="ru-RU"/>
        </w:rPr>
      </w:pPr>
    </w:p>
    <w:p w:rsidR="00EA18EF" w:rsidRPr="00E80891" w:rsidRDefault="00E80891" w:rsidP="003F50D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fsetpos(FILE* qpStream, 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fpos_t* kqpPos);</w:t>
      </w:r>
    </w:p>
    <w:p w:rsidR="007E728E" w:rsidRPr="00E80891" w:rsidRDefault="007E728E" w:rsidP="003F50D3">
      <w:pPr>
        <w:pStyle w:val="Main"/>
        <w:ind w:firstLine="567"/>
      </w:pPr>
    </w:p>
    <w:p w:rsidR="007E728E" w:rsidRPr="00E80891" w:rsidRDefault="00E80891" w:rsidP="003F50D3">
      <w:pPr>
        <w:pStyle w:val="Main"/>
        <w:ind w:firstLine="567"/>
        <w:rPr>
          <w:lang w:val="ru-RU"/>
        </w:rPr>
      </w:pPr>
      <w:r w:rsidRPr="00E80891">
        <w:rPr>
          <w:lang w:val="ru-RU"/>
        </w:rPr>
        <w:lastRenderedPageBreak/>
        <w:t>Эта функция устанавливает положение внутреннего указателя файла для потока «</w:t>
      </w:r>
      <w:proofErr w:type="spellStart"/>
      <w:r w:rsidRPr="00E80891">
        <w:t>qpStream</w:t>
      </w:r>
      <w:proofErr w:type="spellEnd"/>
      <w:r w:rsidRPr="00E80891">
        <w:rPr>
          <w:lang w:val="ru-RU"/>
        </w:rPr>
        <w:t>» в местоположение, указанное «</w:t>
      </w:r>
      <w:proofErr w:type="spellStart"/>
      <w:r w:rsidRPr="00E80891">
        <w:t>kqpPos</w:t>
      </w:r>
      <w:proofErr w:type="spellEnd"/>
      <w:r w:rsidRPr="00E80891">
        <w:rPr>
          <w:lang w:val="ru-RU"/>
        </w:rPr>
        <w:t xml:space="preserve">». Если функция успешна, она возвращает 0. В противном случае она возвращает ненулевое значение и устанавливает значение </w:t>
      </w:r>
      <w:proofErr w:type="spellStart"/>
      <w:r w:rsidRPr="00E80891">
        <w:t>errno</w:t>
      </w:r>
      <w:proofErr w:type="spellEnd"/>
      <w:r w:rsidRPr="00E80891">
        <w:rPr>
          <w:lang w:val="ru-RU"/>
        </w:rPr>
        <w:t xml:space="preserve"> в соответствующее постоянное значение.</w:t>
      </w:r>
    </w:p>
    <w:p w:rsidR="00EA18EF" w:rsidRPr="00E80891" w:rsidRDefault="00EA18EF" w:rsidP="003F50D3">
      <w:pPr>
        <w:pStyle w:val="Main"/>
        <w:ind w:firstLine="567"/>
        <w:rPr>
          <w:lang w:val="ru-RU"/>
        </w:rPr>
      </w:pP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reading.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fpos_t qPosition = 5;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Set the pointer to position 5 in the file.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fsetpos(qpFile, &amp;qPosition);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(iRet == 0) {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in 'e' at 5 places from the beginning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iRead = fgetc(qpFile);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 in: %c\n"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)iRead);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E80891" w:rsidRDefault="00E80891" w:rsidP="00E8089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E80891" w:rsidRDefault="00E80891" w:rsidP="00E80891">
      <w:pPr>
        <w:pStyle w:val="Main"/>
        <w:ind w:firstLine="0"/>
        <w:jc w:val="center"/>
        <w:rPr>
          <w:noProof/>
          <w:lang w:val="ru-RU" w:eastAsia="en-US"/>
        </w:rPr>
      </w:pPr>
    </w:p>
    <w:p w:rsidR="00E80891" w:rsidRDefault="00E80891" w:rsidP="00E80891">
      <w:pPr>
        <w:pStyle w:val="Main"/>
        <w:ind w:firstLine="0"/>
        <w:jc w:val="center"/>
        <w:rPr>
          <w:noProof/>
          <w:lang w:val="ru-RU" w:eastAsia="en-US"/>
        </w:rPr>
      </w:pPr>
      <w:r w:rsidRPr="007E728E">
        <w:rPr>
          <w:noProof/>
          <w:lang w:val="ru-RU" w:eastAsia="ru-RU"/>
        </w:rPr>
        <w:drawing>
          <wp:inline distT="0" distB="0" distL="0" distR="0">
            <wp:extent cx="2080260" cy="746760"/>
            <wp:effectExtent l="19050" t="0" r="0" b="0"/>
            <wp:docPr id="7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91" w:rsidRPr="007E728E" w:rsidRDefault="00E80891" w:rsidP="00E80891">
      <w:pPr>
        <w:pStyle w:val="Main"/>
        <w:ind w:firstLine="0"/>
        <w:jc w:val="center"/>
        <w:rPr>
          <w:noProof/>
          <w:lang w:val="ru-RU" w:eastAsia="en-US"/>
        </w:rPr>
      </w:pPr>
    </w:p>
    <w:p w:rsidR="00E80891" w:rsidRDefault="00E80891" w:rsidP="00E80891">
      <w:pPr>
        <w:pStyle w:val="Main"/>
        <w:ind w:firstLine="0"/>
        <w:jc w:val="center"/>
        <w:rPr>
          <w:noProof/>
          <w:lang w:val="ru-RU" w:eastAsia="en-US"/>
        </w:rPr>
      </w:pPr>
      <w:r w:rsidRPr="00E80891">
        <w:rPr>
          <w:noProof/>
          <w:lang w:val="ru-RU" w:eastAsia="ru-RU"/>
        </w:rPr>
        <w:drawing>
          <wp:inline distT="0" distB="0" distL="0" distR="0">
            <wp:extent cx="830580" cy="167640"/>
            <wp:effectExtent l="19050" t="0" r="7620" b="0"/>
            <wp:docPr id="77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89" w:rsidRDefault="00F02189" w:rsidP="00E80891">
      <w:pPr>
        <w:pStyle w:val="Main"/>
        <w:ind w:firstLine="0"/>
        <w:jc w:val="center"/>
        <w:rPr>
          <w:noProof/>
          <w:lang w:val="ru-RU" w:eastAsia="en-US"/>
        </w:rPr>
      </w:pPr>
    </w:p>
    <w:p w:rsidR="00F02189" w:rsidRPr="00F02189" w:rsidRDefault="00F02189" w:rsidP="00F02189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79" w:name="_Toc515770724"/>
      <w:proofErr w:type="spellStart"/>
      <w:r w:rsidRPr="00F02189">
        <w:rPr>
          <w:sz w:val="20"/>
          <w:szCs w:val="20"/>
        </w:rPr>
        <w:t>fstat</w:t>
      </w:r>
      <w:proofErr w:type="spellEnd"/>
      <w:r w:rsidRPr="00F02189">
        <w:rPr>
          <w:sz w:val="20"/>
          <w:szCs w:val="20"/>
        </w:rPr>
        <w:t>()</w:t>
      </w:r>
      <w:bookmarkEnd w:id="79"/>
    </w:p>
    <w:p w:rsidR="00F02189" w:rsidRDefault="00F02189" w:rsidP="00F02189">
      <w:pPr>
        <w:pStyle w:val="Main"/>
        <w:ind w:firstLine="567"/>
        <w:rPr>
          <w:lang w:val="ru-RU"/>
        </w:rPr>
      </w:pP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fstat(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handle,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struct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stat *statbuf)</w:t>
      </w:r>
    </w:p>
    <w:p w:rsidR="00F02189" w:rsidRPr="00F02189" w:rsidRDefault="00F02189" w:rsidP="00F02189">
      <w:pPr>
        <w:pStyle w:val="Main"/>
        <w:ind w:firstLine="567"/>
      </w:pPr>
    </w:p>
    <w:p w:rsidR="00CD606A" w:rsidRPr="00CD606A" w:rsidRDefault="00CD606A" w:rsidP="00CD606A">
      <w:pPr>
        <w:pStyle w:val="Main"/>
        <w:ind w:firstLine="567"/>
        <w:rPr>
          <w:lang w:val="ru-RU"/>
        </w:rPr>
      </w:pPr>
      <w:r w:rsidRPr="00CD606A">
        <w:rPr>
          <w:lang w:val="ru-RU"/>
        </w:rPr>
        <w:t xml:space="preserve">Эта функция не определена стандартом </w:t>
      </w:r>
      <w:r w:rsidRPr="00CD606A">
        <w:t>ANSI</w:t>
      </w:r>
      <w:r w:rsidRPr="00CD606A">
        <w:rPr>
          <w:lang w:val="ru-RU"/>
        </w:rPr>
        <w:t xml:space="preserve"> С. Функция </w:t>
      </w:r>
      <w:proofErr w:type="spellStart"/>
      <w:r w:rsidRPr="00CD606A">
        <w:t>fstat</w:t>
      </w:r>
      <w:proofErr w:type="spellEnd"/>
      <w:r w:rsidRPr="00CD606A">
        <w:rPr>
          <w:lang w:val="ru-RU"/>
        </w:rPr>
        <w:t xml:space="preserve">() заполняет структуру, на которую указывает </w:t>
      </w:r>
      <w:proofErr w:type="spellStart"/>
      <w:r w:rsidRPr="00CD606A">
        <w:t>statbuf</w:t>
      </w:r>
      <w:proofErr w:type="spellEnd"/>
      <w:r w:rsidRPr="00CD606A">
        <w:rPr>
          <w:lang w:val="ru-RU"/>
        </w:rPr>
        <w:t xml:space="preserve">, информацией о файле, связанном с дескриптором файла </w:t>
      </w:r>
      <w:r w:rsidRPr="00CD606A">
        <w:t>handle</w:t>
      </w:r>
      <w:r w:rsidRPr="00CD606A">
        <w:rPr>
          <w:lang w:val="ru-RU"/>
        </w:rPr>
        <w:t>. Инфор</w:t>
      </w:r>
      <w:r w:rsidRPr="00CD606A">
        <w:rPr>
          <w:lang w:val="ru-RU"/>
        </w:rPr>
        <w:softHyphen/>
        <w:t xml:space="preserve">мация о содержимом </w:t>
      </w:r>
      <w:r w:rsidRPr="00CD606A">
        <w:t>stat</w:t>
      </w:r>
      <w:r w:rsidRPr="00CD606A">
        <w:rPr>
          <w:lang w:val="ru-RU"/>
        </w:rPr>
        <w:t xml:space="preserve"> может быть найдена в файле</w:t>
      </w:r>
      <w:r>
        <w:rPr>
          <w:lang w:val="ru-RU"/>
        </w:rPr>
        <w:t xml:space="preserve"> </w:t>
      </w:r>
      <w:r w:rsidRPr="00CD606A">
        <w:t>sys</w:t>
      </w:r>
      <w:r w:rsidRPr="00CD606A">
        <w:rPr>
          <w:lang w:val="ru-RU"/>
        </w:rPr>
        <w:t>\</w:t>
      </w:r>
      <w:r w:rsidRPr="00CD606A">
        <w:t>stat</w:t>
      </w:r>
      <w:r w:rsidRPr="00CD606A">
        <w:rPr>
          <w:lang w:val="ru-RU"/>
        </w:rPr>
        <w:t>.</w:t>
      </w:r>
      <w:r w:rsidRPr="00CD606A">
        <w:t>h</w:t>
      </w:r>
      <w:r w:rsidRPr="00CD606A">
        <w:rPr>
          <w:lang w:val="ru-RU"/>
        </w:rPr>
        <w:t>.</w:t>
      </w:r>
    </w:p>
    <w:p w:rsidR="00CD606A" w:rsidRPr="004C4E31" w:rsidRDefault="00CD606A" w:rsidP="00CD606A">
      <w:pPr>
        <w:pStyle w:val="Main"/>
        <w:ind w:firstLine="567"/>
        <w:rPr>
          <w:lang w:val="ru-RU"/>
        </w:rPr>
      </w:pPr>
      <w:r w:rsidRPr="004C4E31">
        <w:rPr>
          <w:lang w:val="ru-RU"/>
        </w:rPr>
        <w:t xml:space="preserve">При успешном заполнении структуры типа </w:t>
      </w:r>
      <w:r w:rsidRPr="00CD606A">
        <w:t>stat</w:t>
      </w:r>
      <w:r w:rsidRPr="004C4E31">
        <w:rPr>
          <w:lang w:val="ru-RU"/>
        </w:rPr>
        <w:t xml:space="preserve"> возвращается 0. При ошибке возвращается —1 и </w:t>
      </w:r>
      <w:proofErr w:type="spellStart"/>
      <w:r w:rsidRPr="00CD606A">
        <w:t>errno</w:t>
      </w:r>
      <w:proofErr w:type="spellEnd"/>
      <w:r w:rsidRPr="004C4E31">
        <w:rPr>
          <w:lang w:val="ru-RU"/>
        </w:rPr>
        <w:t xml:space="preserve"> устанавливается в </w:t>
      </w:r>
      <w:r w:rsidRPr="00CD606A">
        <w:t>EBADF</w:t>
      </w:r>
      <w:r w:rsidRPr="004C4E31">
        <w:rPr>
          <w:lang w:val="ru-RU"/>
        </w:rPr>
        <w:t>.</w:t>
      </w:r>
    </w:p>
    <w:p w:rsidR="00F02189" w:rsidRPr="00CD606A" w:rsidRDefault="00F02189" w:rsidP="00F02189">
      <w:pPr>
        <w:pStyle w:val="Main"/>
        <w:ind w:firstLine="567"/>
        <w:rPr>
          <w:lang w:val="ru-RU"/>
        </w:rPr>
      </w:pP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&lt;sys\stat.h&gt;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&lt;time.h&gt;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//using namespace std;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//struct stat {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   dev_t     st_dev;     /* ID of device containing file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   ino_t     st_ino;     /* inode number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   mode_t    st_mode;    /* protection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   nlink_t   st_nlink;   /* number of hard links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   uid_t     st_uid;     /* user ID of owner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   gid_t     st_gid;     /* group ID of owner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   dev_t     st_rdev;    /* device ID (if special file)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   off_t     st_size;    /* total size, in bytes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   blksize_t st_blksize; /* blocksize for file system I/O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lastRenderedPageBreak/>
        <w:t>//    blkcnt_t  st_blocks;  /* number of 512B blocks allocated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   time_t    st_atime;   /* time of last access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   time_t    st_mtime;   /* time of last modification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   time_t    st_ctime;   /* time of last status change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//};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FILE *fp;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struct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stat buff;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((fp=fopen(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"rb"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)) == NULL) {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"Cannot open file.\n"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F02189" w:rsidRP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exit</w:t>
      </w:r>
      <w:r w:rsidRPr="00F02189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(1);</w:t>
      </w:r>
    </w:p>
    <w:p w:rsidR="00F02189" w:rsidRP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F02189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ab/>
        <w:t>}</w:t>
      </w:r>
    </w:p>
    <w:p w:rsidR="00F02189" w:rsidRP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F02189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ab/>
      </w:r>
      <w:r w:rsidRPr="00F02189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/* заполнение структуры типа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stat</w:t>
      </w:r>
      <w:r w:rsidRPr="00F02189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 */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F02189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fstat (fileno (fp), &amp;buff);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"Size of the file:         %ld\n"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buff.st_size);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"I-node number:            %ld\n"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buff.st_ino);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"Mode:                     %lo (octal)\n"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buff.st_mode);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"Link count:               %ld\n"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buff.st_nlink);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"Ownership:                UID=%ld   GID=%ld\n"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buff.st_uid,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buff.st_gid);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//printf("Preferred I/O block size: %ld bytes\n", (long) buff.st_blksize);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//printf("File size:                %lld bytes\n", (long long) buff.st_size);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//printf("Blocks allocated:         %lld\n", (long long) buff.st_blocks);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"Last status change:       %s"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ctime(&amp;buff.st_ctime));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"Last file access:         %s"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ctime(&amp;buff.st_atime));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"Last file modification:   %s"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ctime(&amp;buff.st_mtime));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fclose(fp);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getchar();</w:t>
      </w:r>
    </w:p>
    <w:p w:rsidR="00F02189" w:rsidRDefault="00F02189" w:rsidP="00F021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F02189" w:rsidRDefault="00F02189" w:rsidP="00F02189">
      <w:pPr>
        <w:pStyle w:val="Main"/>
        <w:ind w:firstLine="0"/>
        <w:jc w:val="left"/>
        <w:rPr>
          <w:rFonts w:ascii="Courier New" w:hAnsi="Courier New" w:cs="Courier New"/>
          <w:noProof/>
          <w:lang w:val="ru-RU" w:eastAsia="en-US"/>
        </w:rPr>
      </w:pPr>
      <w:r>
        <w:rPr>
          <w:rFonts w:ascii="Courier New" w:hAnsi="Courier New" w:cs="Courier New"/>
          <w:noProof/>
          <w:lang w:eastAsia="en-US"/>
        </w:rPr>
        <w:t>}</w:t>
      </w:r>
    </w:p>
    <w:p w:rsidR="00F02189" w:rsidRDefault="00F02189" w:rsidP="00E80891">
      <w:pPr>
        <w:pStyle w:val="Main"/>
        <w:ind w:firstLine="0"/>
        <w:jc w:val="center"/>
        <w:rPr>
          <w:noProof/>
          <w:lang w:val="ru-RU" w:eastAsia="en-US"/>
        </w:rPr>
      </w:pPr>
    </w:p>
    <w:p w:rsidR="00F02189" w:rsidRDefault="00F02189" w:rsidP="00E80891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876675" cy="971550"/>
            <wp:effectExtent l="19050" t="0" r="9525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89" w:rsidRDefault="00F02189" w:rsidP="00E80891">
      <w:pPr>
        <w:pStyle w:val="Main"/>
        <w:ind w:firstLine="0"/>
        <w:jc w:val="center"/>
        <w:rPr>
          <w:noProof/>
          <w:lang w:val="ru-RU" w:eastAsia="en-US"/>
        </w:rPr>
      </w:pPr>
    </w:p>
    <w:p w:rsidR="003D1DA8" w:rsidRPr="00051543" w:rsidRDefault="003D1DA8" w:rsidP="00051543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80" w:name="_Toc515770725"/>
      <w:proofErr w:type="spellStart"/>
      <w:r w:rsidRPr="00051543">
        <w:rPr>
          <w:sz w:val="20"/>
          <w:szCs w:val="20"/>
        </w:rPr>
        <w:t>ftell</w:t>
      </w:r>
      <w:proofErr w:type="spellEnd"/>
      <w:r w:rsidRPr="00051543">
        <w:rPr>
          <w:sz w:val="20"/>
          <w:szCs w:val="20"/>
        </w:rPr>
        <w:t>()</w:t>
      </w:r>
      <w:bookmarkEnd w:id="80"/>
    </w:p>
    <w:p w:rsidR="00E80891" w:rsidRDefault="00E80891" w:rsidP="003F50D3">
      <w:pPr>
        <w:pStyle w:val="Main"/>
        <w:ind w:firstLine="567"/>
        <w:rPr>
          <w:lang w:val="ru-RU"/>
        </w:rPr>
      </w:pPr>
    </w:p>
    <w:p w:rsidR="00E80891" w:rsidRDefault="003D1DA8" w:rsidP="003F50D3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long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ftell(FILE* qpStream);</w:t>
      </w:r>
    </w:p>
    <w:p w:rsidR="00E80891" w:rsidRDefault="00E80891" w:rsidP="003F50D3">
      <w:pPr>
        <w:pStyle w:val="Main"/>
        <w:ind w:firstLine="567"/>
        <w:rPr>
          <w:lang w:val="ru-RU"/>
        </w:rPr>
      </w:pPr>
    </w:p>
    <w:p w:rsidR="00E80891" w:rsidRDefault="003D1DA8" w:rsidP="003F50D3">
      <w:pPr>
        <w:pStyle w:val="Main"/>
        <w:ind w:firstLine="567"/>
        <w:rPr>
          <w:lang w:val="ru-RU"/>
        </w:rPr>
      </w:pPr>
      <w:r w:rsidRPr="003D1DA8">
        <w:rPr>
          <w:lang w:val="ru-RU"/>
        </w:rPr>
        <w:t>Эта функция возвращает позицию внутреннего указателя файла для потока «</w:t>
      </w:r>
      <w:proofErr w:type="spellStart"/>
      <w:r w:rsidRPr="003D1DA8">
        <w:rPr>
          <w:lang w:val="ru-RU"/>
        </w:rPr>
        <w:t>qpStream</w:t>
      </w:r>
      <w:proofErr w:type="spellEnd"/>
      <w:r w:rsidRPr="003D1DA8">
        <w:rPr>
          <w:lang w:val="ru-RU"/>
        </w:rPr>
        <w:t>». Если функция не удалась, она возвращает EOF.</w:t>
      </w:r>
    </w:p>
    <w:p w:rsidR="00E80891" w:rsidRPr="00E80891" w:rsidRDefault="00E80891" w:rsidP="003F50D3">
      <w:pPr>
        <w:pStyle w:val="Main"/>
        <w:ind w:firstLine="567"/>
        <w:rPr>
          <w:lang w:val="ru-RU"/>
        </w:rPr>
      </w:pPr>
    </w:p>
    <w:p w:rsidR="003D1DA8" w:rsidRP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3D1DA8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3D1DA8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3D1DA8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cstdio</w:t>
      </w:r>
      <w:r w:rsidRPr="003D1DA8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3D1DA8" w:rsidRP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3D1DA8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3D1DA8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std</w:t>
      </w:r>
      <w:r w:rsidRPr="003D1DA8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3D1DA8" w:rsidRP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reading.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Set the file pointer to two from the end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fseek(qpFile, 2, SEEK_END);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Find the position of the pointer in the file.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lPos = ftell(qpFile);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(lPos != EOF) {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"File pointer is at %i\n"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lPos);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3D1DA8" w:rsidRDefault="003D1DA8" w:rsidP="003D1D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3D1DA8" w:rsidRDefault="003D1DA8" w:rsidP="003D1DA8">
      <w:pPr>
        <w:pStyle w:val="Main"/>
        <w:ind w:firstLine="0"/>
        <w:jc w:val="center"/>
        <w:rPr>
          <w:noProof/>
          <w:lang w:val="ru-RU" w:eastAsia="en-US"/>
        </w:rPr>
      </w:pPr>
    </w:p>
    <w:p w:rsidR="003D1DA8" w:rsidRDefault="003D1DA8" w:rsidP="003D1DA8">
      <w:pPr>
        <w:pStyle w:val="Main"/>
        <w:ind w:firstLine="0"/>
        <w:jc w:val="center"/>
        <w:rPr>
          <w:noProof/>
          <w:lang w:val="ru-RU" w:eastAsia="en-US"/>
        </w:rPr>
      </w:pPr>
      <w:r w:rsidRPr="003D1DA8">
        <w:rPr>
          <w:noProof/>
          <w:lang w:val="ru-RU" w:eastAsia="ru-RU"/>
        </w:rPr>
        <w:drawing>
          <wp:inline distT="0" distB="0" distL="0" distR="0">
            <wp:extent cx="2080260" cy="746760"/>
            <wp:effectExtent l="19050" t="0" r="0" b="0"/>
            <wp:docPr id="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A8" w:rsidRDefault="003D1DA8" w:rsidP="003D1DA8">
      <w:pPr>
        <w:pStyle w:val="Main"/>
        <w:ind w:firstLine="0"/>
        <w:jc w:val="center"/>
        <w:rPr>
          <w:noProof/>
          <w:lang w:val="ru-RU" w:eastAsia="en-US"/>
        </w:rPr>
      </w:pPr>
    </w:p>
    <w:p w:rsidR="003D1DA8" w:rsidRPr="00E80891" w:rsidRDefault="003D1DA8" w:rsidP="003D1DA8">
      <w:pPr>
        <w:pStyle w:val="Main"/>
        <w:ind w:firstLine="0"/>
        <w:jc w:val="center"/>
        <w:rPr>
          <w:noProof/>
          <w:lang w:val="ru-RU" w:eastAsia="en-US"/>
        </w:rPr>
      </w:pPr>
      <w:r w:rsidRPr="003D1DA8">
        <w:rPr>
          <w:noProof/>
          <w:lang w:val="ru-RU" w:eastAsia="ru-RU"/>
        </w:rPr>
        <w:drawing>
          <wp:inline distT="0" distB="0" distL="0" distR="0">
            <wp:extent cx="1677670" cy="184785"/>
            <wp:effectExtent l="19050" t="0" r="0" b="0"/>
            <wp:docPr id="7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0B" w:rsidRDefault="00E8260B" w:rsidP="003D1DA8">
      <w:pPr>
        <w:pStyle w:val="Main"/>
        <w:ind w:firstLine="0"/>
        <w:jc w:val="center"/>
        <w:rPr>
          <w:noProof/>
          <w:lang w:val="ru-RU" w:eastAsia="en-US"/>
        </w:rPr>
      </w:pPr>
    </w:p>
    <w:p w:rsidR="00051543" w:rsidRPr="00051543" w:rsidRDefault="00051543" w:rsidP="00051543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81" w:name="_Toc515770726"/>
      <w:proofErr w:type="spellStart"/>
      <w:r w:rsidRPr="00051543">
        <w:rPr>
          <w:sz w:val="20"/>
          <w:szCs w:val="20"/>
        </w:rPr>
        <w:t>fwrite</w:t>
      </w:r>
      <w:proofErr w:type="spellEnd"/>
      <w:r w:rsidRPr="00051543">
        <w:rPr>
          <w:sz w:val="20"/>
          <w:szCs w:val="20"/>
        </w:rPr>
        <w:t>()</w:t>
      </w:r>
      <w:bookmarkEnd w:id="81"/>
    </w:p>
    <w:p w:rsidR="00051543" w:rsidRDefault="00051543" w:rsidP="00051543">
      <w:pPr>
        <w:pStyle w:val="Main"/>
        <w:ind w:firstLine="567"/>
        <w:rPr>
          <w:lang w:val="ru-RU"/>
        </w:rPr>
      </w:pPr>
    </w:p>
    <w:p w:rsidR="00051543" w:rsidRPr="00051543" w:rsidRDefault="00051543" w:rsidP="00051543">
      <w:pPr>
        <w:pStyle w:val="Main"/>
        <w:ind w:firstLine="567"/>
      </w:pPr>
      <w:r>
        <w:rPr>
          <w:rFonts w:ascii="Courier New" w:hAnsi="Courier New" w:cs="Courier New"/>
          <w:noProof/>
          <w:lang w:eastAsia="en-US"/>
        </w:rPr>
        <w:t>size_t fwrite(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void</w:t>
      </w:r>
      <w:r>
        <w:rPr>
          <w:rFonts w:ascii="Courier New" w:hAnsi="Courier New" w:cs="Courier New"/>
          <w:noProof/>
          <w:lang w:eastAsia="en-US"/>
        </w:rPr>
        <w:t>* kvpBuf, size_t qSize, size_t qCount, FILE* qpStream);</w:t>
      </w:r>
    </w:p>
    <w:p w:rsidR="00051543" w:rsidRPr="00051543" w:rsidRDefault="00051543" w:rsidP="00051543">
      <w:pPr>
        <w:pStyle w:val="Main"/>
        <w:ind w:firstLine="567"/>
      </w:pPr>
    </w:p>
    <w:p w:rsidR="00051543" w:rsidRPr="00051543" w:rsidRDefault="00051543" w:rsidP="00051543">
      <w:pPr>
        <w:pStyle w:val="Main"/>
        <w:ind w:firstLine="567"/>
        <w:rPr>
          <w:lang w:val="ru-RU"/>
        </w:rPr>
      </w:pPr>
      <w:r w:rsidRPr="00051543">
        <w:rPr>
          <w:lang w:val="ru-RU"/>
        </w:rPr>
        <w:t>Эта функция записывает записи «</w:t>
      </w:r>
      <w:proofErr w:type="spellStart"/>
      <w:r w:rsidRPr="00051543">
        <w:t>qCount</w:t>
      </w:r>
      <w:proofErr w:type="spellEnd"/>
      <w:r w:rsidRPr="00051543">
        <w:rPr>
          <w:lang w:val="ru-RU"/>
        </w:rPr>
        <w:t>» размером «</w:t>
      </w:r>
      <w:proofErr w:type="spellStart"/>
      <w:r w:rsidRPr="00051543">
        <w:t>qSize</w:t>
      </w:r>
      <w:proofErr w:type="spellEnd"/>
      <w:r w:rsidRPr="00051543">
        <w:rPr>
          <w:lang w:val="ru-RU"/>
        </w:rPr>
        <w:t>» байтов из буфера «</w:t>
      </w:r>
      <w:proofErr w:type="spellStart"/>
      <w:r w:rsidRPr="00051543">
        <w:t>kvpBuf</w:t>
      </w:r>
      <w:proofErr w:type="spellEnd"/>
      <w:r w:rsidRPr="00051543">
        <w:rPr>
          <w:lang w:val="ru-RU"/>
        </w:rPr>
        <w:t>» в поток, указанный «</w:t>
      </w:r>
      <w:proofErr w:type="spellStart"/>
      <w:r w:rsidRPr="00051543">
        <w:t>qpStream</w:t>
      </w:r>
      <w:proofErr w:type="spellEnd"/>
      <w:r w:rsidRPr="00051543">
        <w:rPr>
          <w:lang w:val="ru-RU"/>
        </w:rPr>
        <w:t>». Функция возвращает количество записей, фактически записанных в поток, которые могут быть меньше, чем «</w:t>
      </w:r>
      <w:proofErr w:type="spellStart"/>
      <w:r w:rsidRPr="00051543">
        <w:t>qCount</w:t>
      </w:r>
      <w:proofErr w:type="spellEnd"/>
      <w:r w:rsidRPr="00051543">
        <w:rPr>
          <w:lang w:val="ru-RU"/>
        </w:rPr>
        <w:t>», если возникает ошибка.</w:t>
      </w:r>
    </w:p>
    <w:p w:rsidR="00051543" w:rsidRPr="00051543" w:rsidRDefault="00051543" w:rsidP="00051543">
      <w:pPr>
        <w:pStyle w:val="Main"/>
        <w:ind w:firstLine="567"/>
        <w:rPr>
          <w:lang w:val="ru-RU"/>
        </w:rPr>
      </w:pP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appending.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"a"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the file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cpBuffer[]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"\nC++ Reference"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size_t qBytes = 0;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Write the entire buffer without the null terminator.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qBytes = fwrite(cpBuffer, 1,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(cpBuffer) - 1, qpFile);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"Bytes Written = %i\n"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qBytes);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051543" w:rsidRDefault="00051543" w:rsidP="00051543">
      <w:pPr>
        <w:pStyle w:val="Main"/>
        <w:ind w:firstLine="0"/>
        <w:jc w:val="center"/>
        <w:rPr>
          <w:noProof/>
          <w:lang w:val="ru-RU" w:eastAsia="en-US"/>
        </w:rPr>
      </w:pPr>
    </w:p>
    <w:p w:rsidR="00051543" w:rsidRDefault="00051543" w:rsidP="00051543">
      <w:pPr>
        <w:pStyle w:val="Main"/>
        <w:ind w:firstLine="0"/>
        <w:jc w:val="center"/>
        <w:rPr>
          <w:noProof/>
          <w:lang w:val="ru-RU" w:eastAsia="en-US"/>
        </w:rPr>
      </w:pPr>
      <w:r w:rsidRPr="003D1DA8">
        <w:rPr>
          <w:noProof/>
          <w:lang w:val="ru-RU" w:eastAsia="ru-RU"/>
        </w:rPr>
        <w:drawing>
          <wp:inline distT="0" distB="0" distL="0" distR="0">
            <wp:extent cx="2080260" cy="746760"/>
            <wp:effectExtent l="19050" t="0" r="0" b="0"/>
            <wp:docPr id="8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43" w:rsidRDefault="00051543" w:rsidP="00051543">
      <w:pPr>
        <w:pStyle w:val="Main"/>
        <w:ind w:firstLine="0"/>
        <w:jc w:val="center"/>
        <w:rPr>
          <w:noProof/>
          <w:lang w:val="ru-RU" w:eastAsia="en-US"/>
        </w:rPr>
      </w:pPr>
    </w:p>
    <w:p w:rsidR="00051543" w:rsidRPr="00E80891" w:rsidRDefault="00051543" w:rsidP="00051543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426210" cy="201295"/>
            <wp:effectExtent l="19050" t="0" r="2540" b="0"/>
            <wp:docPr id="83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43" w:rsidRDefault="00051543" w:rsidP="00051543">
      <w:pPr>
        <w:pStyle w:val="Main"/>
        <w:ind w:firstLine="0"/>
        <w:jc w:val="center"/>
        <w:rPr>
          <w:noProof/>
          <w:lang w:val="ru-RU" w:eastAsia="en-US"/>
        </w:rPr>
      </w:pPr>
    </w:p>
    <w:p w:rsidR="00051543" w:rsidRDefault="00051543" w:rsidP="00051543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770380" cy="906145"/>
            <wp:effectExtent l="19050" t="0" r="1270" b="0"/>
            <wp:docPr id="84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43" w:rsidRDefault="00051543" w:rsidP="00051543">
      <w:pPr>
        <w:pStyle w:val="Main"/>
        <w:ind w:firstLine="0"/>
        <w:jc w:val="center"/>
        <w:rPr>
          <w:noProof/>
          <w:lang w:val="ru-RU" w:eastAsia="en-US"/>
        </w:rPr>
      </w:pPr>
    </w:p>
    <w:p w:rsidR="00051543" w:rsidRPr="00051543" w:rsidRDefault="00051543" w:rsidP="00051543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82" w:name="_Toc515770727"/>
      <w:proofErr w:type="spellStart"/>
      <w:r w:rsidRPr="00051543">
        <w:rPr>
          <w:sz w:val="20"/>
          <w:szCs w:val="20"/>
        </w:rPr>
        <w:t>getc</w:t>
      </w:r>
      <w:proofErr w:type="spellEnd"/>
      <w:r w:rsidRPr="00051543">
        <w:rPr>
          <w:sz w:val="20"/>
          <w:szCs w:val="20"/>
        </w:rPr>
        <w:t>()</w:t>
      </w:r>
      <w:bookmarkEnd w:id="82"/>
    </w:p>
    <w:p w:rsidR="00051543" w:rsidRDefault="00051543" w:rsidP="00051543">
      <w:pPr>
        <w:pStyle w:val="Main"/>
        <w:ind w:firstLine="567"/>
        <w:rPr>
          <w:lang w:val="ru-RU"/>
        </w:rPr>
      </w:pPr>
    </w:p>
    <w:p w:rsidR="00051543" w:rsidRPr="00051543" w:rsidRDefault="00051543" w:rsidP="00051543">
      <w:pPr>
        <w:pStyle w:val="Main"/>
        <w:ind w:firstLine="567"/>
      </w:pPr>
      <w:r>
        <w:rPr>
          <w:rFonts w:ascii="Courier New" w:hAnsi="Courier New" w:cs="Courier New"/>
          <w:noProof/>
          <w:lang w:eastAsia="en-US"/>
        </w:rPr>
        <w:t>size_t getc(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void</w:t>
      </w:r>
      <w:r>
        <w:rPr>
          <w:rFonts w:ascii="Courier New" w:hAnsi="Courier New" w:cs="Courier New"/>
          <w:noProof/>
          <w:lang w:eastAsia="en-US"/>
        </w:rPr>
        <w:t>* kvpBuf, size_t qSize, size_t qCount, FILE* qpStream);</w:t>
      </w:r>
    </w:p>
    <w:p w:rsidR="00051543" w:rsidRPr="00051543" w:rsidRDefault="00051543" w:rsidP="00051543">
      <w:pPr>
        <w:pStyle w:val="Main"/>
        <w:ind w:firstLine="567"/>
      </w:pPr>
    </w:p>
    <w:p w:rsidR="00051543" w:rsidRDefault="00051543" w:rsidP="00051543">
      <w:pPr>
        <w:pStyle w:val="Main"/>
        <w:ind w:firstLine="567"/>
        <w:rPr>
          <w:lang w:val="ru-RU"/>
        </w:rPr>
      </w:pPr>
      <w:r w:rsidRPr="00051543">
        <w:rPr>
          <w:lang w:val="ru-RU"/>
        </w:rPr>
        <w:t>Эта функция возвращает символ из потока «</w:t>
      </w:r>
      <w:proofErr w:type="spellStart"/>
      <w:r w:rsidRPr="00051543">
        <w:rPr>
          <w:lang w:val="ru-RU"/>
        </w:rPr>
        <w:t>qpStream</w:t>
      </w:r>
      <w:proofErr w:type="spellEnd"/>
      <w:r w:rsidRPr="00051543">
        <w:rPr>
          <w:lang w:val="ru-RU"/>
        </w:rPr>
        <w:t>» в текущем местоположении указателя файла и продвигает указатель файла. Если функция не удалась, она возвращает EOF.</w:t>
      </w:r>
    </w:p>
    <w:p w:rsidR="00051543" w:rsidRPr="00051543" w:rsidRDefault="00051543" w:rsidP="00051543">
      <w:pPr>
        <w:pStyle w:val="Main"/>
        <w:ind w:firstLine="567"/>
        <w:rPr>
          <w:lang w:val="ru-RU"/>
        </w:rPr>
      </w:pPr>
    </w:p>
    <w:p w:rsidR="00051543" w:rsidRPr="0085799E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85799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cstdio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051543" w:rsidRPr="0085799E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std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051543" w:rsidRPr="0085799E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reading.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%s for reading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Get the first character in the file.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getc(qpFile);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 in: %c\n"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)iRet);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051543" w:rsidRDefault="00051543" w:rsidP="000515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051543" w:rsidRPr="00051543" w:rsidRDefault="00051543" w:rsidP="00051543">
      <w:pPr>
        <w:pStyle w:val="Main"/>
        <w:ind w:firstLine="0"/>
        <w:jc w:val="center"/>
        <w:rPr>
          <w:noProof/>
          <w:lang w:val="ru-RU" w:eastAsia="en-US"/>
        </w:rPr>
      </w:pPr>
    </w:p>
    <w:p w:rsidR="00051543" w:rsidRPr="00051543" w:rsidRDefault="00051543" w:rsidP="00051543">
      <w:pPr>
        <w:pStyle w:val="Main"/>
        <w:ind w:firstLine="0"/>
        <w:jc w:val="center"/>
        <w:rPr>
          <w:noProof/>
          <w:lang w:val="ru-RU" w:eastAsia="en-US"/>
        </w:rPr>
      </w:pPr>
      <w:r w:rsidRPr="00051543">
        <w:rPr>
          <w:noProof/>
          <w:lang w:val="ru-RU" w:eastAsia="ru-RU"/>
        </w:rPr>
        <w:drawing>
          <wp:inline distT="0" distB="0" distL="0" distR="0">
            <wp:extent cx="822325" cy="193040"/>
            <wp:effectExtent l="19050" t="0" r="0" b="0"/>
            <wp:docPr id="8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43" w:rsidRDefault="00051543" w:rsidP="00051543">
      <w:pPr>
        <w:pStyle w:val="Main"/>
        <w:ind w:firstLine="0"/>
        <w:jc w:val="center"/>
        <w:rPr>
          <w:noProof/>
          <w:lang w:val="ru-RU" w:eastAsia="en-US"/>
        </w:rPr>
      </w:pPr>
    </w:p>
    <w:p w:rsidR="005030C2" w:rsidRPr="005030C2" w:rsidRDefault="005030C2" w:rsidP="005030C2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83" w:name="_Toc515770728"/>
      <w:proofErr w:type="spellStart"/>
      <w:r w:rsidRPr="005030C2">
        <w:rPr>
          <w:sz w:val="20"/>
          <w:szCs w:val="20"/>
        </w:rPr>
        <w:t>getchar</w:t>
      </w:r>
      <w:proofErr w:type="spellEnd"/>
      <w:r w:rsidRPr="005030C2">
        <w:rPr>
          <w:sz w:val="20"/>
          <w:szCs w:val="20"/>
        </w:rPr>
        <w:t>()</w:t>
      </w:r>
      <w:bookmarkEnd w:id="83"/>
    </w:p>
    <w:p w:rsidR="005030C2" w:rsidRPr="005030C2" w:rsidRDefault="005030C2" w:rsidP="005030C2">
      <w:pPr>
        <w:pStyle w:val="Main"/>
        <w:ind w:firstLine="567"/>
      </w:pPr>
    </w:p>
    <w:p w:rsidR="005030C2" w:rsidRDefault="005030C2" w:rsidP="005030C2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getchar();</w:t>
      </w:r>
    </w:p>
    <w:p w:rsidR="005030C2" w:rsidRDefault="005030C2" w:rsidP="005030C2">
      <w:pPr>
        <w:pStyle w:val="Main"/>
        <w:ind w:firstLine="567"/>
        <w:rPr>
          <w:lang w:val="ru-RU"/>
        </w:rPr>
      </w:pPr>
    </w:p>
    <w:p w:rsidR="005030C2" w:rsidRDefault="005030C2" w:rsidP="005030C2">
      <w:pPr>
        <w:pStyle w:val="Main"/>
        <w:ind w:firstLine="567"/>
        <w:rPr>
          <w:lang w:val="ru-RU"/>
        </w:rPr>
      </w:pPr>
      <w:r w:rsidRPr="005030C2">
        <w:rPr>
          <w:lang w:val="ru-RU"/>
        </w:rPr>
        <w:t>Эта функция считывает символ из стандартного потока ввода, «</w:t>
      </w:r>
      <w:proofErr w:type="spellStart"/>
      <w:r w:rsidRPr="005030C2">
        <w:rPr>
          <w:lang w:val="ru-RU"/>
        </w:rPr>
        <w:t>stdin</w:t>
      </w:r>
      <w:proofErr w:type="spellEnd"/>
      <w:r w:rsidRPr="005030C2">
        <w:rPr>
          <w:lang w:val="ru-RU"/>
        </w:rPr>
        <w:t>», возвращает символ чтения и продвигает указатель потока. Если функция не удалась, она возвращает EOF.</w:t>
      </w:r>
    </w:p>
    <w:p w:rsidR="005030C2" w:rsidRDefault="005030C2" w:rsidP="005030C2">
      <w:pPr>
        <w:pStyle w:val="Main"/>
        <w:ind w:firstLine="567"/>
        <w:rPr>
          <w:lang w:val="ru-RU"/>
        </w:rPr>
      </w:pPr>
    </w:p>
    <w:p w:rsidR="005030C2" w:rsidRPr="0085799E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85799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cstdio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5030C2" w:rsidRPr="0085799E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85799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cstdarg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5030C2" w:rsidRPr="0085799E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the first typed in character.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getchar();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"You typed: %c\n"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)iRet);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030C2" w:rsidRDefault="005030C2" w:rsidP="005030C2">
      <w:pPr>
        <w:pStyle w:val="Main"/>
        <w:ind w:firstLine="0"/>
        <w:jc w:val="center"/>
        <w:rPr>
          <w:noProof/>
          <w:lang w:val="ru-RU" w:eastAsia="en-US"/>
        </w:rPr>
      </w:pPr>
    </w:p>
    <w:p w:rsidR="005030C2" w:rsidRDefault="005030C2" w:rsidP="005030C2">
      <w:pPr>
        <w:pStyle w:val="Main"/>
        <w:ind w:firstLine="0"/>
        <w:jc w:val="center"/>
        <w:rPr>
          <w:noProof/>
          <w:lang w:val="ru-RU" w:eastAsia="en-US"/>
        </w:rPr>
      </w:pPr>
      <w:r w:rsidRPr="005030C2">
        <w:rPr>
          <w:noProof/>
          <w:lang w:val="ru-RU" w:eastAsia="ru-RU"/>
        </w:rPr>
        <w:drawing>
          <wp:inline distT="0" distB="0" distL="0" distR="0">
            <wp:extent cx="989965" cy="302260"/>
            <wp:effectExtent l="19050" t="0" r="635" b="0"/>
            <wp:docPr id="108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0C2" w:rsidRDefault="005030C2" w:rsidP="005030C2">
      <w:pPr>
        <w:pStyle w:val="Main"/>
        <w:ind w:firstLine="0"/>
        <w:jc w:val="center"/>
        <w:rPr>
          <w:noProof/>
          <w:lang w:val="ru-RU" w:eastAsia="en-US"/>
        </w:rPr>
      </w:pPr>
    </w:p>
    <w:p w:rsidR="005030C2" w:rsidRPr="005030C2" w:rsidRDefault="005030C2" w:rsidP="005030C2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84" w:name="_Toc515770729"/>
      <w:proofErr w:type="spellStart"/>
      <w:r w:rsidRPr="005030C2">
        <w:rPr>
          <w:sz w:val="20"/>
          <w:szCs w:val="20"/>
        </w:rPr>
        <w:t>gets</w:t>
      </w:r>
      <w:proofErr w:type="spellEnd"/>
      <w:r w:rsidRPr="005030C2">
        <w:rPr>
          <w:sz w:val="20"/>
          <w:szCs w:val="20"/>
        </w:rPr>
        <w:t>()</w:t>
      </w:r>
      <w:bookmarkEnd w:id="84"/>
    </w:p>
    <w:p w:rsidR="005030C2" w:rsidRDefault="005030C2" w:rsidP="005030C2">
      <w:pPr>
        <w:pStyle w:val="Main"/>
        <w:ind w:firstLine="567"/>
        <w:rPr>
          <w:lang w:val="ru-RU"/>
        </w:rPr>
      </w:pPr>
    </w:p>
    <w:p w:rsidR="005030C2" w:rsidRDefault="005030C2" w:rsidP="005030C2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gets(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cpBuffer);</w:t>
      </w:r>
    </w:p>
    <w:p w:rsidR="005030C2" w:rsidRDefault="005030C2" w:rsidP="005030C2">
      <w:pPr>
        <w:pStyle w:val="Main"/>
        <w:ind w:firstLine="567"/>
        <w:rPr>
          <w:lang w:val="ru-RU"/>
        </w:rPr>
      </w:pPr>
    </w:p>
    <w:p w:rsidR="005030C2" w:rsidRDefault="005030C2" w:rsidP="005030C2">
      <w:pPr>
        <w:pStyle w:val="Main"/>
        <w:ind w:firstLine="567"/>
        <w:rPr>
          <w:lang w:val="ru-RU"/>
        </w:rPr>
      </w:pPr>
      <w:r w:rsidRPr="005030C2">
        <w:rPr>
          <w:lang w:val="ru-RU"/>
        </w:rPr>
        <w:t>Эта функция считывает строку текста в буфер «</w:t>
      </w:r>
      <w:proofErr w:type="spellStart"/>
      <w:r w:rsidRPr="005030C2">
        <w:rPr>
          <w:lang w:val="ru-RU"/>
        </w:rPr>
        <w:t>cpBuffer</w:t>
      </w:r>
      <w:proofErr w:type="spellEnd"/>
      <w:r w:rsidRPr="005030C2">
        <w:rPr>
          <w:lang w:val="ru-RU"/>
        </w:rPr>
        <w:t>» из стандартного входного потока «</w:t>
      </w:r>
      <w:proofErr w:type="spellStart"/>
      <w:r w:rsidRPr="005030C2">
        <w:rPr>
          <w:lang w:val="ru-RU"/>
        </w:rPr>
        <w:t>stdin</w:t>
      </w:r>
      <w:proofErr w:type="spellEnd"/>
      <w:r w:rsidRPr="005030C2">
        <w:rPr>
          <w:lang w:val="ru-RU"/>
        </w:rPr>
        <w:t>». Важно убедиться, что линия не слишком велика для буфера. В противном случае произойдет переполнение буфера. Строка текста включает в себя все символы до и включая символ «\» конечной линии, который помещается в поток как символ «</w:t>
      </w:r>
      <w:proofErr w:type="spellStart"/>
      <w:r w:rsidRPr="005030C2">
        <w:rPr>
          <w:lang w:val="ru-RU"/>
        </w:rPr>
        <w:t>null</w:t>
      </w:r>
      <w:proofErr w:type="spellEnd"/>
      <w:r w:rsidRPr="005030C2">
        <w:rPr>
          <w:lang w:val="ru-RU"/>
        </w:rPr>
        <w:t>».</w:t>
      </w:r>
    </w:p>
    <w:p w:rsidR="005030C2" w:rsidRDefault="005030C2" w:rsidP="005030C2">
      <w:pPr>
        <w:pStyle w:val="Main"/>
        <w:ind w:firstLine="567"/>
        <w:rPr>
          <w:lang w:val="ru-RU"/>
        </w:rPr>
      </w:pP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&lt;cstdarg&gt;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caBuffer[50];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Get the first character in the file.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gets(caBuffer);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"You typed: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caBuffer);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5030C2" w:rsidRDefault="005030C2" w:rsidP="005030C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030C2" w:rsidRDefault="005030C2" w:rsidP="005030C2">
      <w:pPr>
        <w:pStyle w:val="Main"/>
        <w:ind w:firstLine="0"/>
        <w:jc w:val="center"/>
        <w:rPr>
          <w:noProof/>
          <w:lang w:val="ru-RU" w:eastAsia="en-US"/>
        </w:rPr>
      </w:pPr>
    </w:p>
    <w:p w:rsidR="005030C2" w:rsidRDefault="005030C2" w:rsidP="005030C2">
      <w:pPr>
        <w:pStyle w:val="Main"/>
        <w:ind w:firstLine="0"/>
        <w:jc w:val="center"/>
        <w:rPr>
          <w:noProof/>
          <w:lang w:val="ru-RU" w:eastAsia="en-US"/>
        </w:rPr>
      </w:pPr>
      <w:r w:rsidRPr="005030C2">
        <w:rPr>
          <w:noProof/>
          <w:lang w:val="ru-RU" w:eastAsia="ru-RU"/>
        </w:rPr>
        <w:drawing>
          <wp:inline distT="0" distB="0" distL="0" distR="0">
            <wp:extent cx="1426210" cy="293370"/>
            <wp:effectExtent l="19050" t="0" r="2540" b="0"/>
            <wp:docPr id="10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0C2" w:rsidRDefault="005030C2" w:rsidP="005030C2">
      <w:pPr>
        <w:pStyle w:val="Main"/>
        <w:ind w:firstLine="0"/>
        <w:jc w:val="center"/>
        <w:rPr>
          <w:noProof/>
          <w:lang w:val="ru-RU" w:eastAsia="en-US"/>
        </w:rPr>
      </w:pPr>
    </w:p>
    <w:p w:rsidR="005030C2" w:rsidRPr="004D139F" w:rsidRDefault="004D139F" w:rsidP="004D139F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85" w:name="_Toc515770730"/>
      <w:r w:rsidRPr="004D139F">
        <w:rPr>
          <w:sz w:val="20"/>
          <w:szCs w:val="20"/>
        </w:rPr>
        <w:t>getw()</w:t>
      </w:r>
      <w:bookmarkEnd w:id="85"/>
    </w:p>
    <w:p w:rsidR="000C3288" w:rsidRDefault="000C3288" w:rsidP="005030C2">
      <w:pPr>
        <w:pStyle w:val="Main"/>
        <w:ind w:firstLine="567"/>
        <w:rPr>
          <w:lang w:val="ru-RU"/>
        </w:rPr>
      </w:pPr>
    </w:p>
    <w:p w:rsidR="004D139F" w:rsidRPr="004D139F" w:rsidRDefault="004D139F" w:rsidP="005030C2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int_variable=getw(FILE *fp);</w:t>
      </w:r>
    </w:p>
    <w:p w:rsidR="004D139F" w:rsidRPr="004D139F" w:rsidRDefault="004D139F" w:rsidP="005030C2">
      <w:pPr>
        <w:pStyle w:val="Main"/>
        <w:ind w:firstLine="567"/>
      </w:pPr>
    </w:p>
    <w:p w:rsidR="000C3288" w:rsidRDefault="000C3288" w:rsidP="005030C2">
      <w:pPr>
        <w:pStyle w:val="Main"/>
        <w:ind w:firstLine="567"/>
        <w:rPr>
          <w:lang w:val="ru-RU"/>
        </w:rPr>
      </w:pPr>
      <w:r>
        <w:rPr>
          <w:lang w:val="ru-RU"/>
        </w:rPr>
        <w:t>Ф</w:t>
      </w:r>
      <w:r w:rsidRPr="000C3288">
        <w:rPr>
          <w:lang w:val="ru-RU"/>
        </w:rPr>
        <w:t>ункция считывает целочисленные данные из файла</w:t>
      </w:r>
    </w:p>
    <w:p w:rsidR="000C3288" w:rsidRDefault="000C3288" w:rsidP="005030C2">
      <w:pPr>
        <w:pStyle w:val="Main"/>
        <w:ind w:firstLine="567"/>
        <w:rPr>
          <w:lang w:val="ru-RU"/>
        </w:rPr>
      </w:pP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&lt;sys\stat.h&gt;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&lt;time.h&gt;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&lt;conio.h&gt;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//using namespace std;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data;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FILE *fp;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 xml:space="preserve">"Opening file in </w:t>
      </w:r>
      <w:r w:rsidR="001D71FC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write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 xml:space="preserve"> mode to </w:t>
      </w:r>
      <w:r w:rsidR="001D71FC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 xml:space="preserve">write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integer data:"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fp=fopen 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"testfile.txt"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"w"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//opening file in write mode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(fp == NULL){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"\ncan't open file"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exit(0);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}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i=0; i&lt;10; i++){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putw(i, fp);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}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}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fclose(fp);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 w:rsidR="001D71FC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"\nInteger data from file: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fp=fopen 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"testfile.txt"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//opening file in read mode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((data=getw(fp))!=EOF)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//read integer data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{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data);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}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fclose(fp);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getchar();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4D139F" w:rsidRDefault="004D139F" w:rsidP="004D139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0C3288" w:rsidRDefault="000C3288" w:rsidP="000C3288">
      <w:pPr>
        <w:pStyle w:val="Main"/>
        <w:ind w:firstLine="0"/>
        <w:jc w:val="center"/>
        <w:rPr>
          <w:noProof/>
          <w:lang w:val="ru-RU" w:eastAsia="en-US"/>
        </w:rPr>
      </w:pPr>
    </w:p>
    <w:p w:rsidR="000C3288" w:rsidRDefault="000C3288" w:rsidP="000C3288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541905" cy="687705"/>
            <wp:effectExtent l="19050" t="0" r="0" b="0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288" w:rsidRPr="000C3288" w:rsidRDefault="000C3288" w:rsidP="000C3288">
      <w:pPr>
        <w:pStyle w:val="Main"/>
        <w:ind w:firstLine="0"/>
        <w:jc w:val="center"/>
        <w:rPr>
          <w:noProof/>
          <w:lang w:val="ru-RU" w:eastAsia="en-US"/>
        </w:rPr>
      </w:pPr>
    </w:p>
    <w:p w:rsidR="000C3288" w:rsidRPr="000C3288" w:rsidRDefault="000C3288" w:rsidP="000C3288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649345" cy="1409065"/>
            <wp:effectExtent l="19050" t="0" r="825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0C2" w:rsidRPr="000C3288" w:rsidRDefault="005030C2" w:rsidP="000C3288">
      <w:pPr>
        <w:pStyle w:val="Main"/>
        <w:ind w:firstLine="0"/>
        <w:jc w:val="center"/>
        <w:rPr>
          <w:noProof/>
          <w:lang w:eastAsia="en-US"/>
        </w:rPr>
      </w:pPr>
    </w:p>
    <w:p w:rsidR="00051543" w:rsidRPr="00330733" w:rsidRDefault="00051543" w:rsidP="00330733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86" w:name="_Toc515770731"/>
      <w:proofErr w:type="spellStart"/>
      <w:r w:rsidRPr="00330733">
        <w:rPr>
          <w:sz w:val="20"/>
          <w:szCs w:val="20"/>
        </w:rPr>
        <w:t>perror</w:t>
      </w:r>
      <w:proofErr w:type="spellEnd"/>
      <w:r w:rsidRPr="00330733">
        <w:rPr>
          <w:sz w:val="20"/>
          <w:szCs w:val="20"/>
        </w:rPr>
        <w:t>()</w:t>
      </w:r>
      <w:bookmarkEnd w:id="86"/>
    </w:p>
    <w:p w:rsidR="00051543" w:rsidRPr="00051543" w:rsidRDefault="00051543" w:rsidP="00051543">
      <w:pPr>
        <w:pStyle w:val="Main"/>
        <w:ind w:firstLine="567"/>
        <w:rPr>
          <w:lang w:val="ru-RU"/>
        </w:rPr>
      </w:pPr>
    </w:p>
    <w:p w:rsidR="00051543" w:rsidRPr="00051543" w:rsidRDefault="00051543" w:rsidP="0005154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void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perror(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kcpString);</w:t>
      </w:r>
    </w:p>
    <w:p w:rsidR="00051543" w:rsidRPr="00051543" w:rsidRDefault="00051543" w:rsidP="00051543">
      <w:pPr>
        <w:pStyle w:val="Main"/>
        <w:ind w:firstLine="567"/>
      </w:pPr>
    </w:p>
    <w:p w:rsidR="00051543" w:rsidRPr="0085799E" w:rsidRDefault="00051543" w:rsidP="00051543">
      <w:pPr>
        <w:pStyle w:val="Main"/>
        <w:ind w:firstLine="567"/>
        <w:rPr>
          <w:lang w:val="ru-RU"/>
        </w:rPr>
      </w:pPr>
      <w:r w:rsidRPr="00051543">
        <w:rPr>
          <w:lang w:val="ru-RU"/>
        </w:rPr>
        <w:t>Эта функция выводит строку «</w:t>
      </w:r>
      <w:proofErr w:type="spellStart"/>
      <w:r w:rsidRPr="00051543">
        <w:t>kcpString</w:t>
      </w:r>
      <w:proofErr w:type="spellEnd"/>
      <w:r w:rsidRPr="00051543">
        <w:rPr>
          <w:lang w:val="ru-RU"/>
        </w:rPr>
        <w:t>» в поток «</w:t>
      </w:r>
      <w:proofErr w:type="spellStart"/>
      <w:r w:rsidRPr="00051543">
        <w:t>stderr</w:t>
      </w:r>
      <w:proofErr w:type="spellEnd"/>
      <w:r w:rsidRPr="00051543">
        <w:rPr>
          <w:lang w:val="ru-RU"/>
        </w:rPr>
        <w:t>» для сообщения об ошибках. Результатом является строка «</w:t>
      </w:r>
      <w:proofErr w:type="spellStart"/>
      <w:r w:rsidRPr="00051543">
        <w:t>kcpString</w:t>
      </w:r>
      <w:proofErr w:type="spellEnd"/>
      <w:r w:rsidRPr="00051543">
        <w:rPr>
          <w:lang w:val="ru-RU"/>
        </w:rPr>
        <w:t xml:space="preserve">», за которой следует двоеточие, а затем последнее системное сообщение об ошибке. </w:t>
      </w:r>
      <w:r w:rsidRPr="0085799E">
        <w:rPr>
          <w:lang w:val="ru-RU"/>
        </w:rPr>
        <w:t xml:space="preserve">Последняя ошибка сохраняется в переменной </w:t>
      </w:r>
      <w:proofErr w:type="spellStart"/>
      <w:r w:rsidRPr="00051543">
        <w:t>errno</w:t>
      </w:r>
      <w:proofErr w:type="spellEnd"/>
      <w:r w:rsidRPr="0085799E">
        <w:rPr>
          <w:lang w:val="ru-RU"/>
        </w:rPr>
        <w:t>.</w:t>
      </w:r>
    </w:p>
    <w:p w:rsidR="00051543" w:rsidRDefault="00051543" w:rsidP="00051543">
      <w:pPr>
        <w:pStyle w:val="Main"/>
        <w:ind w:firstLine="567"/>
        <w:rPr>
          <w:lang w:val="ru-RU"/>
        </w:rPr>
      </w:pPr>
    </w:p>
    <w:p w:rsidR="00330733" w:rsidRPr="0085799E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85799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cstdio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330733" w:rsidRPr="0085799E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std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330733" w:rsidRPr="0085799E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"XvX.net"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Try to open a file that doesn't exist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perror(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the file"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getchar();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330733" w:rsidRDefault="00330733" w:rsidP="003307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051543" w:rsidRPr="00330733" w:rsidRDefault="00051543" w:rsidP="00330733">
      <w:pPr>
        <w:pStyle w:val="Main"/>
        <w:ind w:firstLine="0"/>
        <w:jc w:val="center"/>
        <w:rPr>
          <w:noProof/>
          <w:lang w:val="ru-RU" w:eastAsia="en-US"/>
        </w:rPr>
      </w:pPr>
    </w:p>
    <w:p w:rsidR="00051543" w:rsidRPr="00330733" w:rsidRDefault="00330733" w:rsidP="00330733">
      <w:pPr>
        <w:pStyle w:val="Main"/>
        <w:ind w:firstLine="0"/>
        <w:jc w:val="center"/>
        <w:rPr>
          <w:noProof/>
          <w:lang w:val="ru-RU" w:eastAsia="en-US"/>
        </w:rPr>
      </w:pPr>
      <w:r w:rsidRPr="00330733">
        <w:rPr>
          <w:noProof/>
          <w:lang w:val="ru-RU" w:eastAsia="ru-RU"/>
        </w:rPr>
        <w:drawing>
          <wp:inline distT="0" distB="0" distL="0" distR="0">
            <wp:extent cx="3884295" cy="193040"/>
            <wp:effectExtent l="19050" t="0" r="1905" b="0"/>
            <wp:docPr id="8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43" w:rsidRPr="00330733" w:rsidRDefault="00051543" w:rsidP="00330733">
      <w:pPr>
        <w:pStyle w:val="Main"/>
        <w:ind w:firstLine="0"/>
        <w:jc w:val="center"/>
        <w:rPr>
          <w:noProof/>
          <w:lang w:val="ru-RU" w:eastAsia="en-US"/>
        </w:rPr>
      </w:pPr>
    </w:p>
    <w:p w:rsidR="005030C2" w:rsidRPr="005030C2" w:rsidRDefault="005030C2" w:rsidP="005030C2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87" w:name="_Toc515770732"/>
      <w:proofErr w:type="spellStart"/>
      <w:r w:rsidRPr="005030C2">
        <w:rPr>
          <w:sz w:val="20"/>
          <w:szCs w:val="20"/>
        </w:rPr>
        <w:t>printf</w:t>
      </w:r>
      <w:proofErr w:type="spellEnd"/>
      <w:r w:rsidRPr="005030C2">
        <w:rPr>
          <w:sz w:val="20"/>
          <w:szCs w:val="20"/>
        </w:rPr>
        <w:t>()</w:t>
      </w:r>
      <w:bookmarkEnd w:id="87"/>
    </w:p>
    <w:p w:rsidR="005030C2" w:rsidRDefault="005030C2" w:rsidP="005030C2">
      <w:pPr>
        <w:pStyle w:val="Main"/>
        <w:ind w:firstLine="567"/>
        <w:rPr>
          <w:lang w:val="ru-RU"/>
        </w:rPr>
      </w:pPr>
    </w:p>
    <w:p w:rsidR="005030C2" w:rsidRPr="00787D0D" w:rsidRDefault="00787D0D" w:rsidP="005030C2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printf(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kcpFormatString, ...);</w:t>
      </w:r>
    </w:p>
    <w:p w:rsidR="005030C2" w:rsidRPr="0085799E" w:rsidRDefault="005030C2" w:rsidP="005030C2">
      <w:pPr>
        <w:pStyle w:val="Main"/>
        <w:ind w:firstLine="567"/>
      </w:pPr>
    </w:p>
    <w:p w:rsidR="00787D0D" w:rsidRDefault="00787D0D" w:rsidP="005030C2">
      <w:pPr>
        <w:pStyle w:val="Main"/>
        <w:ind w:firstLine="567"/>
        <w:rPr>
          <w:lang w:val="ru-RU"/>
        </w:rPr>
      </w:pPr>
      <w:r w:rsidRPr="00787D0D">
        <w:rPr>
          <w:lang w:val="ru-RU"/>
        </w:rPr>
        <w:t>Эта функция выводит форматированную строку «</w:t>
      </w:r>
      <w:proofErr w:type="spellStart"/>
      <w:r w:rsidRPr="00787D0D">
        <w:rPr>
          <w:lang w:val="ru-RU"/>
        </w:rPr>
        <w:t>kcpFormatString</w:t>
      </w:r>
      <w:proofErr w:type="spellEnd"/>
      <w:r w:rsidRPr="00787D0D">
        <w:rPr>
          <w:lang w:val="ru-RU"/>
        </w:rPr>
        <w:t>» в стандартный поток вывода «</w:t>
      </w:r>
      <w:proofErr w:type="spellStart"/>
      <w:r w:rsidRPr="00787D0D">
        <w:rPr>
          <w:lang w:val="ru-RU"/>
        </w:rPr>
        <w:t>stdout</w:t>
      </w:r>
      <w:proofErr w:type="spellEnd"/>
      <w:r w:rsidRPr="00787D0D">
        <w:rPr>
          <w:lang w:val="ru-RU"/>
        </w:rPr>
        <w:t>». В случае успеха функция возвращает количество выводимых символов. В противном случае функция возвращает отрицательное значение, указывающее на ошибку.</w:t>
      </w:r>
    </w:p>
    <w:p w:rsidR="00787D0D" w:rsidRDefault="00787D0D" w:rsidP="005030C2">
      <w:pPr>
        <w:pStyle w:val="Main"/>
        <w:ind w:firstLine="567"/>
        <w:rPr>
          <w:lang w:val="ru-RU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&lt;cstdarg&gt;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caString[]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"formatted"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Write a formatted string to the stdout.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"Writing a %s string.\n"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caString);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whether or not some characters were written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(iRet &gt; 0) {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"Characters written:%i\n"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iRet);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perror(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"printf() call failed"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787D0D" w:rsidRDefault="00787D0D" w:rsidP="00787D0D">
      <w:pPr>
        <w:pStyle w:val="Main"/>
        <w:ind w:firstLine="0"/>
        <w:jc w:val="center"/>
        <w:rPr>
          <w:noProof/>
          <w:lang w:val="ru-RU" w:eastAsia="en-US"/>
        </w:rPr>
      </w:pPr>
    </w:p>
    <w:p w:rsidR="00787D0D" w:rsidRPr="00787D0D" w:rsidRDefault="00787D0D" w:rsidP="00787D0D">
      <w:pPr>
        <w:pStyle w:val="Main"/>
        <w:ind w:firstLine="0"/>
        <w:jc w:val="center"/>
        <w:rPr>
          <w:noProof/>
          <w:lang w:val="ru-RU" w:eastAsia="en-US"/>
        </w:rPr>
      </w:pPr>
      <w:r w:rsidRPr="00787D0D">
        <w:rPr>
          <w:noProof/>
          <w:lang w:val="ru-RU" w:eastAsia="ru-RU"/>
        </w:rPr>
        <w:drawing>
          <wp:inline distT="0" distB="0" distL="0" distR="0">
            <wp:extent cx="2080260" cy="276860"/>
            <wp:effectExtent l="19050" t="0" r="0" b="0"/>
            <wp:docPr id="110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0C2" w:rsidRPr="00787D0D" w:rsidRDefault="005030C2" w:rsidP="00787D0D">
      <w:pPr>
        <w:pStyle w:val="Main"/>
        <w:ind w:firstLine="0"/>
        <w:jc w:val="center"/>
        <w:rPr>
          <w:noProof/>
          <w:lang w:val="ru-RU" w:eastAsia="en-US"/>
        </w:rPr>
      </w:pPr>
    </w:p>
    <w:p w:rsidR="005030C2" w:rsidRPr="00787D0D" w:rsidRDefault="005030C2" w:rsidP="005030C2">
      <w:pPr>
        <w:pStyle w:val="Main"/>
        <w:ind w:firstLine="567"/>
        <w:rPr>
          <w:lang w:val="ru-RU"/>
        </w:rPr>
      </w:pPr>
    </w:p>
    <w:p w:rsidR="005030C2" w:rsidRPr="00787D0D" w:rsidRDefault="005030C2" w:rsidP="005030C2">
      <w:pPr>
        <w:pStyle w:val="Main"/>
        <w:ind w:firstLine="567"/>
        <w:rPr>
          <w:lang w:val="ru-RU"/>
        </w:rPr>
      </w:pPr>
    </w:p>
    <w:p w:rsidR="004346B3" w:rsidRPr="004346B3" w:rsidRDefault="004346B3" w:rsidP="004346B3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88" w:name="_Toc515770733"/>
      <w:proofErr w:type="spellStart"/>
      <w:r w:rsidRPr="004346B3">
        <w:rPr>
          <w:sz w:val="20"/>
          <w:szCs w:val="20"/>
        </w:rPr>
        <w:t>putc</w:t>
      </w:r>
      <w:proofErr w:type="spellEnd"/>
      <w:r w:rsidRPr="004346B3">
        <w:rPr>
          <w:sz w:val="20"/>
          <w:szCs w:val="20"/>
        </w:rPr>
        <w:t>()</w:t>
      </w:r>
      <w:bookmarkEnd w:id="88"/>
    </w:p>
    <w:p w:rsidR="00051543" w:rsidRPr="00051543" w:rsidRDefault="00051543" w:rsidP="00051543">
      <w:pPr>
        <w:pStyle w:val="Main"/>
        <w:ind w:firstLine="567"/>
      </w:pPr>
    </w:p>
    <w:p w:rsidR="00051543" w:rsidRPr="00051543" w:rsidRDefault="004346B3" w:rsidP="0005154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putc(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iChar, FILE* qpStream);</w:t>
      </w:r>
    </w:p>
    <w:p w:rsidR="00051543" w:rsidRPr="004346B3" w:rsidRDefault="00051543" w:rsidP="00051543">
      <w:pPr>
        <w:pStyle w:val="Main"/>
        <w:ind w:firstLine="567"/>
      </w:pPr>
    </w:p>
    <w:p w:rsidR="00330733" w:rsidRPr="004346B3" w:rsidRDefault="004346B3" w:rsidP="00051543">
      <w:pPr>
        <w:pStyle w:val="Main"/>
        <w:ind w:firstLine="567"/>
        <w:rPr>
          <w:lang w:val="ru-RU"/>
        </w:rPr>
      </w:pPr>
      <w:r w:rsidRPr="004346B3">
        <w:rPr>
          <w:lang w:val="ru-RU"/>
        </w:rPr>
        <w:t xml:space="preserve">Эта функция записывает символ </w:t>
      </w:r>
      <w:r w:rsidRPr="004346B3">
        <w:t>ASCII</w:t>
      </w:r>
      <w:r w:rsidRPr="004346B3">
        <w:rPr>
          <w:lang w:val="ru-RU"/>
        </w:rPr>
        <w:t xml:space="preserve"> «</w:t>
      </w:r>
      <w:proofErr w:type="spellStart"/>
      <w:r w:rsidRPr="004346B3">
        <w:t>iChar</w:t>
      </w:r>
      <w:proofErr w:type="spellEnd"/>
      <w:r w:rsidRPr="004346B3">
        <w:rPr>
          <w:lang w:val="ru-RU"/>
        </w:rPr>
        <w:t>» в поток «</w:t>
      </w:r>
      <w:proofErr w:type="spellStart"/>
      <w:r w:rsidRPr="004346B3">
        <w:t>qpStream</w:t>
      </w:r>
      <w:proofErr w:type="spellEnd"/>
      <w:r w:rsidRPr="004346B3">
        <w:rPr>
          <w:lang w:val="ru-RU"/>
        </w:rPr>
        <w:t xml:space="preserve">» в месте расположения текущего внутреннего указателя файла. В случае успеха функция возвращает значение написанного символа. В противном случае он возвращает </w:t>
      </w:r>
      <w:r w:rsidRPr="004346B3">
        <w:t>EOF</w:t>
      </w:r>
      <w:r w:rsidRPr="004346B3">
        <w:rPr>
          <w:lang w:val="ru-RU"/>
        </w:rPr>
        <w:t xml:space="preserve">, чтобы указать условие ошибки или конечного </w:t>
      </w:r>
      <w:proofErr w:type="spellStart"/>
      <w:r w:rsidRPr="004346B3">
        <w:t>fo</w:t>
      </w:r>
      <w:proofErr w:type="spellEnd"/>
      <w:r w:rsidRPr="004346B3">
        <w:rPr>
          <w:lang w:val="ru-RU"/>
        </w:rPr>
        <w:t>-файла.</w:t>
      </w:r>
    </w:p>
    <w:p w:rsidR="00330733" w:rsidRPr="004346B3" w:rsidRDefault="00330733" w:rsidP="00051543">
      <w:pPr>
        <w:pStyle w:val="Main"/>
        <w:ind w:firstLine="567"/>
        <w:rPr>
          <w:lang w:val="ru-RU"/>
        </w:rPr>
      </w:pP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appending.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"a"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the file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Append a plus sign to the file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putc(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'+'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qpFile);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the put was successful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(iRet != EOF) {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"Character appended: %c\n"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)iRet);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4346B3" w:rsidRDefault="004346B3" w:rsidP="004346B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330733" w:rsidRDefault="00330733" w:rsidP="004346B3">
      <w:pPr>
        <w:pStyle w:val="Main"/>
        <w:ind w:firstLine="0"/>
        <w:jc w:val="center"/>
        <w:rPr>
          <w:noProof/>
          <w:lang w:val="ru-RU" w:eastAsia="en-US"/>
        </w:rPr>
      </w:pPr>
    </w:p>
    <w:p w:rsidR="004346B3" w:rsidRDefault="004346B3" w:rsidP="004346B3">
      <w:pPr>
        <w:pStyle w:val="Main"/>
        <w:ind w:firstLine="0"/>
        <w:jc w:val="center"/>
        <w:rPr>
          <w:noProof/>
          <w:lang w:val="ru-RU" w:eastAsia="en-US"/>
        </w:rPr>
      </w:pPr>
      <w:r w:rsidRPr="004346B3">
        <w:rPr>
          <w:noProof/>
          <w:lang w:val="ru-RU" w:eastAsia="ru-RU"/>
        </w:rPr>
        <w:drawing>
          <wp:inline distT="0" distB="0" distL="0" distR="0">
            <wp:extent cx="2080260" cy="746760"/>
            <wp:effectExtent l="19050" t="0" r="0" b="0"/>
            <wp:docPr id="8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6B3" w:rsidRPr="004346B3" w:rsidRDefault="004346B3" w:rsidP="004346B3">
      <w:pPr>
        <w:pStyle w:val="Main"/>
        <w:ind w:firstLine="0"/>
        <w:jc w:val="center"/>
        <w:rPr>
          <w:noProof/>
          <w:lang w:val="ru-RU" w:eastAsia="en-US"/>
        </w:rPr>
      </w:pPr>
    </w:p>
    <w:p w:rsidR="00330733" w:rsidRPr="004346B3" w:rsidRDefault="004346B3" w:rsidP="004346B3">
      <w:pPr>
        <w:pStyle w:val="Main"/>
        <w:ind w:firstLine="0"/>
        <w:jc w:val="center"/>
        <w:rPr>
          <w:noProof/>
          <w:lang w:val="ru-RU" w:eastAsia="en-US"/>
        </w:rPr>
      </w:pPr>
      <w:r w:rsidRPr="004346B3">
        <w:rPr>
          <w:noProof/>
          <w:lang w:val="ru-RU" w:eastAsia="ru-RU"/>
        </w:rPr>
        <w:drawing>
          <wp:inline distT="0" distB="0" distL="0" distR="0">
            <wp:extent cx="1711325" cy="193040"/>
            <wp:effectExtent l="19050" t="0" r="3175" b="0"/>
            <wp:docPr id="8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33" w:rsidRDefault="00330733" w:rsidP="004346B3">
      <w:pPr>
        <w:pStyle w:val="Main"/>
        <w:ind w:firstLine="0"/>
        <w:jc w:val="center"/>
        <w:rPr>
          <w:noProof/>
          <w:lang w:val="ru-RU" w:eastAsia="en-US"/>
        </w:rPr>
      </w:pPr>
    </w:p>
    <w:p w:rsidR="004346B3" w:rsidRDefault="004346B3" w:rsidP="004346B3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837055" cy="755015"/>
            <wp:effectExtent l="19050" t="0" r="0" b="0"/>
            <wp:docPr id="8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6B3" w:rsidRPr="004346B3" w:rsidRDefault="004346B3" w:rsidP="004346B3">
      <w:pPr>
        <w:pStyle w:val="Main"/>
        <w:ind w:firstLine="0"/>
        <w:jc w:val="center"/>
        <w:rPr>
          <w:noProof/>
          <w:lang w:val="ru-RU" w:eastAsia="en-US"/>
        </w:rPr>
      </w:pPr>
    </w:p>
    <w:p w:rsidR="00787D0D" w:rsidRPr="00787D0D" w:rsidRDefault="00787D0D" w:rsidP="00787D0D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89" w:name="_Toc515770734"/>
      <w:proofErr w:type="spellStart"/>
      <w:r w:rsidRPr="00787D0D">
        <w:rPr>
          <w:sz w:val="20"/>
          <w:szCs w:val="20"/>
        </w:rPr>
        <w:t>putchar</w:t>
      </w:r>
      <w:proofErr w:type="spellEnd"/>
      <w:r w:rsidRPr="00787D0D">
        <w:rPr>
          <w:sz w:val="20"/>
          <w:szCs w:val="20"/>
        </w:rPr>
        <w:t>()</w:t>
      </w:r>
      <w:bookmarkEnd w:id="89"/>
    </w:p>
    <w:p w:rsidR="00787D0D" w:rsidRDefault="00787D0D" w:rsidP="00787D0D">
      <w:pPr>
        <w:pStyle w:val="Main"/>
        <w:ind w:firstLine="567"/>
        <w:rPr>
          <w:lang w:val="ru-RU"/>
        </w:rPr>
      </w:pPr>
    </w:p>
    <w:p w:rsidR="00787D0D" w:rsidRDefault="00787D0D" w:rsidP="00787D0D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putchar(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iChar);</w:t>
      </w:r>
    </w:p>
    <w:p w:rsidR="00787D0D" w:rsidRDefault="00787D0D" w:rsidP="00787D0D">
      <w:pPr>
        <w:pStyle w:val="Main"/>
        <w:ind w:firstLine="567"/>
        <w:rPr>
          <w:lang w:val="ru-RU"/>
        </w:rPr>
      </w:pPr>
    </w:p>
    <w:p w:rsidR="00787D0D" w:rsidRDefault="00787D0D" w:rsidP="00787D0D">
      <w:pPr>
        <w:pStyle w:val="Main"/>
        <w:ind w:firstLine="567"/>
        <w:rPr>
          <w:lang w:val="ru-RU"/>
        </w:rPr>
      </w:pPr>
      <w:r w:rsidRPr="00787D0D">
        <w:rPr>
          <w:lang w:val="ru-RU"/>
        </w:rPr>
        <w:t>Эта функция записывает символ ASCII «</w:t>
      </w:r>
      <w:proofErr w:type="spellStart"/>
      <w:r w:rsidRPr="00787D0D">
        <w:rPr>
          <w:lang w:val="ru-RU"/>
        </w:rPr>
        <w:t>iChar</w:t>
      </w:r>
      <w:proofErr w:type="spellEnd"/>
      <w:r w:rsidRPr="00787D0D">
        <w:rPr>
          <w:lang w:val="ru-RU"/>
        </w:rPr>
        <w:t>» в стандартный выходной поток «</w:t>
      </w:r>
      <w:proofErr w:type="spellStart"/>
      <w:r w:rsidRPr="00787D0D">
        <w:rPr>
          <w:lang w:val="ru-RU"/>
        </w:rPr>
        <w:t>stdout</w:t>
      </w:r>
      <w:proofErr w:type="spellEnd"/>
      <w:r w:rsidRPr="00787D0D">
        <w:rPr>
          <w:lang w:val="ru-RU"/>
        </w:rPr>
        <w:t>». В случае успеха функция возвращает значение написанного символа. В противном случае он возвращает EOF, чтобы указать условие ошибки или конечного fo-файла.</w:t>
      </w:r>
    </w:p>
    <w:p w:rsidR="00787D0D" w:rsidRDefault="00787D0D" w:rsidP="00787D0D">
      <w:pPr>
        <w:pStyle w:val="Main"/>
        <w:ind w:firstLine="567"/>
        <w:rPr>
          <w:lang w:val="ru-RU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Write an ASCII character to "stdout"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putchar(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'X'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the put was successful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(iRet != EOF) {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"\nCharacter written: %c\n"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)iRet);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787D0D" w:rsidRPr="00787D0D" w:rsidRDefault="00787D0D" w:rsidP="00787D0D">
      <w:pPr>
        <w:pStyle w:val="Main"/>
        <w:ind w:firstLine="0"/>
        <w:jc w:val="center"/>
        <w:rPr>
          <w:noProof/>
          <w:lang w:eastAsia="en-US"/>
        </w:rPr>
      </w:pPr>
    </w:p>
    <w:p w:rsidR="00787D0D" w:rsidRPr="00787D0D" w:rsidRDefault="00787D0D" w:rsidP="00787D0D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577340" cy="285115"/>
            <wp:effectExtent l="19050" t="0" r="3810" b="0"/>
            <wp:docPr id="111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D0D" w:rsidRPr="00787D0D" w:rsidRDefault="00787D0D" w:rsidP="00787D0D">
      <w:pPr>
        <w:pStyle w:val="Main"/>
        <w:ind w:firstLine="0"/>
        <w:jc w:val="center"/>
        <w:rPr>
          <w:noProof/>
          <w:lang w:eastAsia="en-US"/>
        </w:rPr>
      </w:pPr>
    </w:p>
    <w:p w:rsidR="00787D0D" w:rsidRPr="00787D0D" w:rsidRDefault="00787D0D" w:rsidP="00787D0D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90" w:name="_Toc515770735"/>
      <w:proofErr w:type="spellStart"/>
      <w:r w:rsidRPr="00787D0D">
        <w:rPr>
          <w:sz w:val="20"/>
          <w:szCs w:val="20"/>
        </w:rPr>
        <w:t>puts</w:t>
      </w:r>
      <w:proofErr w:type="spellEnd"/>
      <w:r w:rsidRPr="00787D0D">
        <w:rPr>
          <w:sz w:val="20"/>
          <w:szCs w:val="20"/>
        </w:rPr>
        <w:t>()</w:t>
      </w:r>
      <w:bookmarkEnd w:id="90"/>
    </w:p>
    <w:p w:rsidR="00787D0D" w:rsidRDefault="00787D0D" w:rsidP="00787D0D">
      <w:pPr>
        <w:pStyle w:val="Main"/>
        <w:ind w:firstLine="567"/>
        <w:rPr>
          <w:lang w:val="ru-RU"/>
        </w:rPr>
      </w:pPr>
    </w:p>
    <w:p w:rsidR="00787D0D" w:rsidRPr="00787D0D" w:rsidRDefault="00787D0D" w:rsidP="00787D0D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puts(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*kcpString);</w:t>
      </w:r>
    </w:p>
    <w:p w:rsidR="00787D0D" w:rsidRPr="00787D0D" w:rsidRDefault="00787D0D" w:rsidP="00787D0D">
      <w:pPr>
        <w:pStyle w:val="Main"/>
        <w:ind w:firstLine="567"/>
      </w:pPr>
    </w:p>
    <w:p w:rsidR="00787D0D" w:rsidRPr="00787D0D" w:rsidRDefault="00787D0D" w:rsidP="00787D0D">
      <w:pPr>
        <w:pStyle w:val="Main"/>
        <w:ind w:firstLine="567"/>
        <w:rPr>
          <w:lang w:val="ru-RU"/>
        </w:rPr>
      </w:pPr>
      <w:r w:rsidRPr="00787D0D">
        <w:rPr>
          <w:lang w:val="ru-RU"/>
        </w:rPr>
        <w:t>Эта функция выводит строку с нулевым завершением в стандартный выходной поток «</w:t>
      </w:r>
      <w:proofErr w:type="spellStart"/>
      <w:r w:rsidRPr="00787D0D">
        <w:t>stdout</w:t>
      </w:r>
      <w:proofErr w:type="spellEnd"/>
      <w:r w:rsidRPr="00787D0D">
        <w:rPr>
          <w:lang w:val="ru-RU"/>
        </w:rPr>
        <w:t>». Конечный нулевой символ '' заменяется конечной строкой '\' в выходном потоке. Функция возвращает неотрицательное значение в случае успеха и отрицательное значение, если вызов функции не выполняется.</w:t>
      </w:r>
    </w:p>
    <w:p w:rsidR="00787D0D" w:rsidRDefault="00787D0D" w:rsidP="00787D0D">
      <w:pPr>
        <w:pStyle w:val="Main"/>
        <w:ind w:firstLine="567"/>
        <w:rPr>
          <w:lang w:val="ru-RU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Write to stdout.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puts(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"Write a string to stdout"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whether or not some characters were written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(iRet == EOF) {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perror(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"puts() call failed"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787D0D" w:rsidRPr="00787D0D" w:rsidRDefault="00787D0D" w:rsidP="00787D0D">
      <w:pPr>
        <w:pStyle w:val="Main"/>
        <w:ind w:firstLine="0"/>
        <w:jc w:val="center"/>
        <w:rPr>
          <w:noProof/>
          <w:lang w:eastAsia="en-US"/>
        </w:rPr>
      </w:pPr>
    </w:p>
    <w:p w:rsidR="00787D0D" w:rsidRPr="00787D0D" w:rsidRDefault="00787D0D" w:rsidP="00787D0D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870710" cy="167640"/>
            <wp:effectExtent l="19050" t="0" r="0" b="0"/>
            <wp:docPr id="112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D0D" w:rsidRPr="00787D0D" w:rsidRDefault="00787D0D" w:rsidP="00787D0D">
      <w:pPr>
        <w:pStyle w:val="Main"/>
        <w:ind w:firstLine="0"/>
        <w:jc w:val="center"/>
        <w:rPr>
          <w:noProof/>
          <w:lang w:eastAsia="en-US"/>
        </w:rPr>
      </w:pPr>
    </w:p>
    <w:p w:rsidR="00A71F96" w:rsidRDefault="00A71F96" w:rsidP="00A71F96">
      <w:pPr>
        <w:pStyle w:val="Main"/>
        <w:ind w:firstLine="0"/>
        <w:jc w:val="center"/>
        <w:rPr>
          <w:noProof/>
          <w:lang w:val="ru-RU" w:eastAsia="en-US"/>
        </w:rPr>
      </w:pPr>
    </w:p>
    <w:p w:rsidR="00A71F96" w:rsidRPr="00A71F96" w:rsidRDefault="00A71F96" w:rsidP="00A71F96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91" w:name="_Toc515770736"/>
      <w:proofErr w:type="spellStart"/>
      <w:r w:rsidRPr="00A71F96">
        <w:rPr>
          <w:sz w:val="20"/>
          <w:szCs w:val="20"/>
        </w:rPr>
        <w:t>putw</w:t>
      </w:r>
      <w:proofErr w:type="spellEnd"/>
      <w:r w:rsidRPr="00A71F96">
        <w:rPr>
          <w:sz w:val="20"/>
          <w:szCs w:val="20"/>
        </w:rPr>
        <w:t>()</w:t>
      </w:r>
      <w:bookmarkEnd w:id="91"/>
    </w:p>
    <w:p w:rsidR="00A71F96" w:rsidRDefault="00A71F96" w:rsidP="00A71F96">
      <w:pPr>
        <w:pStyle w:val="Main"/>
        <w:ind w:firstLine="567"/>
        <w:rPr>
          <w:lang w:val="ru-RU"/>
        </w:rPr>
      </w:pPr>
    </w:p>
    <w:p w:rsidR="00A71F96" w:rsidRPr="004C4E31" w:rsidRDefault="00A71F96" w:rsidP="00A71F96">
      <w:pPr>
        <w:pStyle w:val="Main"/>
        <w:ind w:firstLine="567"/>
        <w:rPr>
          <w:rFonts w:ascii="Courier New" w:hAnsi="Courier New" w:cs="Courier New"/>
          <w:b/>
          <w:bCs/>
          <w:noProof/>
          <w:lang w:eastAsia="en-US"/>
        </w:rPr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putw(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i, FILE *stream)</w:t>
      </w:r>
    </w:p>
    <w:p w:rsidR="00A71F96" w:rsidRPr="004C4E31" w:rsidRDefault="00A71F96" w:rsidP="00A71F96">
      <w:pPr>
        <w:pStyle w:val="Main"/>
        <w:ind w:firstLine="567"/>
      </w:pPr>
    </w:p>
    <w:p w:rsidR="00A71F96" w:rsidRPr="00A71F96" w:rsidRDefault="00A71F96" w:rsidP="00A71F96">
      <w:pPr>
        <w:pStyle w:val="Main"/>
        <w:ind w:firstLine="567"/>
        <w:rPr>
          <w:lang w:val="ru-RU"/>
        </w:rPr>
      </w:pPr>
      <w:r w:rsidRPr="00A71F96">
        <w:rPr>
          <w:lang w:val="ru-RU"/>
        </w:rPr>
        <w:t xml:space="preserve">Функция </w:t>
      </w:r>
      <w:proofErr w:type="spellStart"/>
      <w:r w:rsidRPr="00A71F96">
        <w:rPr>
          <w:lang w:val="ru-RU"/>
        </w:rPr>
        <w:t>putw</w:t>
      </w:r>
      <w:proofErr w:type="spellEnd"/>
      <w:r w:rsidRPr="00A71F96">
        <w:rPr>
          <w:lang w:val="ru-RU"/>
        </w:rPr>
        <w:t xml:space="preserve">() записывает целое i в </w:t>
      </w:r>
      <w:proofErr w:type="spellStart"/>
      <w:r w:rsidRPr="00A71F96">
        <w:rPr>
          <w:lang w:val="ru-RU"/>
        </w:rPr>
        <w:t>stream</w:t>
      </w:r>
      <w:proofErr w:type="spellEnd"/>
      <w:r w:rsidRPr="00A71F96">
        <w:rPr>
          <w:lang w:val="ru-RU"/>
        </w:rPr>
        <w:t xml:space="preserve"> в текущую позицию внутри файла и дает соответ</w:t>
      </w:r>
      <w:r w:rsidRPr="00A71F96">
        <w:rPr>
          <w:lang w:val="ru-RU"/>
        </w:rPr>
        <w:softHyphen/>
        <w:t>ствующее приращение указателю положения в файле.</w:t>
      </w:r>
    </w:p>
    <w:p w:rsidR="00A71F96" w:rsidRPr="00A71F96" w:rsidRDefault="00A71F96" w:rsidP="00A71F96">
      <w:pPr>
        <w:pStyle w:val="Main"/>
        <w:ind w:firstLine="567"/>
        <w:rPr>
          <w:lang w:val="ru-RU"/>
        </w:rPr>
      </w:pPr>
      <w:r w:rsidRPr="00A71F96">
        <w:rPr>
          <w:lang w:val="ru-RU"/>
        </w:rPr>
        <w:t xml:space="preserve">Функция </w:t>
      </w:r>
      <w:proofErr w:type="spellStart"/>
      <w:r w:rsidRPr="00A71F96">
        <w:rPr>
          <w:lang w:val="ru-RU"/>
        </w:rPr>
        <w:t>putw</w:t>
      </w:r>
      <w:proofErr w:type="spellEnd"/>
      <w:r w:rsidRPr="00A71F96">
        <w:rPr>
          <w:lang w:val="ru-RU"/>
        </w:rPr>
        <w:t>() возвращает записанное значение. Возврат EOF означает ошибку в потоке, если последний открыт в текстовом режиме. Поскольку маркер EOF также является целым числом, то</w:t>
      </w:r>
      <w:r w:rsidRPr="00A71F96">
        <w:rPr>
          <w:lang w:val="ru-RU"/>
        </w:rPr>
        <w:br/>
        <w:t xml:space="preserve">в случае двоичного потока надо использовать </w:t>
      </w:r>
      <w:proofErr w:type="spellStart"/>
      <w:r w:rsidRPr="00A71F96">
        <w:rPr>
          <w:lang w:val="ru-RU"/>
        </w:rPr>
        <w:t>ferror</w:t>
      </w:r>
      <w:proofErr w:type="spellEnd"/>
      <w:r w:rsidRPr="00A71F96">
        <w:rPr>
          <w:lang w:val="ru-RU"/>
        </w:rPr>
        <w:t>(), чтобы выяснить, действительно ли про</w:t>
      </w:r>
      <w:r w:rsidRPr="00A71F96">
        <w:rPr>
          <w:lang w:val="ru-RU"/>
        </w:rPr>
        <w:softHyphen/>
        <w:t>изошла ошибка.</w:t>
      </w:r>
    </w:p>
    <w:p w:rsidR="00A71F96" w:rsidRDefault="00A71F96" w:rsidP="00A71F96">
      <w:pPr>
        <w:pStyle w:val="Main"/>
        <w:ind w:firstLine="567"/>
        <w:rPr>
          <w:lang w:val="ru-RU"/>
        </w:rPr>
      </w:pP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&lt;sys\stat.h&gt;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&lt;time.h&gt;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&lt;conio.h&gt;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//using namespace std;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data;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FILE *fp;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"Opening file in read mode to read integer data:"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fp=fopen 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"testfile.txt"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"w"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//opening file in write mode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(fp == NULL){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"\ncan't open file"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exit(0);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}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i=0; i&lt;10; i++){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putw(i, fp);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}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}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fclose(fp);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"\nInteger data from file: 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fp=fopen 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"testfile.txt"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//opening file in read mode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((data=getw(fp))!=EOF)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//read integer data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{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data);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}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fclose(fp);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getchar();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A71F96" w:rsidRDefault="00A71F96" w:rsidP="00A71F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71F96" w:rsidRDefault="00A71F96" w:rsidP="00A71F96">
      <w:pPr>
        <w:pStyle w:val="Main"/>
        <w:ind w:firstLine="0"/>
        <w:jc w:val="center"/>
        <w:rPr>
          <w:noProof/>
          <w:lang w:val="ru-RU" w:eastAsia="en-US"/>
        </w:rPr>
      </w:pPr>
    </w:p>
    <w:p w:rsidR="00A71F96" w:rsidRDefault="00A71F96" w:rsidP="00A71F96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541905" cy="687705"/>
            <wp:effectExtent l="19050" t="0" r="0" b="0"/>
            <wp:docPr id="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F96" w:rsidRPr="000C3288" w:rsidRDefault="00A71F96" w:rsidP="00A71F96">
      <w:pPr>
        <w:pStyle w:val="Main"/>
        <w:ind w:firstLine="0"/>
        <w:jc w:val="center"/>
        <w:rPr>
          <w:noProof/>
          <w:lang w:val="ru-RU" w:eastAsia="en-US"/>
        </w:rPr>
      </w:pPr>
    </w:p>
    <w:p w:rsidR="00A71F96" w:rsidRPr="000C3288" w:rsidRDefault="00A71F96" w:rsidP="00A71F96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649345" cy="1409065"/>
            <wp:effectExtent l="19050" t="0" r="8255" b="0"/>
            <wp:docPr id="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F96" w:rsidRPr="000C3288" w:rsidRDefault="00A71F96" w:rsidP="00A71F96">
      <w:pPr>
        <w:pStyle w:val="Main"/>
        <w:ind w:firstLine="0"/>
        <w:jc w:val="center"/>
        <w:rPr>
          <w:noProof/>
          <w:lang w:eastAsia="en-US"/>
        </w:rPr>
      </w:pPr>
    </w:p>
    <w:p w:rsidR="00B0403F" w:rsidRPr="00B0403F" w:rsidRDefault="00B0403F" w:rsidP="00B0403F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92" w:name="_Toc515770737"/>
      <w:proofErr w:type="spellStart"/>
      <w:r w:rsidRPr="00B0403F">
        <w:rPr>
          <w:sz w:val="20"/>
          <w:szCs w:val="20"/>
        </w:rPr>
        <w:t>remove</w:t>
      </w:r>
      <w:proofErr w:type="spellEnd"/>
      <w:r w:rsidRPr="00B0403F">
        <w:rPr>
          <w:sz w:val="20"/>
          <w:szCs w:val="20"/>
        </w:rPr>
        <w:t>()</w:t>
      </w:r>
      <w:bookmarkEnd w:id="92"/>
    </w:p>
    <w:p w:rsidR="00330733" w:rsidRPr="004346B3" w:rsidRDefault="00330733" w:rsidP="00051543">
      <w:pPr>
        <w:pStyle w:val="Main"/>
        <w:ind w:firstLine="567"/>
        <w:rPr>
          <w:lang w:val="ru-RU"/>
        </w:rPr>
      </w:pPr>
    </w:p>
    <w:p w:rsidR="00330733" w:rsidRPr="00B0403F" w:rsidRDefault="00B0403F" w:rsidP="0005154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remove(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kcpFilePath);</w:t>
      </w:r>
    </w:p>
    <w:p w:rsidR="00330733" w:rsidRPr="00B0403F" w:rsidRDefault="00330733" w:rsidP="00051543">
      <w:pPr>
        <w:pStyle w:val="Main"/>
        <w:ind w:firstLine="567"/>
      </w:pPr>
    </w:p>
    <w:p w:rsidR="00330733" w:rsidRPr="00B0403F" w:rsidRDefault="00B0403F" w:rsidP="00051543">
      <w:pPr>
        <w:pStyle w:val="Main"/>
        <w:ind w:firstLine="567"/>
        <w:rPr>
          <w:lang w:val="ru-RU"/>
        </w:rPr>
      </w:pPr>
      <w:r w:rsidRPr="00B0403F">
        <w:rPr>
          <w:lang w:val="ru-RU"/>
        </w:rPr>
        <w:t>Эта функция удаляет файл, указанный в пути к файлу, заданном строкой «</w:t>
      </w:r>
      <w:proofErr w:type="spellStart"/>
      <w:r w:rsidRPr="00B0403F">
        <w:t>kcpFilePath</w:t>
      </w:r>
      <w:proofErr w:type="spellEnd"/>
      <w:r w:rsidRPr="00B0403F">
        <w:rPr>
          <w:lang w:val="ru-RU"/>
        </w:rPr>
        <w:t xml:space="preserve">». В случае успеха функция удаляет файл и возвращает 0. В противном случае функция возвращает -1 и устанавливает значение </w:t>
      </w:r>
      <w:proofErr w:type="spellStart"/>
      <w:r w:rsidRPr="00B0403F">
        <w:t>errno</w:t>
      </w:r>
      <w:proofErr w:type="spellEnd"/>
      <w:r w:rsidRPr="00B0403F">
        <w:rPr>
          <w:lang w:val="ru-RU"/>
        </w:rPr>
        <w:t xml:space="preserve"> для указания ошибки.</w:t>
      </w:r>
    </w:p>
    <w:p w:rsidR="00330733" w:rsidRPr="00B0403F" w:rsidRDefault="00330733" w:rsidP="00051543">
      <w:pPr>
        <w:pStyle w:val="Main"/>
        <w:ind w:firstLine="567"/>
        <w:rPr>
          <w:lang w:val="ru-RU"/>
        </w:rPr>
      </w:pP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Delete the local file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remove(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"XvX2.txt"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whether or not some characters were written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(iRet == -1) {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perror(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"Failed to remove file XvX2.txt"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"The file XvX2.txt was deleted.\n"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B0403F" w:rsidRPr="00B54423" w:rsidRDefault="00B0403F" w:rsidP="00B54423">
      <w:pPr>
        <w:pStyle w:val="Main"/>
        <w:ind w:firstLine="0"/>
        <w:jc w:val="center"/>
        <w:rPr>
          <w:noProof/>
          <w:lang w:eastAsia="en-US"/>
        </w:rPr>
      </w:pPr>
    </w:p>
    <w:p w:rsidR="00B0403F" w:rsidRPr="00B54423" w:rsidRDefault="00B0403F" w:rsidP="00B54423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440940" cy="1115695"/>
            <wp:effectExtent l="19050" t="0" r="0" b="0"/>
            <wp:docPr id="9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03F" w:rsidRPr="00B54423" w:rsidRDefault="00B0403F" w:rsidP="00B54423">
      <w:pPr>
        <w:pStyle w:val="Main"/>
        <w:ind w:firstLine="0"/>
        <w:jc w:val="center"/>
        <w:rPr>
          <w:noProof/>
          <w:lang w:eastAsia="en-US"/>
        </w:rPr>
      </w:pPr>
    </w:p>
    <w:p w:rsidR="00B0403F" w:rsidRPr="00B54423" w:rsidRDefault="00B0403F" w:rsidP="00B54423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323465" cy="193040"/>
            <wp:effectExtent l="19050" t="0" r="635" b="0"/>
            <wp:docPr id="91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03F" w:rsidRPr="00B54423" w:rsidRDefault="00B0403F" w:rsidP="00B54423">
      <w:pPr>
        <w:pStyle w:val="Main"/>
        <w:ind w:firstLine="0"/>
        <w:jc w:val="center"/>
        <w:rPr>
          <w:noProof/>
          <w:lang w:eastAsia="en-US"/>
        </w:rPr>
      </w:pPr>
    </w:p>
    <w:p w:rsidR="00B0403F" w:rsidRPr="00B54423" w:rsidRDefault="00B54423" w:rsidP="00B54423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189480" cy="1107440"/>
            <wp:effectExtent l="19050" t="0" r="1270" b="0"/>
            <wp:docPr id="9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03F" w:rsidRPr="00B54423" w:rsidRDefault="00B0403F" w:rsidP="00B54423">
      <w:pPr>
        <w:pStyle w:val="Main"/>
        <w:ind w:firstLine="0"/>
        <w:jc w:val="center"/>
        <w:rPr>
          <w:noProof/>
          <w:lang w:eastAsia="en-US"/>
        </w:rPr>
      </w:pPr>
    </w:p>
    <w:p w:rsidR="00B54423" w:rsidRPr="00B54423" w:rsidRDefault="00B54423" w:rsidP="00B54423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93" w:name="_Toc515770738"/>
      <w:proofErr w:type="spellStart"/>
      <w:r w:rsidRPr="00B54423">
        <w:rPr>
          <w:sz w:val="20"/>
          <w:szCs w:val="20"/>
        </w:rPr>
        <w:t>rename</w:t>
      </w:r>
      <w:proofErr w:type="spellEnd"/>
      <w:r w:rsidRPr="00B54423">
        <w:rPr>
          <w:sz w:val="20"/>
          <w:szCs w:val="20"/>
        </w:rPr>
        <w:t>()</w:t>
      </w:r>
      <w:bookmarkEnd w:id="93"/>
    </w:p>
    <w:p w:rsidR="00B0403F" w:rsidRDefault="00B0403F" w:rsidP="00051543">
      <w:pPr>
        <w:pStyle w:val="Main"/>
        <w:ind w:firstLine="567"/>
        <w:rPr>
          <w:lang w:val="ru-RU"/>
        </w:rPr>
      </w:pPr>
    </w:p>
    <w:p w:rsidR="00B0403F" w:rsidRPr="00B54423" w:rsidRDefault="00B54423" w:rsidP="0005154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rename(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 xml:space="preserve">* kcpOldName, 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kcpNewName);</w:t>
      </w:r>
    </w:p>
    <w:p w:rsidR="00B0403F" w:rsidRPr="00B54423" w:rsidRDefault="00B0403F" w:rsidP="00051543">
      <w:pPr>
        <w:pStyle w:val="Main"/>
        <w:ind w:firstLine="567"/>
      </w:pPr>
    </w:p>
    <w:p w:rsidR="00B0403F" w:rsidRPr="00B54423" w:rsidRDefault="00B54423" w:rsidP="00051543">
      <w:pPr>
        <w:pStyle w:val="Main"/>
        <w:ind w:firstLine="567"/>
        <w:rPr>
          <w:lang w:val="ru-RU"/>
        </w:rPr>
      </w:pPr>
      <w:r w:rsidRPr="00B54423">
        <w:rPr>
          <w:lang w:val="ru-RU"/>
        </w:rPr>
        <w:t>Эта функция переименовывает файл или каталог, указанные строкой с нулевым завершением «</w:t>
      </w:r>
      <w:proofErr w:type="spellStart"/>
      <w:r w:rsidRPr="00B54423">
        <w:t>kcpOldName</w:t>
      </w:r>
      <w:proofErr w:type="spellEnd"/>
      <w:r w:rsidRPr="00B54423">
        <w:rPr>
          <w:lang w:val="ru-RU"/>
        </w:rPr>
        <w:t>», в имя, указанное «</w:t>
      </w:r>
      <w:proofErr w:type="spellStart"/>
      <w:r w:rsidRPr="00B54423">
        <w:t>kcpNewName</w:t>
      </w:r>
      <w:proofErr w:type="spellEnd"/>
      <w:r w:rsidRPr="00B54423">
        <w:rPr>
          <w:lang w:val="ru-RU"/>
        </w:rPr>
        <w:t xml:space="preserve">». Функция возвращает 0 в случае успеха. В противном случае функция возвращает отрицательное значение и устанавливает значение </w:t>
      </w:r>
      <w:proofErr w:type="spellStart"/>
      <w:r w:rsidRPr="00B54423">
        <w:t>errno</w:t>
      </w:r>
      <w:proofErr w:type="spellEnd"/>
      <w:r w:rsidRPr="00B54423">
        <w:rPr>
          <w:lang w:val="ru-RU"/>
        </w:rPr>
        <w:t xml:space="preserve"> для указания ошибки.</w:t>
      </w:r>
    </w:p>
    <w:p w:rsidR="00B54423" w:rsidRPr="00B54423" w:rsidRDefault="00B54423" w:rsidP="00051543">
      <w:pPr>
        <w:pStyle w:val="Main"/>
        <w:ind w:firstLine="567"/>
        <w:rPr>
          <w:lang w:val="ru-RU"/>
        </w:rPr>
      </w:pP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Delete the local file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rename(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"XvX2.txt"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"XvX2_dotnet.txt"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whether or not some characters were written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(iRet != 0) {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perror(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"Failed to rename file XvX2.txt"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"The file XvX2.txt was renamed.\n"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B54423" w:rsidRDefault="00B54423" w:rsidP="00B54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B54423" w:rsidRPr="00B54423" w:rsidRDefault="00B54423" w:rsidP="00B54423">
      <w:pPr>
        <w:pStyle w:val="Main"/>
        <w:ind w:firstLine="0"/>
        <w:jc w:val="center"/>
        <w:rPr>
          <w:noProof/>
          <w:lang w:eastAsia="en-US"/>
        </w:rPr>
      </w:pPr>
    </w:p>
    <w:p w:rsidR="00B54423" w:rsidRPr="00B54423" w:rsidRDefault="00B54423" w:rsidP="00B54423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164080" cy="1207770"/>
            <wp:effectExtent l="19050" t="0" r="7620" b="0"/>
            <wp:docPr id="93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423" w:rsidRPr="00B54423" w:rsidRDefault="00B54423" w:rsidP="00B54423">
      <w:pPr>
        <w:pStyle w:val="Main"/>
        <w:ind w:firstLine="0"/>
        <w:jc w:val="center"/>
        <w:rPr>
          <w:noProof/>
          <w:lang w:eastAsia="en-US"/>
        </w:rPr>
      </w:pPr>
    </w:p>
    <w:p w:rsidR="00B54423" w:rsidRPr="00B54423" w:rsidRDefault="00B54423" w:rsidP="00B54423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340610" cy="184785"/>
            <wp:effectExtent l="19050" t="0" r="2540" b="0"/>
            <wp:docPr id="94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423" w:rsidRPr="00B54423" w:rsidRDefault="00B54423" w:rsidP="00B54423">
      <w:pPr>
        <w:pStyle w:val="Main"/>
        <w:ind w:firstLine="0"/>
        <w:jc w:val="center"/>
        <w:rPr>
          <w:noProof/>
          <w:lang w:eastAsia="en-US"/>
        </w:rPr>
      </w:pPr>
    </w:p>
    <w:p w:rsidR="00B54423" w:rsidRPr="00B54423" w:rsidRDefault="00B54423" w:rsidP="00B54423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464560" cy="1316990"/>
            <wp:effectExtent l="19050" t="0" r="2540" b="0"/>
            <wp:docPr id="9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423" w:rsidRPr="00B54423" w:rsidRDefault="00B54423" w:rsidP="00B54423">
      <w:pPr>
        <w:pStyle w:val="Main"/>
        <w:ind w:firstLine="0"/>
        <w:jc w:val="center"/>
        <w:rPr>
          <w:noProof/>
          <w:lang w:eastAsia="en-US"/>
        </w:rPr>
      </w:pPr>
    </w:p>
    <w:p w:rsidR="003E0F55" w:rsidRPr="003E0F55" w:rsidRDefault="003E0F55" w:rsidP="003E0F55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94" w:name="_Toc515770739"/>
      <w:proofErr w:type="spellStart"/>
      <w:r w:rsidRPr="003E0F55">
        <w:rPr>
          <w:sz w:val="20"/>
          <w:szCs w:val="20"/>
        </w:rPr>
        <w:t>rewind</w:t>
      </w:r>
      <w:proofErr w:type="spellEnd"/>
      <w:r w:rsidRPr="003E0F55">
        <w:rPr>
          <w:sz w:val="20"/>
          <w:szCs w:val="20"/>
        </w:rPr>
        <w:t>()</w:t>
      </w:r>
      <w:bookmarkEnd w:id="94"/>
    </w:p>
    <w:p w:rsidR="00B54423" w:rsidRDefault="00B54423" w:rsidP="00051543">
      <w:pPr>
        <w:pStyle w:val="Main"/>
        <w:ind w:firstLine="567"/>
        <w:rPr>
          <w:lang w:val="ru-RU"/>
        </w:rPr>
      </w:pPr>
    </w:p>
    <w:p w:rsidR="00B54423" w:rsidRDefault="003E0F55" w:rsidP="00051543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void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rewind(FILE* qpStream);</w:t>
      </w:r>
    </w:p>
    <w:p w:rsidR="00B54423" w:rsidRDefault="00B54423" w:rsidP="00051543">
      <w:pPr>
        <w:pStyle w:val="Main"/>
        <w:ind w:firstLine="567"/>
        <w:rPr>
          <w:lang w:val="ru-RU"/>
        </w:rPr>
      </w:pPr>
    </w:p>
    <w:p w:rsidR="003E0F55" w:rsidRDefault="003E0F55" w:rsidP="00051543">
      <w:pPr>
        <w:pStyle w:val="Main"/>
        <w:ind w:firstLine="567"/>
        <w:rPr>
          <w:lang w:val="ru-RU"/>
        </w:rPr>
      </w:pPr>
      <w:r w:rsidRPr="003E0F55">
        <w:rPr>
          <w:lang w:val="ru-RU"/>
        </w:rPr>
        <w:t>Эта функция позиционирует внутренний указатель файла для потока «</w:t>
      </w:r>
      <w:proofErr w:type="spellStart"/>
      <w:r w:rsidRPr="003E0F55">
        <w:rPr>
          <w:lang w:val="ru-RU"/>
        </w:rPr>
        <w:t>upStream</w:t>
      </w:r>
      <w:proofErr w:type="spellEnd"/>
      <w:r w:rsidRPr="003E0F55">
        <w:rPr>
          <w:lang w:val="ru-RU"/>
        </w:rPr>
        <w:t>» в начале файла. Функция очищает все индикаторы ошибок и конца файла для потока.</w:t>
      </w:r>
    </w:p>
    <w:p w:rsidR="003E0F55" w:rsidRDefault="003E0F55" w:rsidP="00051543">
      <w:pPr>
        <w:pStyle w:val="Main"/>
        <w:ind w:firstLine="567"/>
        <w:rPr>
          <w:lang w:val="ru-RU"/>
        </w:rPr>
      </w:pP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reading.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the file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Set the file pointer position to 4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fseek(qpFile, 4, SEEK_SET);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lPos = ftell(qpFile);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"File pointer is at %d\n"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lPos);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Set the file pointer position back to 0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rewind(qpFile);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lPos = ftell(qpFile);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"File pointer is at %d\n"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lPos);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E9735F" w:rsidRDefault="00E9735F" w:rsidP="00E973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3E0F55" w:rsidRPr="00E9735F" w:rsidRDefault="003E0F55" w:rsidP="00E9735F">
      <w:pPr>
        <w:pStyle w:val="Main"/>
        <w:ind w:firstLine="0"/>
        <w:jc w:val="center"/>
        <w:rPr>
          <w:noProof/>
          <w:lang w:eastAsia="en-US"/>
        </w:rPr>
      </w:pPr>
    </w:p>
    <w:p w:rsidR="003E0F55" w:rsidRPr="00E9735F" w:rsidRDefault="00E9735F" w:rsidP="00E9735F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593850" cy="285115"/>
            <wp:effectExtent l="19050" t="0" r="6350" b="0"/>
            <wp:docPr id="96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55" w:rsidRPr="00E9735F" w:rsidRDefault="003E0F55" w:rsidP="00E9735F">
      <w:pPr>
        <w:pStyle w:val="Main"/>
        <w:ind w:firstLine="0"/>
        <w:jc w:val="center"/>
        <w:rPr>
          <w:noProof/>
          <w:lang w:eastAsia="en-US"/>
        </w:rPr>
      </w:pPr>
    </w:p>
    <w:p w:rsidR="00787D0D" w:rsidRPr="00787D0D" w:rsidRDefault="00787D0D" w:rsidP="00787D0D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95" w:name="_Toc515770740"/>
      <w:proofErr w:type="spellStart"/>
      <w:r w:rsidRPr="00787D0D">
        <w:rPr>
          <w:sz w:val="20"/>
          <w:szCs w:val="20"/>
        </w:rPr>
        <w:t>scanf</w:t>
      </w:r>
      <w:proofErr w:type="spellEnd"/>
      <w:r w:rsidRPr="00787D0D">
        <w:rPr>
          <w:sz w:val="20"/>
          <w:szCs w:val="20"/>
        </w:rPr>
        <w:t>()</w:t>
      </w:r>
      <w:bookmarkEnd w:id="95"/>
    </w:p>
    <w:p w:rsidR="00787D0D" w:rsidRDefault="00787D0D" w:rsidP="00787D0D">
      <w:pPr>
        <w:pStyle w:val="Main"/>
        <w:ind w:firstLine="567"/>
        <w:rPr>
          <w:lang w:val="ru-RU"/>
        </w:rPr>
      </w:pPr>
    </w:p>
    <w:p w:rsidR="00787D0D" w:rsidRPr="00787D0D" w:rsidRDefault="00787D0D" w:rsidP="00787D0D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scanf(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kcpFormatString, ...);</w:t>
      </w:r>
    </w:p>
    <w:p w:rsidR="00787D0D" w:rsidRPr="00787D0D" w:rsidRDefault="00787D0D" w:rsidP="00787D0D">
      <w:pPr>
        <w:pStyle w:val="Main"/>
        <w:ind w:firstLine="567"/>
      </w:pPr>
    </w:p>
    <w:p w:rsidR="00787D0D" w:rsidRDefault="00787D0D" w:rsidP="00787D0D">
      <w:pPr>
        <w:pStyle w:val="Main"/>
        <w:ind w:firstLine="567"/>
        <w:rPr>
          <w:lang w:val="ru-RU"/>
        </w:rPr>
      </w:pPr>
      <w:r w:rsidRPr="00787D0D">
        <w:rPr>
          <w:lang w:val="ru-RU"/>
        </w:rPr>
        <w:t>Эта функция считывает форматированные данные формата, заданного форматированной строкой «</w:t>
      </w:r>
      <w:proofErr w:type="spellStart"/>
      <w:r w:rsidRPr="00787D0D">
        <w:rPr>
          <w:lang w:val="ru-RU"/>
        </w:rPr>
        <w:t>kcpFormatString</w:t>
      </w:r>
      <w:proofErr w:type="spellEnd"/>
      <w:r w:rsidRPr="00787D0D">
        <w:rPr>
          <w:lang w:val="ru-RU"/>
        </w:rPr>
        <w:t>» из стандартного входного потока «</w:t>
      </w:r>
      <w:proofErr w:type="spellStart"/>
      <w:r w:rsidRPr="00787D0D">
        <w:rPr>
          <w:lang w:val="ru-RU"/>
        </w:rPr>
        <w:t>stdin</w:t>
      </w:r>
      <w:proofErr w:type="spellEnd"/>
      <w:r w:rsidRPr="00787D0D">
        <w:rPr>
          <w:lang w:val="ru-RU"/>
        </w:rPr>
        <w:t>». Функция возвращает поля, успешно прочитанные и назначенные.</w:t>
      </w:r>
    </w:p>
    <w:p w:rsidR="00787D0D" w:rsidRDefault="00787D0D" w:rsidP="00787D0D">
      <w:pPr>
        <w:pStyle w:val="Main"/>
        <w:ind w:firstLine="567"/>
        <w:rPr>
          <w:lang w:val="ru-RU"/>
        </w:rPr>
      </w:pPr>
    </w:p>
    <w:p w:rsidR="00787D0D" w:rsidRPr="0085799E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85799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cstdio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787D0D" w:rsidRPr="0085799E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</w:p>
    <w:p w:rsidR="00787D0D" w:rsidRPr="0085799E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main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()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iInteger = 0;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a value into the integer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iRet = 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"%i"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&amp;iInteger);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"You typed: %i\n"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iInteger);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787D0D" w:rsidRDefault="00787D0D" w:rsidP="00787D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787D0D" w:rsidRPr="00787D0D" w:rsidRDefault="00787D0D" w:rsidP="00787D0D">
      <w:pPr>
        <w:pStyle w:val="Main"/>
        <w:ind w:firstLine="0"/>
        <w:jc w:val="center"/>
        <w:rPr>
          <w:noProof/>
          <w:lang w:eastAsia="en-US"/>
        </w:rPr>
      </w:pPr>
    </w:p>
    <w:p w:rsidR="00787D0D" w:rsidRPr="00787D0D" w:rsidRDefault="00787D0D" w:rsidP="00787D0D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040130" cy="276860"/>
            <wp:effectExtent l="19050" t="0" r="7620" b="0"/>
            <wp:docPr id="113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D0D" w:rsidRPr="00787D0D" w:rsidRDefault="00787D0D" w:rsidP="00787D0D">
      <w:pPr>
        <w:pStyle w:val="Main"/>
        <w:ind w:firstLine="0"/>
        <w:jc w:val="center"/>
        <w:rPr>
          <w:noProof/>
          <w:lang w:eastAsia="en-US"/>
        </w:rPr>
      </w:pPr>
    </w:p>
    <w:p w:rsidR="00CA617D" w:rsidRPr="00CA617D" w:rsidRDefault="00CA617D" w:rsidP="00CA617D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96" w:name="_Toc515770741"/>
      <w:proofErr w:type="spellStart"/>
      <w:r w:rsidRPr="00CA617D">
        <w:rPr>
          <w:sz w:val="20"/>
          <w:szCs w:val="20"/>
        </w:rPr>
        <w:t>setbuf</w:t>
      </w:r>
      <w:proofErr w:type="spellEnd"/>
      <w:r w:rsidRPr="00CA617D">
        <w:rPr>
          <w:sz w:val="20"/>
          <w:szCs w:val="20"/>
        </w:rPr>
        <w:t>()</w:t>
      </w:r>
      <w:bookmarkEnd w:id="96"/>
    </w:p>
    <w:p w:rsidR="003E0F55" w:rsidRDefault="003E0F55" w:rsidP="00051543">
      <w:pPr>
        <w:pStyle w:val="Main"/>
        <w:ind w:firstLine="567"/>
        <w:rPr>
          <w:lang w:val="ru-RU"/>
        </w:rPr>
      </w:pPr>
    </w:p>
    <w:p w:rsidR="00CA617D" w:rsidRPr="00CA617D" w:rsidRDefault="00CA617D" w:rsidP="0005154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void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setbuf(FILE* qpStream,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cpBuffer);</w:t>
      </w:r>
    </w:p>
    <w:p w:rsidR="00CA617D" w:rsidRPr="00CA617D" w:rsidRDefault="00CA617D" w:rsidP="00051543">
      <w:pPr>
        <w:pStyle w:val="Main"/>
        <w:ind w:firstLine="567"/>
      </w:pPr>
    </w:p>
    <w:p w:rsidR="00CA617D" w:rsidRPr="00CA617D" w:rsidRDefault="00CA617D" w:rsidP="00051543">
      <w:pPr>
        <w:pStyle w:val="Main"/>
        <w:ind w:firstLine="567"/>
        <w:rPr>
          <w:lang w:val="ru-RU"/>
        </w:rPr>
      </w:pPr>
      <w:r w:rsidRPr="00CA617D">
        <w:rPr>
          <w:lang w:val="ru-RU"/>
        </w:rPr>
        <w:t>Эта функция устанавливает буфер для потока «</w:t>
      </w:r>
      <w:proofErr w:type="spellStart"/>
      <w:r w:rsidRPr="00CA617D">
        <w:t>qpStream</w:t>
      </w:r>
      <w:proofErr w:type="spellEnd"/>
      <w:r w:rsidRPr="00CA617D">
        <w:rPr>
          <w:lang w:val="ru-RU"/>
        </w:rPr>
        <w:t>» в переданный в буфере «</w:t>
      </w:r>
      <w:proofErr w:type="spellStart"/>
      <w:r w:rsidRPr="00CA617D">
        <w:t>cpBuffer</w:t>
      </w:r>
      <w:proofErr w:type="spellEnd"/>
      <w:r w:rsidRPr="00CA617D">
        <w:rPr>
          <w:lang w:val="ru-RU"/>
        </w:rPr>
        <w:t>». Функция должна ссылаться на поток, который был открыт, но это не было прочитано или записано. Кроме того, буферный указатель «</w:t>
      </w:r>
      <w:proofErr w:type="spellStart"/>
      <w:r w:rsidRPr="00CA617D">
        <w:t>cpBuffer</w:t>
      </w:r>
      <w:proofErr w:type="spellEnd"/>
      <w:r w:rsidRPr="00CA617D">
        <w:rPr>
          <w:lang w:val="ru-RU"/>
        </w:rPr>
        <w:t xml:space="preserve">» должен указывать на буфер длиной байтов </w:t>
      </w:r>
      <w:r w:rsidRPr="00CA617D">
        <w:t>BUFSIZ</w:t>
      </w:r>
      <w:r w:rsidRPr="00CA617D">
        <w:rPr>
          <w:lang w:val="ru-RU"/>
        </w:rPr>
        <w:t xml:space="preserve">. Обратите внимание, что эта функция устарела в пользу </w:t>
      </w:r>
      <w:proofErr w:type="spellStart"/>
      <w:r w:rsidRPr="00CA617D">
        <w:t>setvbuf</w:t>
      </w:r>
      <w:proofErr w:type="spellEnd"/>
      <w:r w:rsidRPr="00CA617D">
        <w:rPr>
          <w:lang w:val="ru-RU"/>
        </w:rPr>
        <w:t>.</w:t>
      </w:r>
    </w:p>
    <w:p w:rsidR="00CA617D" w:rsidRPr="00CA617D" w:rsidRDefault="00CA617D" w:rsidP="00051543">
      <w:pPr>
        <w:pStyle w:val="Main"/>
        <w:ind w:firstLine="567"/>
        <w:rPr>
          <w:lang w:val="ru-RU"/>
        </w:rPr>
      </w:pPr>
    </w:p>
    <w:p w:rsidR="00CA617D" w:rsidRP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CA617D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CA617D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CA617D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cstdio</w:t>
      </w:r>
      <w:r w:rsidRPr="00CA617D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reading.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the file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The buffer size must be BUFSIZ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caBuffer[BUFSIZ];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Set the buffer for the file stream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setbuf(qpFile, caBuffer);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from the file.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caRead[50];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fscanf(qpFile,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caRead);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"String read: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caRead);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CA617D" w:rsidRDefault="00CA617D" w:rsidP="00CA61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CA617D" w:rsidRPr="00CA617D" w:rsidRDefault="00CA617D" w:rsidP="00CA617D">
      <w:pPr>
        <w:pStyle w:val="Main"/>
        <w:ind w:firstLine="0"/>
        <w:jc w:val="center"/>
        <w:rPr>
          <w:noProof/>
          <w:lang w:eastAsia="en-US"/>
        </w:rPr>
      </w:pPr>
    </w:p>
    <w:p w:rsidR="00CA617D" w:rsidRPr="00CA617D" w:rsidRDefault="00CA617D" w:rsidP="00CA617D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610995" cy="159385"/>
            <wp:effectExtent l="19050" t="0" r="8255" b="0"/>
            <wp:docPr id="97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7D" w:rsidRPr="00CA617D" w:rsidRDefault="00CA617D" w:rsidP="00CA617D">
      <w:pPr>
        <w:pStyle w:val="Main"/>
        <w:ind w:firstLine="0"/>
        <w:jc w:val="center"/>
        <w:rPr>
          <w:noProof/>
          <w:lang w:eastAsia="en-US"/>
        </w:rPr>
      </w:pPr>
    </w:p>
    <w:p w:rsidR="00DA7D8B" w:rsidRPr="00DA7D8B" w:rsidRDefault="00DA7D8B" w:rsidP="00DA7D8B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97" w:name="_Toc515770742"/>
      <w:proofErr w:type="spellStart"/>
      <w:r w:rsidRPr="00DA7D8B">
        <w:rPr>
          <w:sz w:val="20"/>
          <w:szCs w:val="20"/>
        </w:rPr>
        <w:t>setvbuf</w:t>
      </w:r>
      <w:proofErr w:type="spellEnd"/>
      <w:r w:rsidRPr="00DA7D8B">
        <w:rPr>
          <w:sz w:val="20"/>
          <w:szCs w:val="20"/>
        </w:rPr>
        <w:t>()</w:t>
      </w:r>
      <w:bookmarkEnd w:id="97"/>
    </w:p>
    <w:p w:rsidR="00CA617D" w:rsidRPr="00CA617D" w:rsidRDefault="00CA617D" w:rsidP="00051543">
      <w:pPr>
        <w:pStyle w:val="Main"/>
        <w:ind w:firstLine="567"/>
      </w:pPr>
    </w:p>
    <w:p w:rsidR="00CA617D" w:rsidRPr="00CA617D" w:rsidRDefault="00DA7D8B" w:rsidP="0005154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setvbuf(FILE* qpStream,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 xml:space="preserve">* cpBuffer, 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iMode, size_t qSize);</w:t>
      </w:r>
    </w:p>
    <w:p w:rsidR="00CA617D" w:rsidRPr="00CA617D" w:rsidRDefault="00CA617D" w:rsidP="00051543">
      <w:pPr>
        <w:pStyle w:val="Main"/>
        <w:ind w:firstLine="567"/>
      </w:pPr>
    </w:p>
    <w:p w:rsidR="00CA617D" w:rsidRPr="00DA7D8B" w:rsidRDefault="00DA7D8B" w:rsidP="00051543">
      <w:pPr>
        <w:pStyle w:val="Main"/>
        <w:ind w:firstLine="567"/>
        <w:rPr>
          <w:lang w:val="ru-RU"/>
        </w:rPr>
      </w:pPr>
      <w:r w:rsidRPr="00DA7D8B">
        <w:rPr>
          <w:lang w:val="ru-RU"/>
        </w:rPr>
        <w:t>Эта функция устанавливает буфер для потока «</w:t>
      </w:r>
      <w:proofErr w:type="spellStart"/>
      <w:r w:rsidRPr="00DA7D8B">
        <w:t>qpStream</w:t>
      </w:r>
      <w:proofErr w:type="spellEnd"/>
      <w:r w:rsidRPr="00DA7D8B">
        <w:rPr>
          <w:lang w:val="ru-RU"/>
        </w:rPr>
        <w:t>» в переданный в буфере «</w:t>
      </w:r>
      <w:proofErr w:type="spellStart"/>
      <w:r w:rsidRPr="00DA7D8B">
        <w:t>cpBuffer</w:t>
      </w:r>
      <w:proofErr w:type="spellEnd"/>
      <w:r w:rsidRPr="00DA7D8B">
        <w:rPr>
          <w:lang w:val="ru-RU"/>
        </w:rPr>
        <w:t>». Аргумент «</w:t>
      </w:r>
      <w:proofErr w:type="spellStart"/>
      <w:r w:rsidRPr="00DA7D8B">
        <w:t>qSize</w:t>
      </w:r>
      <w:proofErr w:type="spellEnd"/>
      <w:r w:rsidRPr="00DA7D8B">
        <w:rPr>
          <w:lang w:val="ru-RU"/>
        </w:rPr>
        <w:t xml:space="preserve">» определяет размер буфера в диапазоне [2, </w:t>
      </w:r>
      <w:r w:rsidRPr="00DA7D8B">
        <w:t>INT</w:t>
      </w:r>
      <w:r w:rsidRPr="00DA7D8B">
        <w:rPr>
          <w:lang w:val="ru-RU"/>
        </w:rPr>
        <w:t>_</w:t>
      </w:r>
      <w:r w:rsidRPr="00DA7D8B">
        <w:t>MAXM</w:t>
      </w:r>
      <w:r w:rsidRPr="00DA7D8B">
        <w:rPr>
          <w:lang w:val="ru-RU"/>
        </w:rPr>
        <w:t>] в байтах, округленных до ближайшего четного числа. Параметр режима «</w:t>
      </w:r>
      <w:proofErr w:type="spellStart"/>
      <w:r w:rsidRPr="00DA7D8B">
        <w:t>iMode</w:t>
      </w:r>
      <w:proofErr w:type="spellEnd"/>
      <w:r w:rsidRPr="00DA7D8B">
        <w:rPr>
          <w:lang w:val="ru-RU"/>
        </w:rPr>
        <w:t>» должен быть одним из следующих значений: _</w:t>
      </w:r>
      <w:r w:rsidRPr="00DA7D8B">
        <w:t>IOFBF</w:t>
      </w:r>
      <w:r w:rsidRPr="00DA7D8B">
        <w:rPr>
          <w:lang w:val="ru-RU"/>
        </w:rPr>
        <w:t>, _</w:t>
      </w:r>
      <w:r w:rsidRPr="00DA7D8B">
        <w:t>IOLBF</w:t>
      </w:r>
      <w:r w:rsidRPr="00DA7D8B">
        <w:rPr>
          <w:lang w:val="ru-RU"/>
        </w:rPr>
        <w:t xml:space="preserve"> или _</w:t>
      </w:r>
      <w:r w:rsidRPr="00DA7D8B">
        <w:t>IONBF</w:t>
      </w:r>
      <w:r w:rsidRPr="00DA7D8B">
        <w:rPr>
          <w:lang w:val="ru-RU"/>
        </w:rPr>
        <w:t>, которые обозначают полный буфер, буферизацию строки и отсутствие буферизации. В режимах полной буферизации и линейного буфера используется буфер с заданным размером буфера, и буферизация не используется, чтобы указать, что буфер не используется, независимо от того, что передается. Функция возвращает 0 для указания успеха и -1 для указания ошибки.</w:t>
      </w:r>
    </w:p>
    <w:p w:rsidR="00CA617D" w:rsidRPr="00DA7D8B" w:rsidRDefault="00CA617D" w:rsidP="00051543">
      <w:pPr>
        <w:pStyle w:val="Main"/>
        <w:ind w:firstLine="567"/>
        <w:rPr>
          <w:lang w:val="ru-RU"/>
        </w:rPr>
      </w:pPr>
    </w:p>
    <w:p w:rsidR="00DA7D8B" w:rsidRP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DA7D8B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DA7D8B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DA7D8B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cstdio</w:t>
      </w:r>
      <w:r w:rsidRPr="00DA7D8B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reading.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the file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The can be whatever size we like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size_t kqBufferSize = 100;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caBuffer[kqBufferSize];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Set the buffer for the file stream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setvbuf(qpFile, caBuffer, _IOFBF, kqBufferSize);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from the file.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caRead[50];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fscanf(qpFile,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caRead);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"String read: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caRead);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DA7D8B" w:rsidRDefault="00DA7D8B" w:rsidP="00DA7D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CA617D" w:rsidRPr="00CA617D" w:rsidRDefault="00CA617D" w:rsidP="00DA7D8B">
      <w:pPr>
        <w:pStyle w:val="Main"/>
        <w:ind w:firstLine="0"/>
        <w:jc w:val="center"/>
        <w:rPr>
          <w:noProof/>
          <w:lang w:eastAsia="en-US"/>
        </w:rPr>
      </w:pPr>
    </w:p>
    <w:p w:rsidR="00CA617D" w:rsidRPr="00CA617D" w:rsidRDefault="00DA7D8B" w:rsidP="00DA7D8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602105" cy="184785"/>
            <wp:effectExtent l="19050" t="0" r="0" b="0"/>
            <wp:docPr id="98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7D" w:rsidRPr="00CA617D" w:rsidRDefault="00CA617D" w:rsidP="00DA7D8B">
      <w:pPr>
        <w:pStyle w:val="Main"/>
        <w:ind w:firstLine="0"/>
        <w:jc w:val="center"/>
        <w:rPr>
          <w:noProof/>
          <w:lang w:eastAsia="en-US"/>
        </w:rPr>
      </w:pPr>
    </w:p>
    <w:p w:rsidR="004E2299" w:rsidRPr="004E2299" w:rsidRDefault="004E2299" w:rsidP="004E2299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98" w:name="_Toc515770743"/>
      <w:proofErr w:type="spellStart"/>
      <w:r w:rsidRPr="004E2299">
        <w:rPr>
          <w:sz w:val="20"/>
          <w:szCs w:val="20"/>
        </w:rPr>
        <w:t>sprintf</w:t>
      </w:r>
      <w:proofErr w:type="spellEnd"/>
      <w:r w:rsidRPr="004E2299">
        <w:rPr>
          <w:sz w:val="20"/>
          <w:szCs w:val="20"/>
        </w:rPr>
        <w:t>()</w:t>
      </w:r>
      <w:bookmarkEnd w:id="98"/>
    </w:p>
    <w:p w:rsidR="003E0F55" w:rsidRPr="00CA617D" w:rsidRDefault="003E0F55" w:rsidP="00051543">
      <w:pPr>
        <w:pStyle w:val="Main"/>
        <w:ind w:firstLine="567"/>
      </w:pPr>
    </w:p>
    <w:p w:rsidR="003E0F55" w:rsidRPr="00CA617D" w:rsidRDefault="004E2299" w:rsidP="0005154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sprintf(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 xml:space="preserve">* cpBuffer, 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kcpFormatString, ...);</w:t>
      </w:r>
    </w:p>
    <w:p w:rsidR="003E0F55" w:rsidRPr="00CA617D" w:rsidRDefault="003E0F55" w:rsidP="00051543">
      <w:pPr>
        <w:pStyle w:val="Main"/>
        <w:ind w:firstLine="567"/>
      </w:pPr>
    </w:p>
    <w:p w:rsidR="003E0F55" w:rsidRPr="0085799E" w:rsidRDefault="004E2299" w:rsidP="00051543">
      <w:pPr>
        <w:pStyle w:val="Main"/>
        <w:ind w:firstLine="567"/>
        <w:rPr>
          <w:lang w:val="ru-RU"/>
        </w:rPr>
      </w:pPr>
      <w:r w:rsidRPr="004E2299">
        <w:rPr>
          <w:lang w:val="ru-RU"/>
        </w:rPr>
        <w:t>Эта функция записывает форматированную строку с нулевым завершением, определенную «</w:t>
      </w:r>
      <w:proofErr w:type="spellStart"/>
      <w:r w:rsidRPr="004E2299">
        <w:t>kcpFormatString</w:t>
      </w:r>
      <w:proofErr w:type="spellEnd"/>
      <w:r w:rsidRPr="004E2299">
        <w:rPr>
          <w:lang w:val="ru-RU"/>
        </w:rPr>
        <w:t>», и ее аргументы в буфер «</w:t>
      </w:r>
      <w:proofErr w:type="spellStart"/>
      <w:r w:rsidRPr="004E2299">
        <w:t>cpBuffer</w:t>
      </w:r>
      <w:proofErr w:type="spellEnd"/>
      <w:r w:rsidRPr="004E2299">
        <w:rPr>
          <w:lang w:val="ru-RU"/>
        </w:rPr>
        <w:t xml:space="preserve">». В случае успеха функция возвращает количество байтов, помещенных в буфер, исключая нулевой ограничитель. </w:t>
      </w:r>
      <w:r w:rsidRPr="0085799E">
        <w:rPr>
          <w:lang w:val="ru-RU"/>
        </w:rPr>
        <w:t>В противном случае функция возвращает -1, чтобы указать ошибку.</w:t>
      </w:r>
    </w:p>
    <w:p w:rsidR="003E0F55" w:rsidRDefault="003E0F55" w:rsidP="00051543">
      <w:pPr>
        <w:pStyle w:val="Main"/>
        <w:ind w:firstLine="567"/>
        <w:rPr>
          <w:lang w:val="ru-RU"/>
        </w:rPr>
      </w:pPr>
    </w:p>
    <w:p w:rsidR="004E2299" w:rsidRPr="0085799E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85799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85799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cstdio</w:t>
      </w:r>
      <w:r w:rsidRPr="0085799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caBuffer[100];</w:t>
      </w: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Fill the buffer with a formatted string.</w:t>
      </w: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sprintf(caBuffer,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".net"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D71FC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Output the buffer's contents</w:t>
      </w: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"Buffer holds: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caBuffer);</w:t>
      </w: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4E2299" w:rsidRDefault="004E2299" w:rsidP="004E22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B0403F" w:rsidRPr="00CA617D" w:rsidRDefault="00B0403F" w:rsidP="004E2299">
      <w:pPr>
        <w:pStyle w:val="Main"/>
        <w:ind w:firstLine="0"/>
        <w:jc w:val="center"/>
        <w:rPr>
          <w:noProof/>
          <w:lang w:eastAsia="en-US"/>
        </w:rPr>
      </w:pPr>
    </w:p>
    <w:p w:rsidR="00330733" w:rsidRPr="00CA617D" w:rsidRDefault="004E2299" w:rsidP="004E2299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677670" cy="167640"/>
            <wp:effectExtent l="19050" t="0" r="0" b="0"/>
            <wp:docPr id="99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43" w:rsidRPr="00CA617D" w:rsidRDefault="00051543" w:rsidP="004E2299">
      <w:pPr>
        <w:pStyle w:val="Main"/>
        <w:ind w:firstLine="0"/>
        <w:jc w:val="center"/>
        <w:rPr>
          <w:noProof/>
          <w:lang w:eastAsia="en-US"/>
        </w:rPr>
      </w:pPr>
    </w:p>
    <w:p w:rsidR="004E2299" w:rsidRPr="004E2299" w:rsidRDefault="004E2299" w:rsidP="004E2299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99" w:name="_Toc515770744"/>
      <w:proofErr w:type="spellStart"/>
      <w:r w:rsidRPr="004E2299">
        <w:rPr>
          <w:sz w:val="20"/>
          <w:szCs w:val="20"/>
        </w:rPr>
        <w:t>sscanf</w:t>
      </w:r>
      <w:proofErr w:type="spellEnd"/>
      <w:r w:rsidRPr="004E2299">
        <w:rPr>
          <w:sz w:val="20"/>
          <w:szCs w:val="20"/>
        </w:rPr>
        <w:t>()</w:t>
      </w:r>
      <w:bookmarkEnd w:id="99"/>
    </w:p>
    <w:p w:rsidR="00051543" w:rsidRDefault="00051543" w:rsidP="00051543">
      <w:pPr>
        <w:pStyle w:val="Main"/>
        <w:ind w:firstLine="567"/>
        <w:rPr>
          <w:lang w:val="ru-RU"/>
        </w:rPr>
      </w:pPr>
    </w:p>
    <w:p w:rsidR="004E2299" w:rsidRPr="004E2299" w:rsidRDefault="004E2299" w:rsidP="0005154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sscanf(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 xml:space="preserve">* kcpBuffer, 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kcpFormatString, ...);</w:t>
      </w:r>
    </w:p>
    <w:p w:rsidR="004E2299" w:rsidRPr="004E2299" w:rsidRDefault="004E2299" w:rsidP="00051543">
      <w:pPr>
        <w:pStyle w:val="Main"/>
        <w:ind w:firstLine="567"/>
      </w:pPr>
    </w:p>
    <w:p w:rsidR="004E2299" w:rsidRPr="001E0D23" w:rsidRDefault="001E0D23" w:rsidP="00051543">
      <w:pPr>
        <w:pStyle w:val="Main"/>
        <w:ind w:firstLine="567"/>
        <w:rPr>
          <w:lang w:val="ru-RU"/>
        </w:rPr>
      </w:pPr>
      <w:r w:rsidRPr="001E0D23">
        <w:rPr>
          <w:lang w:val="ru-RU"/>
        </w:rPr>
        <w:t>Эта функция считывает и присваивает форматированные данные из строки «</w:t>
      </w:r>
      <w:proofErr w:type="spellStart"/>
      <w:r w:rsidRPr="001E0D23">
        <w:t>kcpBuffer</w:t>
      </w:r>
      <w:proofErr w:type="spellEnd"/>
      <w:r w:rsidRPr="001E0D23">
        <w:rPr>
          <w:lang w:val="ru-RU"/>
        </w:rPr>
        <w:t xml:space="preserve">». Функция возвращает количество успешно присвоенных полей. Если поля не были прочитаны или произошла ошибка, функция возвращает </w:t>
      </w:r>
      <w:r w:rsidRPr="001E0D23">
        <w:t>EOF</w:t>
      </w:r>
      <w:r w:rsidRPr="001E0D23">
        <w:rPr>
          <w:lang w:val="ru-RU"/>
        </w:rPr>
        <w:t>.</w:t>
      </w:r>
    </w:p>
    <w:p w:rsidR="004E2299" w:rsidRPr="001E0D23" w:rsidRDefault="004E2299" w:rsidP="00051543">
      <w:pPr>
        <w:pStyle w:val="Main"/>
        <w:ind w:firstLine="567"/>
        <w:rPr>
          <w:lang w:val="ru-RU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lastRenderedPageBreak/>
        <w:t>{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caBuffer[]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"Copyright 2018 XvX"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Read from the buffer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caCopyright[20];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iYear = 0;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caXoaX[20];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sscanf(caBuffer,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"%s %i %s"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caCopyright, &amp;iYear, caXoaX);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Output the read contents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"Read: %s %i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caCopyright, iYear, caXoaX);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4E2299" w:rsidRPr="001E0D23" w:rsidRDefault="004E2299" w:rsidP="001E0D23">
      <w:pPr>
        <w:pStyle w:val="Main"/>
        <w:ind w:firstLine="0"/>
        <w:jc w:val="center"/>
        <w:rPr>
          <w:noProof/>
          <w:lang w:eastAsia="en-US"/>
        </w:rPr>
      </w:pPr>
    </w:p>
    <w:p w:rsidR="004E2299" w:rsidRPr="001E0D23" w:rsidRDefault="001E0D23" w:rsidP="001E0D23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912620" cy="193040"/>
            <wp:effectExtent l="19050" t="0" r="0" b="0"/>
            <wp:docPr id="100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99" w:rsidRPr="001E0D23" w:rsidRDefault="004E2299" w:rsidP="001E0D23">
      <w:pPr>
        <w:pStyle w:val="Main"/>
        <w:ind w:firstLine="0"/>
        <w:jc w:val="center"/>
        <w:rPr>
          <w:noProof/>
          <w:lang w:eastAsia="en-US"/>
        </w:rPr>
      </w:pPr>
    </w:p>
    <w:p w:rsidR="001E0D23" w:rsidRPr="001E0D23" w:rsidRDefault="001E0D23" w:rsidP="001E0D23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100" w:name="_Toc515770745"/>
      <w:proofErr w:type="spellStart"/>
      <w:r w:rsidRPr="001E0D23">
        <w:rPr>
          <w:sz w:val="20"/>
          <w:szCs w:val="20"/>
        </w:rPr>
        <w:t>tmpfile</w:t>
      </w:r>
      <w:proofErr w:type="spellEnd"/>
      <w:r w:rsidRPr="001E0D23">
        <w:rPr>
          <w:sz w:val="20"/>
          <w:szCs w:val="20"/>
        </w:rPr>
        <w:t>()</w:t>
      </w:r>
      <w:bookmarkEnd w:id="100"/>
    </w:p>
    <w:p w:rsidR="004E2299" w:rsidRPr="001E0D23" w:rsidRDefault="004E2299" w:rsidP="00051543">
      <w:pPr>
        <w:pStyle w:val="Main"/>
        <w:ind w:firstLine="567"/>
        <w:rPr>
          <w:lang w:val="ru-RU"/>
        </w:rPr>
      </w:pPr>
    </w:p>
    <w:p w:rsidR="004E2299" w:rsidRPr="001E0D23" w:rsidRDefault="001E0D23" w:rsidP="00051543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lang w:eastAsia="en-US"/>
        </w:rPr>
        <w:t>FILE* tmpfile();</w:t>
      </w:r>
    </w:p>
    <w:p w:rsidR="004E2299" w:rsidRPr="001E0D23" w:rsidRDefault="004E2299" w:rsidP="00051543">
      <w:pPr>
        <w:pStyle w:val="Main"/>
        <w:ind w:firstLine="567"/>
        <w:rPr>
          <w:lang w:val="ru-RU"/>
        </w:rPr>
      </w:pPr>
    </w:p>
    <w:p w:rsidR="004E2299" w:rsidRPr="001E0D23" w:rsidRDefault="001E0D23" w:rsidP="00051543">
      <w:pPr>
        <w:pStyle w:val="Main"/>
        <w:ind w:firstLine="567"/>
        <w:rPr>
          <w:lang w:val="ru-RU"/>
        </w:rPr>
      </w:pPr>
      <w:r w:rsidRPr="001E0D23">
        <w:rPr>
          <w:lang w:val="ru-RU"/>
        </w:rPr>
        <w:t>Эта функция создает и открывает временный файл для чтения и записи в двоичном режиме. Функция возвращает указатель на открытый файл, если он успешный, и NULL, если возникает ошибка. Файл автоматически удаляется, когда он закрыт или программа завершается</w:t>
      </w:r>
    </w:p>
    <w:p w:rsidR="004E2299" w:rsidRPr="001E0D23" w:rsidRDefault="004E2299" w:rsidP="00051543">
      <w:pPr>
        <w:pStyle w:val="Main"/>
        <w:ind w:firstLine="567"/>
        <w:rPr>
          <w:lang w:val="ru-RU"/>
        </w:rPr>
      </w:pPr>
    </w:p>
    <w:p w:rsidR="001E0D23" w:rsidRP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1E0D23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1E0D23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1E0D23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cstdio</w:t>
      </w:r>
      <w:r w:rsidRPr="001E0D23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 temp file in binary mode.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tmpfile();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perror(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temp file:"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caWrite[]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"XvX.net"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caRead[20];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iSize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(caWrite);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A binary write and read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fwrite(caWrite, 1, iSize, qpFile);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rewind(qpFile);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fread(caRead, 1, iSize, qpFile);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Add null-terminator before we output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caRead[iSize]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'/0'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Output the read contents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"Read: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caRead);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4E2299" w:rsidRPr="001E0D23" w:rsidRDefault="004E2299" w:rsidP="001E0D23">
      <w:pPr>
        <w:pStyle w:val="Main"/>
        <w:ind w:firstLine="0"/>
        <w:jc w:val="center"/>
        <w:rPr>
          <w:noProof/>
          <w:lang w:eastAsia="en-US"/>
        </w:rPr>
      </w:pPr>
    </w:p>
    <w:p w:rsidR="004E2299" w:rsidRPr="001E0D23" w:rsidRDefault="001E0D23" w:rsidP="001E0D23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048385" cy="159385"/>
            <wp:effectExtent l="19050" t="0" r="0" b="0"/>
            <wp:docPr id="10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99" w:rsidRPr="001E0D23" w:rsidRDefault="004E2299" w:rsidP="001E0D23">
      <w:pPr>
        <w:pStyle w:val="Main"/>
        <w:ind w:firstLine="0"/>
        <w:jc w:val="center"/>
        <w:rPr>
          <w:noProof/>
          <w:lang w:eastAsia="en-US"/>
        </w:rPr>
      </w:pPr>
    </w:p>
    <w:p w:rsidR="001E0D23" w:rsidRPr="001E0D23" w:rsidRDefault="001E0D23" w:rsidP="001E0D23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101" w:name="_Toc515770746"/>
      <w:proofErr w:type="spellStart"/>
      <w:r w:rsidRPr="001E0D23">
        <w:rPr>
          <w:sz w:val="20"/>
          <w:szCs w:val="20"/>
        </w:rPr>
        <w:t>tmpnam</w:t>
      </w:r>
      <w:proofErr w:type="spellEnd"/>
      <w:r w:rsidRPr="001E0D23">
        <w:rPr>
          <w:sz w:val="20"/>
          <w:szCs w:val="20"/>
        </w:rPr>
        <w:t>()</w:t>
      </w:r>
      <w:bookmarkEnd w:id="101"/>
    </w:p>
    <w:p w:rsidR="004E2299" w:rsidRDefault="004E2299" w:rsidP="00051543">
      <w:pPr>
        <w:pStyle w:val="Main"/>
        <w:ind w:firstLine="567"/>
        <w:rPr>
          <w:lang w:val="ru-RU"/>
        </w:rPr>
      </w:pPr>
    </w:p>
    <w:p w:rsidR="001E0D23" w:rsidRDefault="001E0D23" w:rsidP="00051543">
      <w:pPr>
        <w:pStyle w:val="Main"/>
        <w:ind w:firstLine="567"/>
        <w:rPr>
          <w:lang w:val="ru-RU"/>
        </w:rPr>
      </w:pP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tmpnam(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cpString);</w:t>
      </w:r>
    </w:p>
    <w:p w:rsidR="001E0D23" w:rsidRDefault="001E0D23" w:rsidP="00051543">
      <w:pPr>
        <w:pStyle w:val="Main"/>
        <w:ind w:firstLine="567"/>
        <w:rPr>
          <w:lang w:val="ru-RU"/>
        </w:rPr>
      </w:pPr>
    </w:p>
    <w:p w:rsidR="001E0D23" w:rsidRDefault="001E0D23" w:rsidP="00051543">
      <w:pPr>
        <w:pStyle w:val="Main"/>
        <w:ind w:firstLine="567"/>
        <w:rPr>
          <w:lang w:val="ru-RU"/>
        </w:rPr>
      </w:pPr>
      <w:r w:rsidRPr="001E0D23">
        <w:rPr>
          <w:lang w:val="ru-RU"/>
        </w:rPr>
        <w:t>Эта функция создает имя (файла, которого не существует в текущем каталоге) в строке «</w:t>
      </w:r>
      <w:proofErr w:type="spellStart"/>
      <w:r w:rsidRPr="001E0D23">
        <w:rPr>
          <w:lang w:val="ru-RU"/>
        </w:rPr>
        <w:t>cpString</w:t>
      </w:r>
      <w:proofErr w:type="spellEnd"/>
      <w:r w:rsidRPr="001E0D23">
        <w:rPr>
          <w:lang w:val="ru-RU"/>
        </w:rPr>
        <w:t>», которая может использоваться для создания временных файлов. Функция возвращает указатель на строку, содержащую имя файла, если вызов был успешным и NULL в противном случае.</w:t>
      </w:r>
    </w:p>
    <w:p w:rsidR="001E0D23" w:rsidRDefault="001E0D23" w:rsidP="00051543">
      <w:pPr>
        <w:pStyle w:val="Main"/>
        <w:ind w:firstLine="567"/>
        <w:rPr>
          <w:lang w:val="ru-RU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Get unique file name, using NULL for the argument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* cpTempName = tmpnam(0);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(cpTempName) {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"Use %s as a temp file name.\n"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cpTempName);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"No temp file name was found.\n"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E0D23" w:rsidRPr="001E0D23" w:rsidRDefault="001E0D23" w:rsidP="001E0D23">
      <w:pPr>
        <w:pStyle w:val="Main"/>
        <w:ind w:firstLine="0"/>
        <w:jc w:val="center"/>
        <w:rPr>
          <w:noProof/>
          <w:lang w:eastAsia="en-US"/>
        </w:rPr>
      </w:pPr>
    </w:p>
    <w:p w:rsidR="001E0D23" w:rsidRPr="001E0D23" w:rsidRDefault="001E0D23" w:rsidP="001E0D23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416175" cy="193040"/>
            <wp:effectExtent l="19050" t="0" r="3175" b="0"/>
            <wp:docPr id="102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D23" w:rsidRPr="001E0D23" w:rsidRDefault="001E0D23" w:rsidP="001E0D23">
      <w:pPr>
        <w:pStyle w:val="Main"/>
        <w:ind w:firstLine="0"/>
        <w:jc w:val="center"/>
        <w:rPr>
          <w:noProof/>
          <w:lang w:eastAsia="en-US"/>
        </w:rPr>
      </w:pPr>
    </w:p>
    <w:p w:rsidR="001E0D23" w:rsidRPr="001E0D23" w:rsidRDefault="001E0D23" w:rsidP="001E0D23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102" w:name="_Toc515770747"/>
      <w:proofErr w:type="spellStart"/>
      <w:r w:rsidRPr="001E0D23">
        <w:rPr>
          <w:sz w:val="20"/>
          <w:szCs w:val="20"/>
        </w:rPr>
        <w:t>ungetc</w:t>
      </w:r>
      <w:proofErr w:type="spellEnd"/>
      <w:r w:rsidRPr="001E0D23">
        <w:rPr>
          <w:sz w:val="20"/>
          <w:szCs w:val="20"/>
        </w:rPr>
        <w:t>()</w:t>
      </w:r>
      <w:bookmarkEnd w:id="102"/>
    </w:p>
    <w:p w:rsidR="001E0D23" w:rsidRDefault="001E0D23" w:rsidP="00051543">
      <w:pPr>
        <w:pStyle w:val="Main"/>
        <w:ind w:firstLine="567"/>
        <w:rPr>
          <w:lang w:val="ru-RU"/>
        </w:rPr>
      </w:pPr>
    </w:p>
    <w:p w:rsidR="001E0D23" w:rsidRPr="001E0D23" w:rsidRDefault="001E0D23" w:rsidP="0005154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ungetc(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iChar, FILE* qpStream);</w:t>
      </w:r>
    </w:p>
    <w:p w:rsidR="001E0D23" w:rsidRPr="0085799E" w:rsidRDefault="001E0D23" w:rsidP="00051543">
      <w:pPr>
        <w:pStyle w:val="Main"/>
        <w:ind w:firstLine="567"/>
      </w:pPr>
    </w:p>
    <w:p w:rsidR="001E0D23" w:rsidRDefault="001E0D23" w:rsidP="00051543">
      <w:pPr>
        <w:pStyle w:val="Main"/>
        <w:ind w:firstLine="567"/>
        <w:rPr>
          <w:lang w:val="ru-RU"/>
        </w:rPr>
      </w:pPr>
      <w:r w:rsidRPr="001E0D23">
        <w:rPr>
          <w:lang w:val="ru-RU"/>
        </w:rPr>
        <w:t>Эта функция помещает символ «</w:t>
      </w:r>
      <w:proofErr w:type="spellStart"/>
      <w:r w:rsidRPr="001E0D23">
        <w:rPr>
          <w:lang w:val="ru-RU"/>
        </w:rPr>
        <w:t>iChar</w:t>
      </w:r>
      <w:proofErr w:type="spellEnd"/>
      <w:r w:rsidRPr="001E0D23">
        <w:rPr>
          <w:lang w:val="ru-RU"/>
        </w:rPr>
        <w:t>» в поток «</w:t>
      </w:r>
      <w:proofErr w:type="spellStart"/>
      <w:r w:rsidRPr="001E0D23">
        <w:rPr>
          <w:lang w:val="ru-RU"/>
        </w:rPr>
        <w:t>qpStream</w:t>
      </w:r>
      <w:proofErr w:type="spellEnd"/>
      <w:r w:rsidRPr="001E0D23">
        <w:rPr>
          <w:lang w:val="ru-RU"/>
        </w:rPr>
        <w:t>» в текущее местоположение указателя внутреннего файла после того, как символ был прочитан. В случае успеха функция возвращает символ, помещенный в поток, или возвращает EOF, если возникает ошибка.</w:t>
      </w:r>
    </w:p>
    <w:p w:rsidR="001E0D23" w:rsidRDefault="001E0D23" w:rsidP="00051543">
      <w:pPr>
        <w:pStyle w:val="Main"/>
        <w:ind w:firstLine="567"/>
        <w:rPr>
          <w:lang w:val="ru-RU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 = 0; i &lt; 8; ++i) {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iChar = getchar();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Put the second 'X' back so that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we get it next time.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(i == 3) {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  ungetc(iChar, stdin);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}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"%c\n"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)iChar);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1E0D23" w:rsidRDefault="001E0D23" w:rsidP="001E0D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E0D23" w:rsidRDefault="001E0D23" w:rsidP="001E0D23">
      <w:pPr>
        <w:pStyle w:val="Main"/>
        <w:ind w:firstLine="0"/>
        <w:jc w:val="center"/>
        <w:rPr>
          <w:noProof/>
          <w:lang w:val="ru-RU" w:eastAsia="en-US"/>
        </w:rPr>
      </w:pPr>
    </w:p>
    <w:p w:rsidR="001E0D23" w:rsidRDefault="001E0D23" w:rsidP="001E0D23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637540" cy="1099185"/>
            <wp:effectExtent l="19050" t="0" r="0" b="0"/>
            <wp:docPr id="103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77D" w:rsidRDefault="0078077D" w:rsidP="001E0D23">
      <w:pPr>
        <w:pStyle w:val="Main"/>
        <w:ind w:firstLine="0"/>
        <w:jc w:val="center"/>
        <w:rPr>
          <w:noProof/>
          <w:lang w:eastAsia="en-US"/>
        </w:rPr>
      </w:pPr>
    </w:p>
    <w:p w:rsidR="000F1079" w:rsidRPr="000F1079" w:rsidRDefault="000F1079" w:rsidP="000F1079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103" w:name="_Toc515770748"/>
      <w:proofErr w:type="spellStart"/>
      <w:r w:rsidRPr="000F1079">
        <w:rPr>
          <w:sz w:val="20"/>
          <w:szCs w:val="20"/>
        </w:rPr>
        <w:t>vfprintf</w:t>
      </w:r>
      <w:proofErr w:type="spellEnd"/>
      <w:r w:rsidRPr="000F1079">
        <w:rPr>
          <w:sz w:val="20"/>
          <w:szCs w:val="20"/>
        </w:rPr>
        <w:t>()</w:t>
      </w:r>
      <w:bookmarkEnd w:id="103"/>
    </w:p>
    <w:p w:rsidR="000F1079" w:rsidRDefault="000F1079" w:rsidP="000F1079">
      <w:pPr>
        <w:pStyle w:val="Main"/>
        <w:ind w:firstLine="567"/>
        <w:rPr>
          <w:lang w:val="ru-RU"/>
        </w:rPr>
      </w:pPr>
    </w:p>
    <w:p w:rsidR="000F1079" w:rsidRPr="00450BE1" w:rsidRDefault="000F1079" w:rsidP="000F1079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vfprintf(FILE* qpStream, 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kcpFormatString, va_list qVarArgList);</w:t>
      </w:r>
    </w:p>
    <w:p w:rsidR="000F1079" w:rsidRPr="00450BE1" w:rsidRDefault="000F1079" w:rsidP="000F1079">
      <w:pPr>
        <w:pStyle w:val="Main"/>
        <w:ind w:firstLine="567"/>
      </w:pPr>
    </w:p>
    <w:p w:rsidR="000F1079" w:rsidRPr="00450BE1" w:rsidRDefault="000F1079" w:rsidP="000F1079">
      <w:pPr>
        <w:pStyle w:val="Main"/>
        <w:ind w:firstLine="567"/>
        <w:rPr>
          <w:lang w:val="ru-RU"/>
        </w:rPr>
      </w:pPr>
      <w:r w:rsidRPr="00450BE1">
        <w:rPr>
          <w:lang w:val="ru-RU"/>
        </w:rPr>
        <w:t>Эта функция записывает форматированную строку «</w:t>
      </w:r>
      <w:proofErr w:type="spellStart"/>
      <w:r w:rsidRPr="00450BE1">
        <w:t>kcpFormatString</w:t>
      </w:r>
      <w:proofErr w:type="spellEnd"/>
      <w:r w:rsidRPr="00450BE1">
        <w:rPr>
          <w:lang w:val="ru-RU"/>
        </w:rPr>
        <w:t>» в поток, указанный «</w:t>
      </w:r>
      <w:proofErr w:type="spellStart"/>
      <w:r w:rsidRPr="00450BE1">
        <w:t>qpStream</w:t>
      </w:r>
      <w:proofErr w:type="spellEnd"/>
      <w:r w:rsidRPr="00450BE1">
        <w:rPr>
          <w:lang w:val="ru-RU"/>
        </w:rPr>
        <w:t>», используя аргументы в списке аргументов «</w:t>
      </w:r>
      <w:proofErr w:type="spellStart"/>
      <w:r w:rsidRPr="00450BE1">
        <w:t>qVarArgList</w:t>
      </w:r>
      <w:proofErr w:type="spellEnd"/>
      <w:r w:rsidRPr="00450BE1">
        <w:rPr>
          <w:lang w:val="ru-RU"/>
        </w:rPr>
        <w:t>». Функция возвращает количество символов, которые были записаны в поток, или возвращает отрицательное число, чтобы указать, что произошла ошибка.</w:t>
      </w:r>
    </w:p>
    <w:p w:rsidR="000F1079" w:rsidRPr="00450BE1" w:rsidRDefault="000F1079" w:rsidP="000F1079">
      <w:pPr>
        <w:pStyle w:val="Main"/>
        <w:ind w:firstLine="567"/>
        <w:rPr>
          <w:lang w:val="ru-RU"/>
        </w:rPr>
      </w:pP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&lt;cstdarg&gt;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cpFileName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Open an ASCII text file for appending.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FILE* qpFile = fopen(cpFileName,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"a"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Check that the file was opened successfully.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(!qpFile) {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open the file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 cpFileName);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An argument list - the first entry is just a count.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iaArguments[] = {2, 10, 20};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va_list qVarArg = 0;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va_start(qVarArg, iaArguments[0]);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Use a var arg list to output two integers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vfprintf(qpFile,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"\n%d %d"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qVarArg);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va_end(qVarArg);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fclose(qpFile);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0F1079" w:rsidRPr="00450BE1" w:rsidRDefault="000F1079" w:rsidP="000F1079">
      <w:pPr>
        <w:pStyle w:val="Main"/>
        <w:ind w:firstLine="0"/>
        <w:jc w:val="center"/>
        <w:rPr>
          <w:noProof/>
          <w:lang w:eastAsia="en-US"/>
        </w:rPr>
      </w:pPr>
    </w:p>
    <w:p w:rsidR="000F1079" w:rsidRPr="00450BE1" w:rsidRDefault="000F1079" w:rsidP="000F1079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996440" cy="721360"/>
            <wp:effectExtent l="19050" t="0" r="3810" b="0"/>
            <wp:docPr id="3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79" w:rsidRPr="00450BE1" w:rsidRDefault="000F1079" w:rsidP="000F1079">
      <w:pPr>
        <w:pStyle w:val="Main"/>
        <w:ind w:firstLine="0"/>
        <w:jc w:val="center"/>
        <w:rPr>
          <w:noProof/>
          <w:lang w:eastAsia="en-US"/>
        </w:rPr>
      </w:pPr>
    </w:p>
    <w:p w:rsidR="000F1079" w:rsidRPr="00450BE1" w:rsidRDefault="000F1079" w:rsidP="000F1079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988185" cy="872490"/>
            <wp:effectExtent l="19050" t="0" r="0" b="0"/>
            <wp:docPr id="3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79" w:rsidRPr="00450BE1" w:rsidRDefault="000F1079" w:rsidP="000F1079">
      <w:pPr>
        <w:pStyle w:val="Main"/>
        <w:ind w:firstLine="0"/>
        <w:jc w:val="center"/>
        <w:rPr>
          <w:noProof/>
          <w:lang w:eastAsia="en-US"/>
        </w:rPr>
      </w:pPr>
    </w:p>
    <w:p w:rsidR="0078077D" w:rsidRPr="0078077D" w:rsidRDefault="0078077D" w:rsidP="004C4E31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104" w:name="_Toc515770749"/>
      <w:proofErr w:type="spellStart"/>
      <w:r w:rsidRPr="0078077D">
        <w:rPr>
          <w:sz w:val="20"/>
          <w:szCs w:val="20"/>
        </w:rPr>
        <w:t>vfscanf</w:t>
      </w:r>
      <w:proofErr w:type="spellEnd"/>
      <w:r w:rsidRPr="0078077D">
        <w:rPr>
          <w:sz w:val="20"/>
          <w:szCs w:val="20"/>
        </w:rPr>
        <w:t>()</w:t>
      </w:r>
      <w:bookmarkEnd w:id="104"/>
    </w:p>
    <w:p w:rsidR="0078077D" w:rsidRDefault="0078077D" w:rsidP="0078077D">
      <w:pPr>
        <w:pStyle w:val="Main"/>
        <w:ind w:firstLine="567"/>
        <w:rPr>
          <w:lang w:val="ru-RU"/>
        </w:rPr>
      </w:pPr>
    </w:p>
    <w:p w:rsidR="004C4E31" w:rsidRPr="004C4E31" w:rsidRDefault="004C4E31" w:rsidP="0078077D">
      <w:pPr>
        <w:pStyle w:val="Main"/>
        <w:ind w:firstLine="567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vfscanf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*format,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va_list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C4E31" w:rsidRPr="004C4E31" w:rsidRDefault="004C4E31" w:rsidP="0078077D">
      <w:pPr>
        <w:pStyle w:val="Main"/>
        <w:ind w:firstLine="567"/>
      </w:pPr>
    </w:p>
    <w:p w:rsidR="0078077D" w:rsidRPr="004C4E31" w:rsidRDefault="004C4E31" w:rsidP="004C4E31">
      <w:pPr>
        <w:pStyle w:val="Main"/>
        <w:ind w:firstLine="567"/>
        <w:rPr>
          <w:lang w:val="ru-RU"/>
        </w:rPr>
      </w:pPr>
      <w:r w:rsidRPr="004C4E31">
        <w:rPr>
          <w:lang w:val="ru-RU"/>
        </w:rPr>
        <w:t xml:space="preserve">Функция </w:t>
      </w:r>
      <w:proofErr w:type="spellStart"/>
      <w:r w:rsidRPr="004C4E31">
        <w:rPr>
          <w:lang w:val="ru-RU"/>
        </w:rPr>
        <w:t>vfscanf</w:t>
      </w:r>
      <w:proofErr w:type="spellEnd"/>
      <w:r w:rsidRPr="004C4E31">
        <w:rPr>
          <w:lang w:val="ru-RU"/>
        </w:rPr>
        <w:t xml:space="preserve">() сканирует входные данные из файла, обозначенного </w:t>
      </w:r>
      <w:proofErr w:type="spellStart"/>
      <w:r w:rsidRPr="004C4E31">
        <w:rPr>
          <w:lang w:val="ru-RU"/>
        </w:rPr>
        <w:t>fp</w:t>
      </w:r>
      <w:proofErr w:type="spellEnd"/>
      <w:r w:rsidRPr="004C4E31">
        <w:rPr>
          <w:lang w:val="ru-RU"/>
        </w:rPr>
        <w:t>, под управлением формата аргумента.</w:t>
      </w:r>
      <w:r>
        <w:rPr>
          <w:lang w:val="ru-RU"/>
        </w:rPr>
        <w:t xml:space="preserve"> </w:t>
      </w:r>
      <w:r w:rsidRPr="004C4E31">
        <w:rPr>
          <w:lang w:val="ru-RU"/>
        </w:rPr>
        <w:t xml:space="preserve">Функция </w:t>
      </w:r>
      <w:proofErr w:type="spellStart"/>
      <w:r w:rsidRPr="004C4E31">
        <w:rPr>
          <w:lang w:val="ru-RU"/>
        </w:rPr>
        <w:t>vfscanf</w:t>
      </w:r>
      <w:proofErr w:type="spellEnd"/>
      <w:r w:rsidRPr="004C4E31">
        <w:rPr>
          <w:lang w:val="ru-RU"/>
        </w:rPr>
        <w:t xml:space="preserve"> () является «</w:t>
      </w:r>
      <w:proofErr w:type="spellStart"/>
      <w:r w:rsidRPr="004C4E31">
        <w:rPr>
          <w:lang w:val="ru-RU"/>
        </w:rPr>
        <w:t>varargs</w:t>
      </w:r>
      <w:proofErr w:type="spellEnd"/>
      <w:r w:rsidRPr="004C4E31">
        <w:rPr>
          <w:lang w:val="ru-RU"/>
        </w:rPr>
        <w:t xml:space="preserve">» версией </w:t>
      </w:r>
      <w:proofErr w:type="spellStart"/>
      <w:r w:rsidRPr="004C4E31">
        <w:rPr>
          <w:lang w:val="ru-RU"/>
        </w:rPr>
        <w:t>fscanf</w:t>
      </w:r>
      <w:proofErr w:type="spellEnd"/>
      <w:r w:rsidRPr="004C4E31">
        <w:rPr>
          <w:lang w:val="ru-RU"/>
        </w:rPr>
        <w:t xml:space="preserve"> ().</w:t>
      </w:r>
      <w:r>
        <w:rPr>
          <w:lang w:val="ru-RU"/>
        </w:rPr>
        <w:t xml:space="preserve"> </w:t>
      </w:r>
      <w:r w:rsidRPr="004C4E31">
        <w:rPr>
          <w:lang w:val="ru-RU"/>
        </w:rPr>
        <w:t>Возвращает:</w:t>
      </w:r>
      <w:r>
        <w:rPr>
          <w:lang w:val="ru-RU"/>
        </w:rPr>
        <w:t xml:space="preserve"> к</w:t>
      </w:r>
      <w:r w:rsidRPr="004C4E31">
        <w:rPr>
          <w:lang w:val="ru-RU"/>
        </w:rPr>
        <w:t>оличество входных аргументов, для которых значения были успешно сканированы и сохранены, или EOF, когда сканирование остановлено, дойдя до конца входного потока перед сохранением любых значений.</w:t>
      </w:r>
    </w:p>
    <w:p w:rsidR="004C4E31" w:rsidRDefault="004C4E31" w:rsidP="0078077D">
      <w:pPr>
        <w:pStyle w:val="Main"/>
        <w:ind w:firstLine="567"/>
        <w:rPr>
          <w:lang w:val="ru-RU"/>
        </w:rPr>
      </w:pPr>
    </w:p>
    <w:p w:rsidR="004C4E31" w:rsidRPr="004C4E31" w:rsidRDefault="004C4E31" w:rsidP="004C4E31">
      <w:pPr>
        <w:pStyle w:val="Main"/>
        <w:tabs>
          <w:tab w:val="left" w:pos="1276"/>
        </w:tabs>
        <w:ind w:left="851" w:hanging="851"/>
        <w:rPr>
          <w:lang w:val="ru-RU"/>
        </w:rPr>
      </w:pPr>
      <w:proofErr w:type="spellStart"/>
      <w:r w:rsidRPr="004C4E31">
        <w:rPr>
          <w:lang w:val="ru-RU"/>
        </w:rPr>
        <w:t>fp</w:t>
      </w:r>
      <w:proofErr w:type="spellEnd"/>
      <w:r w:rsidRPr="004C4E31">
        <w:rPr>
          <w:lang w:val="ru-RU"/>
        </w:rPr>
        <w:tab/>
        <w:t>поток, который вы хотите прочитать.</w:t>
      </w:r>
    </w:p>
    <w:p w:rsidR="004C4E31" w:rsidRPr="004C4E31" w:rsidRDefault="004C4E31" w:rsidP="004C4E31">
      <w:pPr>
        <w:pStyle w:val="Main"/>
        <w:tabs>
          <w:tab w:val="left" w:pos="1276"/>
        </w:tabs>
        <w:ind w:left="851" w:hanging="851"/>
        <w:rPr>
          <w:lang w:val="ru-RU"/>
        </w:rPr>
      </w:pPr>
      <w:proofErr w:type="spellStart"/>
      <w:r w:rsidRPr="004C4E31">
        <w:rPr>
          <w:lang w:val="ru-RU"/>
        </w:rPr>
        <w:t>format</w:t>
      </w:r>
      <w:proofErr w:type="spellEnd"/>
      <w:r>
        <w:rPr>
          <w:lang w:val="ru-RU"/>
        </w:rPr>
        <w:tab/>
        <w:t>с</w:t>
      </w:r>
      <w:r w:rsidRPr="004C4E31">
        <w:rPr>
          <w:lang w:val="ru-RU"/>
        </w:rPr>
        <w:t>трока, определяющая формат ввода. Для получен</w:t>
      </w:r>
      <w:r>
        <w:rPr>
          <w:lang w:val="ru-RU"/>
        </w:rPr>
        <w:t>ия дополнительной информации смотри</w:t>
      </w:r>
      <w:r w:rsidRPr="004C4E31">
        <w:rPr>
          <w:lang w:val="ru-RU"/>
        </w:rPr>
        <w:t xml:space="preserve"> </w:t>
      </w:r>
      <w:r>
        <w:t>s</w:t>
      </w:r>
      <w:proofErr w:type="spellStart"/>
      <w:r w:rsidRPr="004C4E31">
        <w:rPr>
          <w:lang w:val="ru-RU"/>
        </w:rPr>
        <w:t>canf</w:t>
      </w:r>
      <w:proofErr w:type="spellEnd"/>
      <w:r w:rsidRPr="004C4E31">
        <w:rPr>
          <w:lang w:val="ru-RU"/>
        </w:rPr>
        <w:t>(). Строка форматирования определяет, какие дополнительные аргументы вам необходимо предоставить.</w:t>
      </w:r>
    </w:p>
    <w:p w:rsidR="004C4E31" w:rsidRDefault="004C4E31" w:rsidP="004C4E31">
      <w:pPr>
        <w:pStyle w:val="Main"/>
        <w:tabs>
          <w:tab w:val="left" w:pos="1276"/>
        </w:tabs>
        <w:ind w:left="851" w:hanging="851"/>
        <w:rPr>
          <w:lang w:val="ru-RU"/>
        </w:rPr>
      </w:pPr>
      <w:proofErr w:type="gramStart"/>
      <w:r>
        <w:t>a</w:t>
      </w:r>
      <w:proofErr w:type="spellStart"/>
      <w:r w:rsidRPr="004C4E31">
        <w:rPr>
          <w:lang w:val="ru-RU"/>
        </w:rPr>
        <w:t>rg</w:t>
      </w:r>
      <w:proofErr w:type="spellEnd"/>
      <w:proofErr w:type="gramEnd"/>
      <w:r w:rsidRPr="004C4E31">
        <w:rPr>
          <w:lang w:val="ru-RU"/>
        </w:rPr>
        <w:tab/>
      </w:r>
      <w:r>
        <w:rPr>
          <w:lang w:val="ru-RU"/>
        </w:rPr>
        <w:t>с</w:t>
      </w:r>
      <w:r w:rsidRPr="004C4E31">
        <w:rPr>
          <w:lang w:val="ru-RU"/>
        </w:rPr>
        <w:t xml:space="preserve">писок дополнительных аргументов с переменными аргументами, которые вы должны инициализировать с помощью макроса </w:t>
      </w:r>
      <w:proofErr w:type="spellStart"/>
      <w:r w:rsidRPr="004C4E31">
        <w:rPr>
          <w:lang w:val="ru-RU"/>
        </w:rPr>
        <w:t>va_start</w:t>
      </w:r>
      <w:proofErr w:type="spellEnd"/>
      <w:r w:rsidRPr="004C4E31">
        <w:rPr>
          <w:lang w:val="ru-RU"/>
        </w:rPr>
        <w:t xml:space="preserve"> ().</w:t>
      </w:r>
    </w:p>
    <w:p w:rsidR="004C4E31" w:rsidRPr="004C4E31" w:rsidRDefault="004C4E31" w:rsidP="0078077D">
      <w:pPr>
        <w:pStyle w:val="Main"/>
        <w:ind w:firstLine="567"/>
        <w:rPr>
          <w:lang w:val="ru-RU"/>
        </w:rPr>
      </w:pPr>
    </w:p>
    <w:p w:rsidR="001D71FC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1D71FC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stdarg.h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*stream;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call_vfscanf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...)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va_list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arglist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va_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arglist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arglist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va_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arglist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s[81];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(&amp;stream,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"vfscanf.txt"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"w+"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!= 0)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"The file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vfscanf.out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 was not opened\n"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stream,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"%s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f%c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"a-string"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65000, 3.14159,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D71FC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Security caution!</w:t>
      </w:r>
    </w:p>
    <w:p w:rsidR="001D71FC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Beware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loading data from a file without confirming its size,</w:t>
      </w:r>
    </w:p>
    <w:p w:rsidR="001D71FC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as it may lead to a buffer overrun situation.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D71FC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Set pointer to beginning of file: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stream, 0L,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SEEK_SET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D71FC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Read data back from file: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call_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stream,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"%s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f%c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s, &amp;l,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&amp;c);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D71FC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Output data read: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s);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l);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"%f\n"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"%c\n"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c);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stream);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4C4E31" w:rsidRDefault="004C4E31" w:rsidP="004C4E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077D" w:rsidRDefault="0078077D" w:rsidP="0078077D">
      <w:pPr>
        <w:pStyle w:val="Main"/>
        <w:ind w:firstLine="0"/>
        <w:jc w:val="center"/>
        <w:rPr>
          <w:noProof/>
          <w:lang w:val="ru-RU" w:eastAsia="en-US"/>
        </w:rPr>
      </w:pPr>
    </w:p>
    <w:p w:rsidR="0078077D" w:rsidRPr="0078077D" w:rsidRDefault="004C4E31" w:rsidP="0078077D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713105" cy="503555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D23" w:rsidRDefault="001E0D23" w:rsidP="001E0D23">
      <w:pPr>
        <w:pStyle w:val="Main"/>
        <w:ind w:firstLine="0"/>
        <w:jc w:val="center"/>
        <w:rPr>
          <w:noProof/>
          <w:lang w:eastAsia="en-US"/>
        </w:rPr>
      </w:pPr>
    </w:p>
    <w:p w:rsidR="004C4E31" w:rsidRDefault="004C4E31" w:rsidP="001E0D23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990725" cy="657225"/>
            <wp:effectExtent l="19050" t="0" r="9525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31" w:rsidRDefault="004C4E31" w:rsidP="001E0D23">
      <w:pPr>
        <w:pStyle w:val="Main"/>
        <w:ind w:firstLine="0"/>
        <w:jc w:val="center"/>
        <w:rPr>
          <w:noProof/>
          <w:lang w:eastAsia="en-US"/>
        </w:rPr>
      </w:pPr>
    </w:p>
    <w:p w:rsidR="000F1079" w:rsidRDefault="000F1079" w:rsidP="001E0D23">
      <w:pPr>
        <w:pStyle w:val="Main"/>
        <w:ind w:firstLine="0"/>
        <w:jc w:val="center"/>
        <w:rPr>
          <w:noProof/>
          <w:lang w:eastAsia="en-US"/>
        </w:rPr>
      </w:pPr>
    </w:p>
    <w:p w:rsidR="000F1079" w:rsidRPr="000F1079" w:rsidRDefault="000F1079" w:rsidP="000F1079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105" w:name="_Toc515770750"/>
      <w:proofErr w:type="spellStart"/>
      <w:r w:rsidRPr="000F1079">
        <w:rPr>
          <w:sz w:val="20"/>
          <w:szCs w:val="20"/>
        </w:rPr>
        <w:t>vprintf</w:t>
      </w:r>
      <w:proofErr w:type="spellEnd"/>
      <w:r w:rsidRPr="000F1079">
        <w:rPr>
          <w:sz w:val="20"/>
          <w:szCs w:val="20"/>
        </w:rPr>
        <w:t>()</w:t>
      </w:r>
      <w:bookmarkEnd w:id="105"/>
    </w:p>
    <w:p w:rsidR="000F1079" w:rsidRDefault="000F1079" w:rsidP="000F1079">
      <w:pPr>
        <w:pStyle w:val="Main"/>
        <w:ind w:firstLine="567"/>
        <w:rPr>
          <w:lang w:val="ru-RU"/>
        </w:rPr>
      </w:pPr>
    </w:p>
    <w:p w:rsidR="000F1079" w:rsidRPr="00450BE1" w:rsidRDefault="000F1079" w:rsidP="000F1079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vprintf(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kcpFormatString, va_list qVarArgList);</w:t>
      </w:r>
    </w:p>
    <w:p w:rsidR="000F1079" w:rsidRPr="00450BE1" w:rsidRDefault="000F1079" w:rsidP="000F1079">
      <w:pPr>
        <w:pStyle w:val="Main"/>
        <w:ind w:firstLine="567"/>
      </w:pPr>
    </w:p>
    <w:p w:rsidR="000F1079" w:rsidRPr="00450BE1" w:rsidRDefault="000F1079" w:rsidP="000F1079">
      <w:pPr>
        <w:pStyle w:val="Main"/>
        <w:ind w:firstLine="567"/>
        <w:rPr>
          <w:lang w:val="ru-RU"/>
        </w:rPr>
      </w:pPr>
      <w:r w:rsidRPr="00450BE1">
        <w:rPr>
          <w:lang w:val="ru-RU"/>
        </w:rPr>
        <w:t>Эта функция записывает форматированную строку «</w:t>
      </w:r>
      <w:proofErr w:type="spellStart"/>
      <w:r w:rsidRPr="00450BE1">
        <w:t>kcpFormatString</w:t>
      </w:r>
      <w:proofErr w:type="spellEnd"/>
      <w:r w:rsidRPr="00450BE1">
        <w:rPr>
          <w:lang w:val="ru-RU"/>
        </w:rPr>
        <w:t>» в стандартный поток вывода «</w:t>
      </w:r>
      <w:proofErr w:type="spellStart"/>
      <w:r w:rsidRPr="00450BE1">
        <w:t>stdout</w:t>
      </w:r>
      <w:proofErr w:type="spellEnd"/>
      <w:r w:rsidRPr="00450BE1">
        <w:rPr>
          <w:lang w:val="ru-RU"/>
        </w:rPr>
        <w:t>», используя аргументы в списке аргументов «</w:t>
      </w:r>
      <w:proofErr w:type="spellStart"/>
      <w:r w:rsidRPr="00450BE1">
        <w:t>qVarArgList</w:t>
      </w:r>
      <w:proofErr w:type="spellEnd"/>
      <w:r w:rsidRPr="00450BE1">
        <w:rPr>
          <w:lang w:val="ru-RU"/>
        </w:rPr>
        <w:t>». Функция возвращает количество символов, которые были записаны в поток, или возвращает отрицательное число, чтобы указать, что произошла ошибка.</w:t>
      </w:r>
    </w:p>
    <w:p w:rsidR="000F1079" w:rsidRPr="00450BE1" w:rsidRDefault="000F1079" w:rsidP="000F1079">
      <w:pPr>
        <w:pStyle w:val="Main"/>
        <w:ind w:firstLine="567"/>
        <w:rPr>
          <w:lang w:val="ru-RU"/>
        </w:rPr>
      </w:pP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&lt;cstdarg&gt;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An argument list - the first entry is just a count.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iaArguments[] = {2, 10, 20};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va_list qVarArg = 0;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va_start(qVarArg, iaArguments[0]);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Use a var arg list to output two integers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vprintf(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 %d\n"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qVarArg);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va_end(qVarArg);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0F1079" w:rsidRDefault="000F1079" w:rsidP="000F107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0F1079" w:rsidRPr="00450BE1" w:rsidRDefault="000F1079" w:rsidP="000F1079">
      <w:pPr>
        <w:pStyle w:val="Main"/>
        <w:ind w:firstLine="0"/>
        <w:jc w:val="center"/>
        <w:rPr>
          <w:noProof/>
          <w:lang w:eastAsia="en-US"/>
        </w:rPr>
      </w:pPr>
    </w:p>
    <w:p w:rsidR="000F1079" w:rsidRPr="00450BE1" w:rsidRDefault="000F1079" w:rsidP="000F1079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61645" cy="167640"/>
            <wp:effectExtent l="19050" t="0" r="0" b="0"/>
            <wp:docPr id="32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79" w:rsidRPr="00450BE1" w:rsidRDefault="000F1079" w:rsidP="000F1079">
      <w:pPr>
        <w:pStyle w:val="Main"/>
        <w:ind w:firstLine="0"/>
        <w:jc w:val="center"/>
        <w:rPr>
          <w:noProof/>
          <w:lang w:eastAsia="en-US"/>
        </w:rPr>
      </w:pPr>
    </w:p>
    <w:p w:rsidR="00450BE1" w:rsidRPr="00450BE1" w:rsidRDefault="00450BE1" w:rsidP="00450BE1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106" w:name="_Toc515770751"/>
      <w:proofErr w:type="spellStart"/>
      <w:r w:rsidRPr="00450BE1">
        <w:rPr>
          <w:sz w:val="20"/>
          <w:szCs w:val="20"/>
        </w:rPr>
        <w:t>vsprintf</w:t>
      </w:r>
      <w:proofErr w:type="spellEnd"/>
      <w:r w:rsidRPr="00450BE1">
        <w:rPr>
          <w:sz w:val="20"/>
          <w:szCs w:val="20"/>
        </w:rPr>
        <w:t>()</w:t>
      </w:r>
      <w:bookmarkEnd w:id="106"/>
    </w:p>
    <w:p w:rsidR="004E2299" w:rsidRDefault="004E2299" w:rsidP="00051543">
      <w:pPr>
        <w:pStyle w:val="Main"/>
        <w:ind w:firstLine="567"/>
        <w:rPr>
          <w:lang w:val="ru-RU"/>
        </w:rPr>
      </w:pPr>
    </w:p>
    <w:p w:rsidR="00450BE1" w:rsidRPr="00450BE1" w:rsidRDefault="00450BE1" w:rsidP="00051543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vsprintf(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 xml:space="preserve">* cpBuffer, 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>* kcpFormatString, va_list qVarArgList);</w:t>
      </w:r>
    </w:p>
    <w:p w:rsidR="00450BE1" w:rsidRPr="00450BE1" w:rsidRDefault="00450BE1" w:rsidP="00051543">
      <w:pPr>
        <w:pStyle w:val="Main"/>
        <w:ind w:firstLine="567"/>
      </w:pPr>
    </w:p>
    <w:p w:rsidR="00450BE1" w:rsidRPr="00450BE1" w:rsidRDefault="00450BE1" w:rsidP="00051543">
      <w:pPr>
        <w:pStyle w:val="Main"/>
        <w:ind w:firstLine="567"/>
        <w:rPr>
          <w:lang w:val="ru-RU"/>
        </w:rPr>
      </w:pPr>
      <w:r w:rsidRPr="00450BE1">
        <w:rPr>
          <w:lang w:val="ru-RU"/>
        </w:rPr>
        <w:t>Эта функция записывает форматированную строку с нулевым завершением, определенную «</w:t>
      </w:r>
      <w:proofErr w:type="spellStart"/>
      <w:r w:rsidRPr="00450BE1">
        <w:t>kcpFormatString</w:t>
      </w:r>
      <w:proofErr w:type="spellEnd"/>
      <w:r w:rsidRPr="00450BE1">
        <w:rPr>
          <w:lang w:val="ru-RU"/>
        </w:rPr>
        <w:t>», и ее аргументы «</w:t>
      </w:r>
      <w:proofErr w:type="spellStart"/>
      <w:r w:rsidRPr="00450BE1">
        <w:t>qVarArgList</w:t>
      </w:r>
      <w:proofErr w:type="spellEnd"/>
      <w:r w:rsidRPr="00450BE1">
        <w:rPr>
          <w:lang w:val="ru-RU"/>
        </w:rPr>
        <w:t>» в буфер «</w:t>
      </w:r>
      <w:proofErr w:type="spellStart"/>
      <w:r w:rsidRPr="00450BE1">
        <w:t>cpBuffer</w:t>
      </w:r>
      <w:proofErr w:type="spellEnd"/>
      <w:r w:rsidRPr="00450BE1">
        <w:rPr>
          <w:lang w:val="ru-RU"/>
        </w:rPr>
        <w:t xml:space="preserve">». В случае успеха функция возвращает количество символов, которые были написаны, не включая завершающий </w:t>
      </w:r>
      <w:r w:rsidRPr="00450BE1">
        <w:t>NULL</w:t>
      </w:r>
      <w:r w:rsidRPr="00450BE1">
        <w:rPr>
          <w:lang w:val="ru-RU"/>
        </w:rPr>
        <w:t>. В противном случае функция возвращает отрицательное значение, чтобы указать, что произошла ошибка.</w:t>
      </w:r>
    </w:p>
    <w:p w:rsidR="00450BE1" w:rsidRPr="00450BE1" w:rsidRDefault="00450BE1" w:rsidP="00051543">
      <w:pPr>
        <w:pStyle w:val="Main"/>
        <w:ind w:firstLine="567"/>
        <w:rPr>
          <w:lang w:val="ru-RU"/>
        </w:rPr>
      </w:pP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&lt;cstdarg&gt;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PutArgsInBuffer(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cpBuffer,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* cpFormat, ...)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va_list qVarArg = 0;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va_start(qVarArg, cpFormat);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Put the arguments into the buffer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vsprintf(cpBuffer, cpFormat, qVarArg);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va_end(qVarArg);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caBuffer[100];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PutArgsInBuffer(caBuffer,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"%s %d"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"XvX.net"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2018);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"Buffer Holds: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caBuffer);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450BE1" w:rsidRDefault="00450BE1" w:rsidP="00450BE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450BE1" w:rsidRPr="00450BE1" w:rsidRDefault="00450BE1" w:rsidP="00450BE1">
      <w:pPr>
        <w:pStyle w:val="Main"/>
        <w:ind w:firstLine="0"/>
        <w:jc w:val="center"/>
        <w:rPr>
          <w:noProof/>
          <w:lang w:eastAsia="en-US"/>
        </w:rPr>
      </w:pPr>
    </w:p>
    <w:p w:rsidR="00450BE1" w:rsidRDefault="00450BE1" w:rsidP="00450BE1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055495" cy="167640"/>
            <wp:effectExtent l="19050" t="0" r="1905" b="0"/>
            <wp:docPr id="10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BE1" w:rsidRDefault="00450BE1" w:rsidP="00450BE1">
      <w:pPr>
        <w:pStyle w:val="Main"/>
        <w:ind w:firstLine="0"/>
        <w:jc w:val="center"/>
        <w:rPr>
          <w:noProof/>
          <w:lang w:val="ru-RU" w:eastAsia="en-US"/>
        </w:rPr>
      </w:pPr>
    </w:p>
    <w:p w:rsidR="0078077D" w:rsidRPr="0078077D" w:rsidRDefault="0078077D" w:rsidP="00123671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107" w:name="_Toc515770752"/>
      <w:proofErr w:type="spellStart"/>
      <w:r w:rsidRPr="0078077D">
        <w:rPr>
          <w:sz w:val="20"/>
          <w:szCs w:val="20"/>
        </w:rPr>
        <w:t>vsscanf</w:t>
      </w:r>
      <w:proofErr w:type="spellEnd"/>
      <w:r w:rsidRPr="0078077D">
        <w:rPr>
          <w:sz w:val="20"/>
          <w:szCs w:val="20"/>
        </w:rPr>
        <w:t>()</w:t>
      </w:r>
      <w:bookmarkEnd w:id="107"/>
    </w:p>
    <w:p w:rsidR="0078077D" w:rsidRDefault="0078077D" w:rsidP="0078077D">
      <w:pPr>
        <w:pStyle w:val="Main"/>
        <w:ind w:firstLine="567"/>
      </w:pPr>
    </w:p>
    <w:p w:rsidR="000C6F15" w:rsidRPr="001D71FC" w:rsidRDefault="00123671" w:rsidP="0078077D">
      <w:pPr>
        <w:pStyle w:val="Main"/>
        <w:ind w:firstLine="567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vsscanf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* 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* format,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va_list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23671" w:rsidRPr="001D71FC" w:rsidRDefault="00123671" w:rsidP="0078077D">
      <w:pPr>
        <w:pStyle w:val="Main"/>
        <w:ind w:firstLine="567"/>
      </w:pPr>
    </w:p>
    <w:p w:rsidR="000C6F15" w:rsidRPr="001D71FC" w:rsidRDefault="00123671" w:rsidP="00123671">
      <w:pPr>
        <w:pStyle w:val="Main"/>
        <w:ind w:left="1418" w:hanging="851"/>
        <w:rPr>
          <w:lang w:val="ru-RU"/>
        </w:rPr>
      </w:pPr>
      <w:proofErr w:type="gramStart"/>
      <w:r w:rsidRPr="00123671">
        <w:t>s</w:t>
      </w:r>
      <w:proofErr w:type="gramEnd"/>
      <w:r w:rsidRPr="001D71FC">
        <w:rPr>
          <w:lang w:val="ru-RU"/>
        </w:rPr>
        <w:tab/>
      </w:r>
      <w:r>
        <w:t>c</w:t>
      </w:r>
      <w:r w:rsidRPr="001D71FC">
        <w:rPr>
          <w:lang w:val="ru-RU"/>
        </w:rPr>
        <w:t xml:space="preserve"> строка, </w:t>
      </w:r>
      <w:r w:rsidR="000C6F15" w:rsidRPr="001D71FC">
        <w:rPr>
          <w:lang w:val="ru-RU"/>
        </w:rPr>
        <w:t>котор</w:t>
      </w:r>
      <w:r w:rsidRPr="001D71FC">
        <w:rPr>
          <w:lang w:val="ru-RU"/>
        </w:rPr>
        <w:t>ую</w:t>
      </w:r>
      <w:r w:rsidR="000C6F15" w:rsidRPr="001D71FC">
        <w:rPr>
          <w:lang w:val="ru-RU"/>
        </w:rPr>
        <w:t xml:space="preserve"> функция обрабатывает как источник для извлечения данных.</w:t>
      </w:r>
    </w:p>
    <w:p w:rsidR="00123671" w:rsidRPr="001D71FC" w:rsidRDefault="00123671" w:rsidP="00123671">
      <w:pPr>
        <w:pStyle w:val="Main"/>
        <w:ind w:left="1418" w:hanging="851"/>
        <w:rPr>
          <w:lang w:val="ru-RU"/>
        </w:rPr>
      </w:pPr>
      <w:proofErr w:type="gramStart"/>
      <w:r w:rsidRPr="00123671">
        <w:t>format</w:t>
      </w:r>
      <w:proofErr w:type="gramEnd"/>
      <w:r w:rsidRPr="001D71FC">
        <w:rPr>
          <w:lang w:val="ru-RU"/>
        </w:rPr>
        <w:tab/>
      </w:r>
      <w:r>
        <w:t>c</w:t>
      </w:r>
      <w:r w:rsidRPr="001D71FC">
        <w:rPr>
          <w:lang w:val="ru-RU"/>
        </w:rPr>
        <w:t xml:space="preserve"> строка, которая содержит строку формата, которая соответствует тем же спецификациям, что и формат в </w:t>
      </w:r>
      <w:proofErr w:type="spellStart"/>
      <w:r w:rsidRPr="00123671">
        <w:t>scanf</w:t>
      </w:r>
      <w:proofErr w:type="spellEnd"/>
      <w:r w:rsidRPr="001D71FC">
        <w:rPr>
          <w:lang w:val="ru-RU"/>
        </w:rPr>
        <w:t xml:space="preserve"> (подробности см. </w:t>
      </w:r>
      <w:proofErr w:type="spellStart"/>
      <w:r w:rsidRPr="00123671">
        <w:t>scanf</w:t>
      </w:r>
      <w:proofErr w:type="spellEnd"/>
      <w:r w:rsidRPr="001D71FC">
        <w:rPr>
          <w:lang w:val="ru-RU"/>
        </w:rPr>
        <w:t>).</w:t>
      </w:r>
    </w:p>
    <w:p w:rsidR="00123671" w:rsidRPr="00123671" w:rsidRDefault="00123671" w:rsidP="00123671">
      <w:pPr>
        <w:pStyle w:val="Main"/>
        <w:ind w:left="1418" w:hanging="851"/>
        <w:rPr>
          <w:lang w:val="ru-RU"/>
        </w:rPr>
      </w:pPr>
      <w:proofErr w:type="spellStart"/>
      <w:proofErr w:type="gramStart"/>
      <w:r>
        <w:t>a</w:t>
      </w:r>
      <w:r w:rsidRPr="00123671">
        <w:t>rg</w:t>
      </w:r>
      <w:proofErr w:type="spellEnd"/>
      <w:proofErr w:type="gramEnd"/>
      <w:r w:rsidRPr="00123671">
        <w:rPr>
          <w:lang w:val="ru-RU"/>
        </w:rPr>
        <w:tab/>
        <w:t xml:space="preserve">значение, определяющее список переменных аргументов, инициализированных с помощью </w:t>
      </w:r>
      <w:proofErr w:type="spellStart"/>
      <w:r w:rsidRPr="00123671">
        <w:t>va</w:t>
      </w:r>
      <w:proofErr w:type="spellEnd"/>
      <w:r w:rsidRPr="00123671">
        <w:rPr>
          <w:lang w:val="ru-RU"/>
        </w:rPr>
        <w:t>_</w:t>
      </w:r>
      <w:r w:rsidRPr="00123671">
        <w:t>start</w:t>
      </w:r>
      <w:r w:rsidRPr="00123671">
        <w:rPr>
          <w:lang w:val="ru-RU"/>
        </w:rPr>
        <w:t xml:space="preserve">. </w:t>
      </w:r>
      <w:proofErr w:type="spellStart"/>
      <w:r w:rsidRPr="00123671">
        <w:t>va</w:t>
      </w:r>
      <w:proofErr w:type="spellEnd"/>
      <w:r w:rsidRPr="00123671">
        <w:rPr>
          <w:lang w:val="ru-RU"/>
        </w:rPr>
        <w:t>_</w:t>
      </w:r>
      <w:r w:rsidRPr="00123671">
        <w:t>list</w:t>
      </w:r>
      <w:r w:rsidRPr="00123671">
        <w:rPr>
          <w:lang w:val="ru-RU"/>
        </w:rPr>
        <w:t xml:space="preserve"> - это особый тип, определенный в &lt;</w:t>
      </w:r>
      <w:proofErr w:type="spellStart"/>
      <w:r w:rsidRPr="00123671">
        <w:t>cstdarg</w:t>
      </w:r>
      <w:proofErr w:type="spellEnd"/>
      <w:r w:rsidRPr="00123671">
        <w:rPr>
          <w:lang w:val="ru-RU"/>
        </w:rPr>
        <w:t>&gt;.</w:t>
      </w:r>
    </w:p>
    <w:p w:rsidR="000C6F15" w:rsidRPr="00123671" w:rsidRDefault="000C6F15" w:rsidP="0078077D">
      <w:pPr>
        <w:pStyle w:val="Main"/>
        <w:ind w:firstLine="567"/>
        <w:rPr>
          <w:lang w:val="ru-RU"/>
        </w:rPr>
      </w:pPr>
    </w:p>
    <w:p w:rsidR="000C6F15" w:rsidRPr="000C6F15" w:rsidRDefault="000C6F15" w:rsidP="0078077D">
      <w:pPr>
        <w:pStyle w:val="Main"/>
        <w:ind w:firstLine="567"/>
        <w:rPr>
          <w:lang w:val="ru-RU"/>
        </w:rPr>
      </w:pPr>
      <w:r w:rsidRPr="000C6F15">
        <w:rPr>
          <w:lang w:val="ru-RU"/>
        </w:rPr>
        <w:t xml:space="preserve">Функции </w:t>
      </w:r>
      <w:proofErr w:type="spellStart"/>
      <w:r w:rsidRPr="000C6F15">
        <w:t>vscanf</w:t>
      </w:r>
      <w:proofErr w:type="spellEnd"/>
      <w:r w:rsidRPr="000C6F15">
        <w:rPr>
          <w:lang w:val="ru-RU"/>
        </w:rPr>
        <w:t xml:space="preserve">(), </w:t>
      </w:r>
      <w:proofErr w:type="spellStart"/>
      <w:r w:rsidRPr="000C6F15">
        <w:t>vfscanf</w:t>
      </w:r>
      <w:proofErr w:type="spellEnd"/>
      <w:r w:rsidRPr="000C6F15">
        <w:rPr>
          <w:lang w:val="ru-RU"/>
        </w:rPr>
        <w:t xml:space="preserve">() и </w:t>
      </w:r>
      <w:proofErr w:type="spellStart"/>
      <w:r w:rsidRPr="000C6F15">
        <w:t>vsscanf</w:t>
      </w:r>
      <w:proofErr w:type="spellEnd"/>
      <w:r w:rsidRPr="000C6F15">
        <w:rPr>
          <w:lang w:val="ru-RU"/>
        </w:rPr>
        <w:t xml:space="preserve">() должны быть эквивалентны функциям </w:t>
      </w:r>
      <w:proofErr w:type="spellStart"/>
      <w:r w:rsidRPr="000C6F15">
        <w:t>scanf</w:t>
      </w:r>
      <w:proofErr w:type="spellEnd"/>
      <w:r w:rsidRPr="000C6F15">
        <w:rPr>
          <w:lang w:val="ru-RU"/>
        </w:rPr>
        <w:t xml:space="preserve">(), </w:t>
      </w:r>
      <w:proofErr w:type="spellStart"/>
      <w:r w:rsidRPr="000C6F15">
        <w:t>fscanf</w:t>
      </w:r>
      <w:proofErr w:type="spellEnd"/>
      <w:r w:rsidRPr="000C6F15">
        <w:rPr>
          <w:lang w:val="ru-RU"/>
        </w:rPr>
        <w:t xml:space="preserve">() и </w:t>
      </w:r>
      <w:proofErr w:type="spellStart"/>
      <w:r w:rsidRPr="000C6F15">
        <w:t>sscanf</w:t>
      </w:r>
      <w:proofErr w:type="spellEnd"/>
      <w:r w:rsidRPr="000C6F15">
        <w:rPr>
          <w:lang w:val="ru-RU"/>
        </w:rPr>
        <w:t>(), за исключением того, что вместо вызова с переменным числом аргументов они вызываемый с помощью списка аргументов, определенного в заголовке &lt;</w:t>
      </w:r>
      <w:proofErr w:type="spellStart"/>
      <w:r w:rsidRPr="000C6F15">
        <w:t>stdarg</w:t>
      </w:r>
      <w:proofErr w:type="spellEnd"/>
      <w:r w:rsidRPr="000C6F15">
        <w:rPr>
          <w:lang w:val="ru-RU"/>
        </w:rPr>
        <w:t>.</w:t>
      </w:r>
      <w:r w:rsidRPr="000C6F15">
        <w:t>h</w:t>
      </w:r>
      <w:r w:rsidRPr="000C6F15">
        <w:rPr>
          <w:lang w:val="ru-RU"/>
        </w:rPr>
        <w:t xml:space="preserve">&gt;. Эти функции не должны вызывать макрос </w:t>
      </w:r>
      <w:proofErr w:type="spellStart"/>
      <w:r w:rsidRPr="000C6F15">
        <w:t>va</w:t>
      </w:r>
      <w:proofErr w:type="spellEnd"/>
      <w:r w:rsidRPr="000C6F15">
        <w:rPr>
          <w:lang w:val="ru-RU"/>
        </w:rPr>
        <w:t>_</w:t>
      </w:r>
      <w:r w:rsidRPr="000C6F15">
        <w:t>end</w:t>
      </w:r>
      <w:r w:rsidRPr="000C6F15">
        <w:rPr>
          <w:lang w:val="ru-RU"/>
        </w:rPr>
        <w:t xml:space="preserve">. Поскольку эти функции вызывают макрос </w:t>
      </w:r>
      <w:proofErr w:type="spellStart"/>
      <w:r w:rsidRPr="000C6F15">
        <w:t>va</w:t>
      </w:r>
      <w:proofErr w:type="spellEnd"/>
      <w:r w:rsidRPr="000C6F15">
        <w:rPr>
          <w:lang w:val="ru-RU"/>
        </w:rPr>
        <w:t>_</w:t>
      </w:r>
      <w:proofErr w:type="spellStart"/>
      <w:r w:rsidRPr="000C6F15">
        <w:t>arg</w:t>
      </w:r>
      <w:proofErr w:type="spellEnd"/>
      <w:r w:rsidRPr="000C6F15">
        <w:rPr>
          <w:lang w:val="ru-RU"/>
        </w:rPr>
        <w:t xml:space="preserve">, значение </w:t>
      </w:r>
      <w:proofErr w:type="spellStart"/>
      <w:r w:rsidRPr="000C6F15">
        <w:t>ap</w:t>
      </w:r>
      <w:proofErr w:type="spellEnd"/>
      <w:r w:rsidRPr="000C6F15">
        <w:rPr>
          <w:lang w:val="ru-RU"/>
        </w:rPr>
        <w:t xml:space="preserve"> после возврата не указывается.</w:t>
      </w:r>
    </w:p>
    <w:p w:rsidR="0078077D" w:rsidRPr="001D71FC" w:rsidRDefault="0078077D" w:rsidP="0078077D">
      <w:pPr>
        <w:pStyle w:val="Main"/>
        <w:ind w:firstLine="567"/>
        <w:rPr>
          <w:lang w:val="ru-RU"/>
        </w:rPr>
      </w:pP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stdarg.h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buffer[80]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"6 7.0 forty-two"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my_vfscanf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...)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va_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argptr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va_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argptr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vsscanf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(buffer,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argptr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va_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argptr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string[80];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"%d %f 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string);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"%d * %f = %s\n"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string);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23671" w:rsidRDefault="00123671" w:rsidP="001236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077D" w:rsidRDefault="0078077D" w:rsidP="0078077D">
      <w:pPr>
        <w:pStyle w:val="Main"/>
        <w:ind w:firstLine="0"/>
        <w:jc w:val="center"/>
        <w:rPr>
          <w:noProof/>
          <w:lang w:val="ru-RU" w:eastAsia="en-US"/>
        </w:rPr>
      </w:pPr>
    </w:p>
    <w:p w:rsidR="0078077D" w:rsidRDefault="000C6F15" w:rsidP="00450BE1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904365" cy="167640"/>
            <wp:effectExtent l="19050" t="0" r="635" b="0"/>
            <wp:docPr id="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77D" w:rsidRPr="00450BE1" w:rsidRDefault="0078077D" w:rsidP="00450BE1">
      <w:pPr>
        <w:pStyle w:val="Main"/>
        <w:ind w:firstLine="0"/>
        <w:jc w:val="center"/>
        <w:rPr>
          <w:noProof/>
          <w:lang w:val="ru-RU" w:eastAsia="en-US"/>
        </w:rPr>
      </w:pPr>
    </w:p>
    <w:p w:rsidR="00450BE1" w:rsidRPr="00286618" w:rsidRDefault="00286618" w:rsidP="00286618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bookmarkStart w:id="108" w:name="_Toc515770753"/>
      <w:r w:rsidRPr="00664274">
        <w:rPr>
          <w:i w:val="0"/>
          <w:sz w:val="20"/>
          <w:szCs w:val="20"/>
        </w:rPr>
        <w:t>Низкоуровневый ввод и вывод</w:t>
      </w:r>
      <w:bookmarkEnd w:id="108"/>
    </w:p>
    <w:p w:rsidR="00286618" w:rsidRDefault="00286618" w:rsidP="00051543">
      <w:pPr>
        <w:pStyle w:val="Main"/>
        <w:ind w:firstLine="567"/>
        <w:rPr>
          <w:lang w:val="ru-RU"/>
        </w:rPr>
      </w:pPr>
    </w:p>
    <w:p w:rsidR="00A44EC4" w:rsidRPr="00381D57" w:rsidRDefault="00A44EC4" w:rsidP="00A44EC4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109" w:name="_Toc515770754"/>
      <w:proofErr w:type="spellStart"/>
      <w:r w:rsidRPr="00381D57">
        <w:rPr>
          <w:sz w:val="20"/>
          <w:szCs w:val="20"/>
        </w:rPr>
        <w:t>close</w:t>
      </w:r>
      <w:proofErr w:type="spellEnd"/>
      <w:r w:rsidRPr="00381D57">
        <w:rPr>
          <w:sz w:val="20"/>
          <w:szCs w:val="20"/>
        </w:rPr>
        <w:t>()</w:t>
      </w:r>
      <w:bookmarkEnd w:id="109"/>
    </w:p>
    <w:p w:rsidR="00A44EC4" w:rsidRDefault="00A44EC4" w:rsidP="00A44EC4">
      <w:pPr>
        <w:pStyle w:val="Main"/>
        <w:ind w:firstLine="567"/>
        <w:rPr>
          <w:lang w:val="ru-RU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close(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fildes);</w:t>
      </w:r>
    </w:p>
    <w:p w:rsidR="00A44EC4" w:rsidRDefault="00A44EC4" w:rsidP="00A44EC4">
      <w:pPr>
        <w:pStyle w:val="Main"/>
        <w:ind w:firstLine="567"/>
        <w:rPr>
          <w:lang w:val="ru-RU"/>
        </w:rPr>
      </w:pPr>
    </w:p>
    <w:p w:rsidR="00A44EC4" w:rsidRDefault="00A44EC4" w:rsidP="00A44EC4">
      <w:pPr>
        <w:pStyle w:val="Main"/>
        <w:ind w:firstLine="567"/>
        <w:rPr>
          <w:lang w:val="ru-RU"/>
        </w:rPr>
      </w:pPr>
      <w:proofErr w:type="spellStart"/>
      <w:r w:rsidRPr="00381D57">
        <w:rPr>
          <w:lang w:val="ru-RU"/>
        </w:rPr>
        <w:t>close</w:t>
      </w:r>
      <w:proofErr w:type="spellEnd"/>
      <w:r w:rsidRPr="00381D57">
        <w:rPr>
          <w:lang w:val="ru-RU"/>
        </w:rPr>
        <w:t xml:space="preserve"> - системный вызов, который используется для закрытия дескриптора открытого файла.</w:t>
      </w:r>
    </w:p>
    <w:p w:rsidR="00A44EC4" w:rsidRDefault="00A44EC4" w:rsidP="00A44EC4">
      <w:pPr>
        <w:pStyle w:val="Main"/>
        <w:ind w:firstLine="567"/>
        <w:rPr>
          <w:lang w:val="ru-RU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&lt;fcntl.h&gt;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&lt;errno.h&gt;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extern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errno;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size_t filedesc = 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"testfile.txt"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O_WRONLY | O_CREAT);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(filedesc &lt; 0){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"Error Number % 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errno);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print program detail "Success or failure"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perror(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"Program"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getchar();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"File testfile.txt OK\n"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44EC4" w:rsidRP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(close(filedesc) &lt; 0){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print program detail "Success or failure"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perror(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"Program"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getchar();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"File testfile.txt closed\n"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44EC4" w:rsidRPr="00381D57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44EC4" w:rsidRPr="00381D57" w:rsidRDefault="00A44EC4" w:rsidP="00A44EC4">
      <w:pPr>
        <w:pStyle w:val="Main"/>
        <w:ind w:firstLine="0"/>
        <w:jc w:val="center"/>
        <w:rPr>
          <w:noProof/>
          <w:lang w:val="ru-RU" w:eastAsia="en-US"/>
        </w:rPr>
      </w:pPr>
    </w:p>
    <w:p w:rsidR="00A44EC4" w:rsidRPr="00381D57" w:rsidRDefault="00A44EC4" w:rsidP="00A44EC4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878965" cy="268605"/>
            <wp:effectExtent l="19050" t="0" r="6985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C4" w:rsidRDefault="00A44EC4" w:rsidP="00A44EC4">
      <w:pPr>
        <w:pStyle w:val="Main"/>
        <w:ind w:firstLine="0"/>
        <w:jc w:val="center"/>
        <w:rPr>
          <w:noProof/>
          <w:lang w:val="ru-RU" w:eastAsia="en-US"/>
        </w:rPr>
      </w:pPr>
    </w:p>
    <w:p w:rsidR="00FE1CEB" w:rsidRPr="00FE1CEB" w:rsidRDefault="00FE1CEB" w:rsidP="00ED0BA1">
      <w:pPr>
        <w:pStyle w:val="3"/>
        <w:keepNext w:val="0"/>
        <w:numPr>
          <w:ilvl w:val="2"/>
          <w:numId w:val="9"/>
        </w:numPr>
        <w:spacing w:before="0" w:after="0"/>
        <w:rPr>
          <w:sz w:val="20"/>
          <w:szCs w:val="20"/>
        </w:rPr>
      </w:pPr>
      <w:bookmarkStart w:id="110" w:name="_Toc515770755"/>
      <w:proofErr w:type="spellStart"/>
      <w:r w:rsidRPr="00FE1CEB">
        <w:rPr>
          <w:sz w:val="20"/>
          <w:szCs w:val="20"/>
        </w:rPr>
        <w:t>lseek</w:t>
      </w:r>
      <w:proofErr w:type="spellEnd"/>
      <w:r w:rsidRPr="00FE1CEB">
        <w:rPr>
          <w:sz w:val="20"/>
          <w:szCs w:val="20"/>
        </w:rPr>
        <w:t>()</w:t>
      </w:r>
      <w:bookmarkEnd w:id="110"/>
    </w:p>
    <w:p w:rsidR="00FE1CEB" w:rsidRDefault="00FE1CEB" w:rsidP="00FE1CEB">
      <w:pPr>
        <w:pStyle w:val="Main"/>
        <w:ind w:firstLine="567"/>
      </w:pPr>
    </w:p>
    <w:p w:rsidR="00FE1CEB" w:rsidRPr="009A1AA7" w:rsidRDefault="00FE1CEB" w:rsidP="00FE1CEB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long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lseek(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handle, </w:t>
      </w:r>
      <w:r>
        <w:rPr>
          <w:rFonts w:ascii="Courier New" w:hAnsi="Courier New" w:cs="Courier New"/>
          <w:noProof/>
          <w:color w:val="0000FF"/>
          <w:lang w:eastAsia="en-US"/>
        </w:rPr>
        <w:t>long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offset, 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origin);</w:t>
      </w:r>
    </w:p>
    <w:p w:rsidR="00FE1CEB" w:rsidRPr="00FE1CEB" w:rsidRDefault="00FE1CEB" w:rsidP="00FE1CEB">
      <w:pPr>
        <w:pStyle w:val="Main"/>
        <w:ind w:firstLine="567"/>
      </w:pPr>
    </w:p>
    <w:p w:rsidR="00FE1CEB" w:rsidRPr="009A1AA7" w:rsidRDefault="00FE1CEB" w:rsidP="00FE1CEB">
      <w:pPr>
        <w:pStyle w:val="Main"/>
        <w:ind w:firstLine="567"/>
        <w:rPr>
          <w:lang w:val="ru-RU"/>
        </w:rPr>
      </w:pPr>
      <w:r w:rsidRPr="009A1AA7">
        <w:rPr>
          <w:lang w:val="ru-RU"/>
        </w:rPr>
        <w:t xml:space="preserve">Функция </w:t>
      </w:r>
      <w:proofErr w:type="spellStart"/>
      <w:r w:rsidRPr="009A1AA7">
        <w:rPr>
          <w:lang w:val="ru-RU"/>
        </w:rPr>
        <w:t>lseek</w:t>
      </w:r>
      <w:proofErr w:type="spellEnd"/>
      <w:r w:rsidRPr="009A1AA7">
        <w:rPr>
          <w:lang w:val="ru-RU"/>
        </w:rPr>
        <w:t xml:space="preserve">() устанавливает указатель положения в файле, указанном дескриптором </w:t>
      </w:r>
      <w:proofErr w:type="spellStart"/>
      <w:r w:rsidRPr="009A1AA7">
        <w:rPr>
          <w:lang w:val="ru-RU"/>
        </w:rPr>
        <w:t>handle</w:t>
      </w:r>
      <w:proofErr w:type="spellEnd"/>
      <w:r w:rsidRPr="009A1AA7">
        <w:rPr>
          <w:lang w:val="ru-RU"/>
        </w:rPr>
        <w:t xml:space="preserve">, в положение, указанное аргументами </w:t>
      </w:r>
      <w:proofErr w:type="spellStart"/>
      <w:r w:rsidRPr="009A1AA7">
        <w:rPr>
          <w:lang w:val="ru-RU"/>
        </w:rPr>
        <w:t>offset</w:t>
      </w:r>
      <w:proofErr w:type="spellEnd"/>
      <w:r w:rsidRPr="009A1AA7">
        <w:rPr>
          <w:lang w:val="ru-RU"/>
        </w:rPr>
        <w:t xml:space="preserve"> и </w:t>
      </w:r>
      <w:proofErr w:type="spellStart"/>
      <w:r w:rsidRPr="009A1AA7">
        <w:rPr>
          <w:lang w:val="ru-RU"/>
        </w:rPr>
        <w:t>origin</w:t>
      </w:r>
      <w:proofErr w:type="spellEnd"/>
      <w:r w:rsidRPr="009A1AA7">
        <w:rPr>
          <w:lang w:val="ru-RU"/>
        </w:rPr>
        <w:t>.</w:t>
      </w:r>
    </w:p>
    <w:p w:rsidR="00FE1CEB" w:rsidRPr="009A1AA7" w:rsidRDefault="00FE1CEB" w:rsidP="00FE1CEB">
      <w:pPr>
        <w:pStyle w:val="Main"/>
        <w:ind w:firstLine="567"/>
        <w:rPr>
          <w:lang w:val="ru-RU"/>
        </w:rPr>
      </w:pPr>
      <w:r w:rsidRPr="009A1AA7">
        <w:rPr>
          <w:lang w:val="ru-RU"/>
        </w:rPr>
        <w:t xml:space="preserve">Действия </w:t>
      </w:r>
      <w:proofErr w:type="spellStart"/>
      <w:r w:rsidRPr="009A1AA7">
        <w:rPr>
          <w:lang w:val="ru-RU"/>
        </w:rPr>
        <w:t>lseek</w:t>
      </w:r>
      <w:proofErr w:type="spellEnd"/>
      <w:r w:rsidRPr="009A1AA7">
        <w:rPr>
          <w:lang w:val="ru-RU"/>
        </w:rPr>
        <w:t xml:space="preserve">() зависят от значений аргументов </w:t>
      </w:r>
      <w:proofErr w:type="spellStart"/>
      <w:r w:rsidRPr="009A1AA7">
        <w:rPr>
          <w:lang w:val="ru-RU"/>
        </w:rPr>
        <w:t>origin</w:t>
      </w:r>
      <w:proofErr w:type="spellEnd"/>
      <w:r w:rsidRPr="009A1AA7">
        <w:rPr>
          <w:lang w:val="ru-RU"/>
        </w:rPr>
        <w:t xml:space="preserve"> и </w:t>
      </w:r>
      <w:proofErr w:type="spellStart"/>
      <w:r w:rsidRPr="009A1AA7">
        <w:rPr>
          <w:lang w:val="ru-RU"/>
        </w:rPr>
        <w:t>offset</w:t>
      </w:r>
      <w:proofErr w:type="spellEnd"/>
      <w:r w:rsidRPr="009A1AA7">
        <w:rPr>
          <w:lang w:val="ru-RU"/>
        </w:rPr>
        <w:t xml:space="preserve">. Аргумент </w:t>
      </w:r>
      <w:proofErr w:type="spellStart"/>
      <w:r w:rsidRPr="009A1AA7">
        <w:rPr>
          <w:lang w:val="ru-RU"/>
        </w:rPr>
        <w:t>origin</w:t>
      </w:r>
      <w:proofErr w:type="spellEnd"/>
      <w:r w:rsidRPr="009A1AA7">
        <w:rPr>
          <w:lang w:val="ru-RU"/>
        </w:rPr>
        <w:t xml:space="preserve"> может прини</w:t>
      </w:r>
      <w:r>
        <w:rPr>
          <w:lang w:val="ru-RU"/>
        </w:rPr>
        <w:t>мать значения 0, 1 или 2</w:t>
      </w:r>
      <w:r w:rsidRPr="009A1AA7">
        <w:rPr>
          <w:lang w:val="ru-RU"/>
        </w:rPr>
        <w:t>:</w:t>
      </w:r>
    </w:p>
    <w:p w:rsidR="00FE1CEB" w:rsidRDefault="00FE1CEB" w:rsidP="00FE1CEB">
      <w:pPr>
        <w:pStyle w:val="Main"/>
        <w:tabs>
          <w:tab w:val="left" w:pos="1134"/>
        </w:tabs>
        <w:ind w:firstLine="567"/>
        <w:rPr>
          <w:lang w:val="ru-RU"/>
        </w:rPr>
      </w:pPr>
      <w:r>
        <w:rPr>
          <w:lang w:val="ru-RU"/>
        </w:rPr>
        <w:t>0</w:t>
      </w:r>
      <w:r>
        <w:rPr>
          <w:lang w:val="ru-RU"/>
        </w:rPr>
        <w:tab/>
      </w:r>
      <w:r w:rsidRPr="009A1AA7">
        <w:rPr>
          <w:lang w:val="ru-RU"/>
        </w:rPr>
        <w:t>Смещение отсчитывается от начала файла</w:t>
      </w:r>
    </w:p>
    <w:p w:rsidR="00FE1CEB" w:rsidRPr="009A1AA7" w:rsidRDefault="00FE1CEB" w:rsidP="00FE1CEB">
      <w:pPr>
        <w:pStyle w:val="Main"/>
        <w:tabs>
          <w:tab w:val="left" w:pos="1134"/>
        </w:tabs>
        <w:ind w:firstLine="567"/>
        <w:rPr>
          <w:lang w:val="ru-RU"/>
        </w:rPr>
      </w:pPr>
      <w:r>
        <w:rPr>
          <w:lang w:val="ru-RU"/>
        </w:rPr>
        <w:t>1</w:t>
      </w:r>
      <w:r>
        <w:rPr>
          <w:lang w:val="ru-RU"/>
        </w:rPr>
        <w:tab/>
      </w:r>
      <w:r w:rsidRPr="009A1AA7">
        <w:rPr>
          <w:lang w:val="ru-RU"/>
        </w:rPr>
        <w:t>Смещение отсчитывается от текущей позиции</w:t>
      </w:r>
    </w:p>
    <w:p w:rsidR="00FE1CEB" w:rsidRPr="009A1AA7" w:rsidRDefault="00FE1CEB" w:rsidP="00FE1CEB">
      <w:pPr>
        <w:pStyle w:val="Main"/>
        <w:tabs>
          <w:tab w:val="left" w:pos="1134"/>
        </w:tabs>
        <w:ind w:firstLine="567"/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ab/>
      </w:r>
      <w:r w:rsidRPr="009A1AA7">
        <w:rPr>
          <w:lang w:val="ru-RU"/>
        </w:rPr>
        <w:t>Смещение отсчитывается от конца файла</w:t>
      </w:r>
    </w:p>
    <w:p w:rsidR="00FE1CEB" w:rsidRDefault="00FE1CEB" w:rsidP="00FE1CEB">
      <w:pPr>
        <w:pStyle w:val="Main"/>
        <w:ind w:firstLine="567"/>
        <w:rPr>
          <w:lang w:val="ru-RU"/>
        </w:rPr>
      </w:pPr>
    </w:p>
    <w:p w:rsidR="00FE1CEB" w:rsidRPr="00DB535C" w:rsidRDefault="00FE1CEB" w:rsidP="00FE1CEB">
      <w:pPr>
        <w:pStyle w:val="Main"/>
        <w:ind w:firstLine="567"/>
        <w:rPr>
          <w:lang w:val="ru-RU"/>
        </w:rPr>
      </w:pPr>
      <w:r w:rsidRPr="00DB535C">
        <w:rPr>
          <w:lang w:val="ru-RU"/>
        </w:rPr>
        <w:t xml:space="preserve">В файле </w:t>
      </w:r>
      <w:proofErr w:type="spellStart"/>
      <w:r w:rsidRPr="00DB535C">
        <w:rPr>
          <w:lang w:val="ru-RU"/>
        </w:rPr>
        <w:t>io.h</w:t>
      </w:r>
      <w:proofErr w:type="spellEnd"/>
      <w:r w:rsidRPr="00DB535C">
        <w:rPr>
          <w:lang w:val="ru-RU"/>
        </w:rPr>
        <w:t xml:space="preserve"> определены перечисленные ниже макросы. Они могут использоваться в качестве зна</w:t>
      </w:r>
      <w:r w:rsidRPr="00DB535C">
        <w:rPr>
          <w:lang w:val="ru-RU"/>
        </w:rPr>
        <w:softHyphen/>
        <w:t xml:space="preserve">чения </w:t>
      </w:r>
      <w:proofErr w:type="spellStart"/>
      <w:r w:rsidRPr="00DB535C">
        <w:rPr>
          <w:lang w:val="ru-RU"/>
        </w:rPr>
        <w:t>origin</w:t>
      </w:r>
      <w:proofErr w:type="spellEnd"/>
      <w:r w:rsidRPr="00DB535C">
        <w:rPr>
          <w:lang w:val="ru-RU"/>
        </w:rPr>
        <w:t xml:space="preserve"> в порядке от 0 до 2</w:t>
      </w:r>
    </w:p>
    <w:p w:rsidR="00FE1CEB" w:rsidRPr="00FE1CEB" w:rsidRDefault="00FE1CEB" w:rsidP="00FE1CEB">
      <w:pPr>
        <w:pStyle w:val="Main"/>
        <w:ind w:firstLine="567"/>
      </w:pPr>
      <w:r w:rsidRPr="00FE1CEB">
        <w:t>SEEK_SET</w:t>
      </w:r>
    </w:p>
    <w:p w:rsidR="00FE1CEB" w:rsidRPr="00FE1CEB" w:rsidRDefault="00FE1CEB" w:rsidP="00FE1CEB">
      <w:pPr>
        <w:pStyle w:val="Main"/>
        <w:ind w:firstLine="567"/>
      </w:pPr>
      <w:r w:rsidRPr="00FE1CEB">
        <w:t>SEEK_CUR</w:t>
      </w:r>
    </w:p>
    <w:p w:rsidR="00FE1CEB" w:rsidRPr="00FE1CEB" w:rsidRDefault="00FE1CEB" w:rsidP="00FE1CEB">
      <w:pPr>
        <w:pStyle w:val="Main"/>
        <w:ind w:firstLine="567"/>
      </w:pPr>
      <w:r w:rsidRPr="00FE1CEB">
        <w:t>SEEK_END</w:t>
      </w:r>
    </w:p>
    <w:p w:rsidR="00FE1CEB" w:rsidRPr="00FE1CEB" w:rsidRDefault="00FE1CEB" w:rsidP="00FE1CEB">
      <w:pPr>
        <w:pStyle w:val="Main"/>
        <w:ind w:firstLine="567"/>
      </w:pPr>
    </w:p>
    <w:p w:rsidR="00FE1CEB" w:rsidRPr="00DB535C" w:rsidRDefault="00FE1CEB" w:rsidP="00FE1CEB">
      <w:pPr>
        <w:pStyle w:val="Main"/>
        <w:ind w:firstLine="567"/>
        <w:rPr>
          <w:lang w:val="ru-RU"/>
        </w:rPr>
      </w:pPr>
      <w:r w:rsidRPr="00DB535C">
        <w:rPr>
          <w:lang w:val="ru-RU"/>
        </w:rPr>
        <w:t xml:space="preserve">В случае успеха функция </w:t>
      </w:r>
      <w:proofErr w:type="spellStart"/>
      <w:r w:rsidRPr="00DB535C">
        <w:rPr>
          <w:lang w:val="ru-RU"/>
        </w:rPr>
        <w:t>lseek</w:t>
      </w:r>
      <w:proofErr w:type="spellEnd"/>
      <w:r w:rsidRPr="00DB535C">
        <w:rPr>
          <w:lang w:val="ru-RU"/>
        </w:rPr>
        <w:t xml:space="preserve">() возвращает </w:t>
      </w:r>
      <w:proofErr w:type="spellStart"/>
      <w:r w:rsidRPr="00DB535C">
        <w:rPr>
          <w:lang w:val="ru-RU"/>
        </w:rPr>
        <w:t>offset</w:t>
      </w:r>
      <w:proofErr w:type="spellEnd"/>
      <w:r w:rsidRPr="00DB535C">
        <w:rPr>
          <w:lang w:val="ru-RU"/>
        </w:rPr>
        <w:t xml:space="preserve">, т.е. целое число типа </w:t>
      </w:r>
      <w:proofErr w:type="spellStart"/>
      <w:r w:rsidRPr="00DB535C">
        <w:rPr>
          <w:lang w:val="ru-RU"/>
        </w:rPr>
        <w:t>long</w:t>
      </w:r>
      <w:proofErr w:type="spellEnd"/>
      <w:r w:rsidRPr="00DB535C">
        <w:rPr>
          <w:lang w:val="ru-RU"/>
        </w:rPr>
        <w:t xml:space="preserve">. При неудаче возвращается — 1L и </w:t>
      </w:r>
      <w:proofErr w:type="spellStart"/>
      <w:r w:rsidRPr="00DB535C">
        <w:rPr>
          <w:lang w:val="ru-RU"/>
        </w:rPr>
        <w:t>errno</w:t>
      </w:r>
      <w:proofErr w:type="spellEnd"/>
      <w:r w:rsidRPr="00DB535C">
        <w:rPr>
          <w:lang w:val="ru-RU"/>
        </w:rPr>
        <w:t xml:space="preserve"> устанавливается в одно из следующих значений:</w:t>
      </w:r>
    </w:p>
    <w:p w:rsidR="00FE1CEB" w:rsidRDefault="00FE1CEB" w:rsidP="00FE1CEB">
      <w:pPr>
        <w:pStyle w:val="Main"/>
        <w:tabs>
          <w:tab w:val="left" w:pos="1134"/>
        </w:tabs>
        <w:ind w:firstLine="567"/>
        <w:rPr>
          <w:lang w:val="ru-RU"/>
        </w:rPr>
      </w:pPr>
      <w:r w:rsidRPr="00DB535C">
        <w:rPr>
          <w:lang w:val="ru-RU"/>
        </w:rPr>
        <w:t>EBADF</w:t>
      </w:r>
      <w:r w:rsidRPr="00DB535C">
        <w:rPr>
          <w:lang w:val="ru-RU"/>
        </w:rPr>
        <w:tab/>
        <w:t>Недействительный номер файла</w:t>
      </w:r>
    </w:p>
    <w:p w:rsidR="00FE1CEB" w:rsidRPr="00DB535C" w:rsidRDefault="00FE1CEB" w:rsidP="00FE1CEB">
      <w:pPr>
        <w:pStyle w:val="Main"/>
        <w:tabs>
          <w:tab w:val="left" w:pos="1134"/>
        </w:tabs>
        <w:ind w:firstLine="567"/>
        <w:rPr>
          <w:lang w:val="ru-RU"/>
        </w:rPr>
      </w:pPr>
      <w:r w:rsidRPr="00DB535C">
        <w:rPr>
          <w:lang w:val="ru-RU"/>
        </w:rPr>
        <w:t>EINVAL</w:t>
      </w:r>
      <w:r w:rsidRPr="00DB535C">
        <w:rPr>
          <w:lang w:val="ru-RU"/>
        </w:rPr>
        <w:tab/>
        <w:t>Недействительный аргумент</w:t>
      </w:r>
    </w:p>
    <w:p w:rsidR="00FE1CEB" w:rsidRDefault="00FE1CEB" w:rsidP="00FE1CEB">
      <w:pPr>
        <w:pStyle w:val="Main"/>
        <w:ind w:firstLine="567"/>
        <w:rPr>
          <w:lang w:val="ru-RU"/>
        </w:rPr>
      </w:pP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&lt;fcntl.h&gt;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main(){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file = 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, O_RDWR);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//open file with contents</w:t>
      </w:r>
    </w:p>
    <w:p w:rsidR="001D71FC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 xml:space="preserve">lseek(file, 0, 0);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//positions at first char at beginnging of file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buffer;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 xml:space="preserve">read(file, &amp;buffer,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(buffer));</w:t>
      </w:r>
    </w:p>
    <w:p w:rsidR="001D71FC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"%c\n"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, buffer);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//text file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(buffer ==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'B'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){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copy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'?'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 xml:space="preserve">lseek(file, 0, 0);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//positions at first char at beginnging of file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 xml:space="preserve">write(file, &amp;copy, 1);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//text file containing 'B' puts '?' were 'B' is.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}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close(file);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  <w:t>getchar();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FE1CEB" w:rsidRPr="009A1AA7" w:rsidRDefault="00FE1CEB" w:rsidP="00FE1CEB">
      <w:pPr>
        <w:pStyle w:val="Main"/>
        <w:ind w:firstLine="0"/>
        <w:jc w:val="center"/>
        <w:rPr>
          <w:noProof/>
          <w:lang w:val="ru-RU" w:eastAsia="en-US"/>
        </w:rPr>
      </w:pPr>
    </w:p>
    <w:p w:rsidR="00FE1CEB" w:rsidRPr="009A1AA7" w:rsidRDefault="00FE1CEB" w:rsidP="00FE1CEB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744980" cy="763270"/>
            <wp:effectExtent l="19050" t="0" r="7620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EB" w:rsidRPr="009A1AA7" w:rsidRDefault="00FE1CEB" w:rsidP="00FE1CEB">
      <w:pPr>
        <w:pStyle w:val="Main"/>
        <w:ind w:firstLine="0"/>
        <w:jc w:val="center"/>
        <w:rPr>
          <w:noProof/>
          <w:lang w:val="ru-RU" w:eastAsia="en-US"/>
        </w:rPr>
      </w:pPr>
    </w:p>
    <w:p w:rsidR="00FE1CEB" w:rsidRPr="009A1AA7" w:rsidRDefault="00FE1CEB" w:rsidP="00FE1CEB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76225" cy="161925"/>
            <wp:effectExtent l="19050" t="0" r="9525" b="0"/>
            <wp:docPr id="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EB" w:rsidRPr="009A1AA7" w:rsidRDefault="00FE1CEB" w:rsidP="00FE1CEB">
      <w:pPr>
        <w:pStyle w:val="Main"/>
        <w:ind w:firstLine="0"/>
        <w:jc w:val="center"/>
        <w:rPr>
          <w:noProof/>
          <w:lang w:val="ru-RU" w:eastAsia="en-US"/>
        </w:rPr>
      </w:pPr>
    </w:p>
    <w:p w:rsidR="00FE1CEB" w:rsidRPr="009A1AA7" w:rsidRDefault="00FE1CEB" w:rsidP="00FE1CEB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449830" cy="729615"/>
            <wp:effectExtent l="19050" t="0" r="762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EB" w:rsidRPr="009A1AA7" w:rsidRDefault="00FE1CEB" w:rsidP="00FE1CEB">
      <w:pPr>
        <w:pStyle w:val="Main"/>
        <w:ind w:firstLine="0"/>
        <w:jc w:val="center"/>
        <w:rPr>
          <w:noProof/>
          <w:lang w:val="ru-RU" w:eastAsia="en-US"/>
        </w:rPr>
      </w:pPr>
    </w:p>
    <w:p w:rsidR="00A44EC4" w:rsidRPr="00DF5B44" w:rsidRDefault="00A44EC4" w:rsidP="00A44EC4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111" w:name="_Toc515770756"/>
      <w:proofErr w:type="spellStart"/>
      <w:r w:rsidRPr="00DF5B44">
        <w:rPr>
          <w:sz w:val="20"/>
          <w:szCs w:val="20"/>
        </w:rPr>
        <w:t>open</w:t>
      </w:r>
      <w:proofErr w:type="spellEnd"/>
      <w:r w:rsidRPr="00DF5B44">
        <w:rPr>
          <w:sz w:val="20"/>
          <w:szCs w:val="20"/>
        </w:rPr>
        <w:t>()</w:t>
      </w:r>
      <w:bookmarkEnd w:id="111"/>
    </w:p>
    <w:p w:rsidR="00A44EC4" w:rsidRDefault="00A44EC4" w:rsidP="00A44EC4">
      <w:pPr>
        <w:pStyle w:val="Main"/>
        <w:ind w:firstLine="567"/>
        <w:rPr>
          <w:lang w:val="ru-RU"/>
        </w:rPr>
      </w:pPr>
    </w:p>
    <w:p w:rsidR="00A44EC4" w:rsidRPr="00DF5B44" w:rsidRDefault="00A44EC4" w:rsidP="00A44EC4">
      <w:pPr>
        <w:pStyle w:val="Main"/>
        <w:ind w:firstLine="567"/>
      </w:pP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open (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char</w:t>
      </w:r>
      <w:r>
        <w:rPr>
          <w:rFonts w:ascii="Courier New" w:hAnsi="Courier New" w:cs="Courier New"/>
          <w:noProof/>
          <w:lang w:eastAsia="en-US"/>
        </w:rPr>
        <w:t xml:space="preserve">* Path, 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flags [, 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mode ]);</w:t>
      </w:r>
    </w:p>
    <w:p w:rsidR="00A44EC4" w:rsidRPr="00A44EC4" w:rsidRDefault="00A44EC4" w:rsidP="00A44EC4">
      <w:pPr>
        <w:pStyle w:val="Main"/>
        <w:ind w:firstLine="567"/>
      </w:pPr>
    </w:p>
    <w:p w:rsidR="00A44EC4" w:rsidRDefault="00A44EC4" w:rsidP="00A44EC4">
      <w:pPr>
        <w:pStyle w:val="Main"/>
        <w:ind w:firstLine="567"/>
        <w:rPr>
          <w:lang w:val="ru-RU"/>
        </w:rPr>
      </w:pPr>
      <w:r w:rsidRPr="00DF5B44">
        <w:rPr>
          <w:lang w:val="ru-RU"/>
        </w:rPr>
        <w:t>Используется для открытия файла для чтения, записи или и того, и другого.</w:t>
      </w:r>
    </w:p>
    <w:p w:rsidR="00A44EC4" w:rsidRDefault="00A44EC4" w:rsidP="00A44EC4">
      <w:pPr>
        <w:pStyle w:val="Main"/>
        <w:ind w:firstLine="567"/>
        <w:rPr>
          <w:lang w:val="ru-RU"/>
        </w:rPr>
      </w:pPr>
    </w:p>
    <w:p w:rsidR="00A44EC4" w:rsidRPr="00DF5B44" w:rsidRDefault="00A44EC4" w:rsidP="00A44EC4">
      <w:pPr>
        <w:pStyle w:val="Main"/>
        <w:ind w:firstLine="567"/>
        <w:rPr>
          <w:lang w:val="ru-RU"/>
        </w:rPr>
      </w:pPr>
      <w:proofErr w:type="spellStart"/>
      <w:r w:rsidRPr="00DF5B44">
        <w:rPr>
          <w:lang w:val="ru-RU"/>
        </w:rPr>
        <w:t>Path</w:t>
      </w:r>
      <w:proofErr w:type="spellEnd"/>
      <w:r w:rsidRPr="00DF5B44">
        <w:rPr>
          <w:lang w:val="ru-RU"/>
        </w:rPr>
        <w:tab/>
        <w:t>путь к файлу, который вы хотите использовать.</w:t>
      </w:r>
    </w:p>
    <w:p w:rsidR="00A44EC4" w:rsidRPr="00DF5B44" w:rsidRDefault="00A44EC4" w:rsidP="00ED0BA1">
      <w:pPr>
        <w:pStyle w:val="Main"/>
        <w:numPr>
          <w:ilvl w:val="0"/>
          <w:numId w:val="7"/>
        </w:numPr>
        <w:ind w:left="1701"/>
        <w:rPr>
          <w:lang w:val="ru-RU"/>
        </w:rPr>
      </w:pPr>
      <w:r w:rsidRPr="00DF5B44">
        <w:rPr>
          <w:lang w:val="ru-RU"/>
        </w:rPr>
        <w:t>используйте абсолютный путь, начинающийся с «/», если вы не работаете в том же каталоге файла.</w:t>
      </w:r>
    </w:p>
    <w:p w:rsidR="00A44EC4" w:rsidRDefault="00A44EC4" w:rsidP="00ED0BA1">
      <w:pPr>
        <w:pStyle w:val="Main"/>
        <w:numPr>
          <w:ilvl w:val="0"/>
          <w:numId w:val="7"/>
        </w:numPr>
        <w:ind w:left="1701"/>
        <w:rPr>
          <w:lang w:val="ru-RU"/>
        </w:rPr>
      </w:pPr>
      <w:r>
        <w:rPr>
          <w:lang w:val="ru-RU"/>
        </w:rPr>
        <w:t>и</w:t>
      </w:r>
      <w:r w:rsidRPr="00DF5B44">
        <w:rPr>
          <w:lang w:val="ru-RU"/>
        </w:rPr>
        <w:t>спользуйте относительный путь, который является только именем файла с расширением, когда вы работаете в том же каталоге файла.</w:t>
      </w:r>
    </w:p>
    <w:p w:rsidR="00A44EC4" w:rsidRPr="00DF5B44" w:rsidRDefault="00A44EC4" w:rsidP="00A44EC4">
      <w:pPr>
        <w:pStyle w:val="Main"/>
        <w:ind w:firstLine="567"/>
        <w:rPr>
          <w:lang w:val="ru-RU"/>
        </w:rPr>
      </w:pPr>
    </w:p>
    <w:p w:rsidR="00A44EC4" w:rsidRPr="00DF5B44" w:rsidRDefault="00A44EC4" w:rsidP="00A44EC4">
      <w:pPr>
        <w:pStyle w:val="Main"/>
        <w:ind w:firstLine="567"/>
        <w:rPr>
          <w:lang w:val="ru-RU"/>
        </w:rPr>
      </w:pPr>
      <w:proofErr w:type="spellStart"/>
      <w:r w:rsidRPr="00DF5B44">
        <w:rPr>
          <w:lang w:val="ru-RU"/>
        </w:rPr>
        <w:t>Flags</w:t>
      </w:r>
      <w:proofErr w:type="spellEnd"/>
      <w:r>
        <w:rPr>
          <w:lang w:val="ru-RU"/>
        </w:rPr>
        <w:tab/>
        <w:t>на Ваше усмотрение, к</w:t>
      </w:r>
      <w:r w:rsidRPr="00DF5B44">
        <w:rPr>
          <w:lang w:val="ru-RU"/>
        </w:rPr>
        <w:t>ак вы любите использовать</w:t>
      </w:r>
    </w:p>
    <w:p w:rsidR="00A44EC4" w:rsidRDefault="00A44EC4" w:rsidP="00A44EC4">
      <w:pPr>
        <w:pStyle w:val="Main"/>
        <w:tabs>
          <w:tab w:val="left" w:pos="2127"/>
        </w:tabs>
        <w:ind w:left="851" w:firstLine="567"/>
        <w:rPr>
          <w:lang w:val="ru-RU"/>
        </w:rPr>
      </w:pPr>
      <w:r w:rsidRPr="00DF5B44">
        <w:rPr>
          <w:lang w:val="ru-RU"/>
        </w:rPr>
        <w:t>O_RDONLY</w:t>
      </w:r>
      <w:r>
        <w:rPr>
          <w:lang w:val="ru-RU"/>
        </w:rPr>
        <w:tab/>
      </w:r>
      <w:r w:rsidRPr="00DF5B44">
        <w:rPr>
          <w:lang w:val="ru-RU"/>
        </w:rPr>
        <w:t>только чтение,</w:t>
      </w:r>
    </w:p>
    <w:p w:rsidR="00A44EC4" w:rsidRDefault="00A44EC4" w:rsidP="00A44EC4">
      <w:pPr>
        <w:pStyle w:val="Main"/>
        <w:tabs>
          <w:tab w:val="left" w:pos="2127"/>
        </w:tabs>
        <w:ind w:left="851" w:firstLine="567"/>
        <w:rPr>
          <w:lang w:val="ru-RU"/>
        </w:rPr>
      </w:pPr>
      <w:r w:rsidRPr="00DF5B44">
        <w:rPr>
          <w:lang w:val="ru-RU"/>
        </w:rPr>
        <w:t>O_WRONLY</w:t>
      </w:r>
      <w:r>
        <w:rPr>
          <w:lang w:val="ru-RU"/>
        </w:rPr>
        <w:tab/>
      </w:r>
      <w:r w:rsidRPr="00DF5B44">
        <w:rPr>
          <w:lang w:val="ru-RU"/>
        </w:rPr>
        <w:t>только запись,</w:t>
      </w:r>
    </w:p>
    <w:p w:rsidR="00A44EC4" w:rsidRDefault="00A44EC4" w:rsidP="00A44EC4">
      <w:pPr>
        <w:pStyle w:val="Main"/>
        <w:tabs>
          <w:tab w:val="left" w:pos="2127"/>
        </w:tabs>
        <w:ind w:left="851" w:firstLine="567"/>
        <w:rPr>
          <w:lang w:val="ru-RU"/>
        </w:rPr>
      </w:pPr>
      <w:r w:rsidRPr="00DF5B44">
        <w:rPr>
          <w:lang w:val="ru-RU"/>
        </w:rPr>
        <w:t>O_RDWR</w:t>
      </w:r>
      <w:r>
        <w:rPr>
          <w:lang w:val="ru-RU"/>
        </w:rPr>
        <w:tab/>
      </w:r>
      <w:r w:rsidRPr="00DF5B44">
        <w:rPr>
          <w:lang w:val="ru-RU"/>
        </w:rPr>
        <w:t>чтение и запись,</w:t>
      </w:r>
    </w:p>
    <w:p w:rsidR="00A44EC4" w:rsidRDefault="00A44EC4" w:rsidP="00A44EC4">
      <w:pPr>
        <w:pStyle w:val="Main"/>
        <w:tabs>
          <w:tab w:val="left" w:pos="2127"/>
        </w:tabs>
        <w:ind w:left="851" w:firstLine="567"/>
        <w:rPr>
          <w:lang w:val="ru-RU"/>
        </w:rPr>
      </w:pPr>
      <w:r w:rsidRPr="00DF5B44">
        <w:rPr>
          <w:lang w:val="ru-RU"/>
        </w:rPr>
        <w:t>O_CREAT</w:t>
      </w:r>
      <w:r>
        <w:rPr>
          <w:lang w:val="ru-RU"/>
        </w:rPr>
        <w:tab/>
      </w:r>
      <w:r w:rsidRPr="00DF5B44">
        <w:rPr>
          <w:lang w:val="ru-RU"/>
        </w:rPr>
        <w:t>создание файла, если он не существует,</w:t>
      </w:r>
    </w:p>
    <w:p w:rsidR="00A44EC4" w:rsidRDefault="00A44EC4" w:rsidP="00A44EC4">
      <w:pPr>
        <w:pStyle w:val="Main"/>
        <w:tabs>
          <w:tab w:val="left" w:pos="2127"/>
        </w:tabs>
        <w:ind w:left="851" w:firstLine="567"/>
        <w:rPr>
          <w:lang w:val="ru-RU"/>
        </w:rPr>
      </w:pPr>
      <w:r w:rsidRPr="00DF5B44">
        <w:rPr>
          <w:lang w:val="ru-RU"/>
        </w:rPr>
        <w:t>O_EXCL</w:t>
      </w:r>
      <w:r>
        <w:rPr>
          <w:lang w:val="ru-RU"/>
        </w:rPr>
        <w:tab/>
      </w:r>
      <w:r w:rsidRPr="00DF5B44">
        <w:rPr>
          <w:lang w:val="ru-RU"/>
        </w:rPr>
        <w:t>предотвратить создание, если оно уже существует</w:t>
      </w:r>
    </w:p>
    <w:p w:rsidR="00A44EC4" w:rsidRDefault="00A44EC4" w:rsidP="00A44EC4">
      <w:pPr>
        <w:pStyle w:val="Main"/>
        <w:ind w:firstLine="567"/>
        <w:rPr>
          <w:lang w:val="ru-RU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&lt;fcntl.h&gt;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&lt;errno.h&gt;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extern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errno;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A44EC4" w:rsidRP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D71FC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if file does not have in directory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then file XvX.tmp is created.</w:t>
      </w:r>
    </w:p>
    <w:p w:rsidR="00A44EC4" w:rsidRPr="00DF5B4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fd = 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"XvX.tmp"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O_RDONLY | O_CREAT);</w:t>
      </w:r>
    </w:p>
    <w:p w:rsidR="00A44EC4" w:rsidRP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(fd ==-1){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print which type of error have in a code</w:t>
      </w:r>
    </w:p>
    <w:p w:rsidR="00A44EC4" w:rsidRPr="00DF5B4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"Error Number % 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errno);</w:t>
      </w:r>
    </w:p>
    <w:p w:rsidR="00A44EC4" w:rsidRP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print program detail "Success or failure"</w:t>
      </w:r>
    </w:p>
    <w:p w:rsidR="00A44EC4" w:rsidRP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perror(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"Program"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"fd = %d\n"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fd);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44EC4" w:rsidRPr="00DF5B44" w:rsidRDefault="00A44EC4" w:rsidP="00A44EC4">
      <w:pPr>
        <w:pStyle w:val="Main"/>
        <w:ind w:firstLine="0"/>
        <w:jc w:val="center"/>
        <w:rPr>
          <w:noProof/>
          <w:lang w:eastAsia="en-US"/>
        </w:rPr>
      </w:pPr>
    </w:p>
    <w:p w:rsidR="00A44EC4" w:rsidRPr="00DF5B44" w:rsidRDefault="00A44EC4" w:rsidP="00A44EC4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545465" cy="184785"/>
            <wp:effectExtent l="19050" t="0" r="6985" b="0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C4" w:rsidRPr="00DF5B44" w:rsidRDefault="00A44EC4" w:rsidP="00A44EC4">
      <w:pPr>
        <w:pStyle w:val="Main"/>
        <w:ind w:firstLine="0"/>
        <w:jc w:val="center"/>
        <w:rPr>
          <w:noProof/>
          <w:lang w:eastAsia="en-US"/>
        </w:rPr>
      </w:pPr>
    </w:p>
    <w:p w:rsidR="00A44EC4" w:rsidRPr="00A44EC4" w:rsidRDefault="00A44EC4" w:rsidP="00ED0BA1">
      <w:pPr>
        <w:pStyle w:val="3"/>
        <w:keepNext w:val="0"/>
        <w:numPr>
          <w:ilvl w:val="2"/>
          <w:numId w:val="8"/>
        </w:numPr>
        <w:spacing w:before="0" w:after="0"/>
        <w:rPr>
          <w:sz w:val="20"/>
          <w:szCs w:val="20"/>
        </w:rPr>
      </w:pPr>
      <w:bookmarkStart w:id="112" w:name="_Toc515770757"/>
      <w:proofErr w:type="spellStart"/>
      <w:r w:rsidRPr="00A44EC4">
        <w:rPr>
          <w:sz w:val="20"/>
          <w:szCs w:val="20"/>
        </w:rPr>
        <w:t>read</w:t>
      </w:r>
      <w:proofErr w:type="spellEnd"/>
      <w:r w:rsidRPr="00A44EC4">
        <w:rPr>
          <w:sz w:val="20"/>
          <w:szCs w:val="20"/>
        </w:rPr>
        <w:t>()</w:t>
      </w:r>
      <w:bookmarkEnd w:id="112"/>
    </w:p>
    <w:p w:rsidR="00A44EC4" w:rsidRPr="00F9730A" w:rsidRDefault="00A44EC4" w:rsidP="00A44EC4">
      <w:pPr>
        <w:pStyle w:val="Main"/>
        <w:ind w:firstLine="567"/>
      </w:pPr>
    </w:p>
    <w:p w:rsidR="001D71FC" w:rsidRDefault="00A44EC4" w:rsidP="00A44EC4">
      <w:pPr>
        <w:pStyle w:val="Main"/>
        <w:ind w:firstLine="567"/>
        <w:rPr>
          <w:rFonts w:ascii="Courier New" w:hAnsi="Courier New" w:cs="Courier New"/>
          <w:noProof/>
          <w:lang w:eastAsia="en-US"/>
        </w:rPr>
      </w:pPr>
      <w:r>
        <w:rPr>
          <w:rFonts w:ascii="Courier New" w:hAnsi="Courier New" w:cs="Courier New"/>
          <w:noProof/>
          <w:lang w:eastAsia="en-US"/>
        </w:rPr>
        <w:t>size_t read (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fd, </w:t>
      </w:r>
      <w:r>
        <w:rPr>
          <w:rFonts w:ascii="Courier New" w:hAnsi="Courier New" w:cs="Courier New"/>
          <w:noProof/>
          <w:color w:val="0000FF"/>
          <w:lang w:eastAsia="en-US"/>
        </w:rPr>
        <w:t>void</w:t>
      </w:r>
      <w:r>
        <w:rPr>
          <w:rFonts w:ascii="Courier New" w:hAnsi="Courier New" w:cs="Courier New"/>
          <w:noProof/>
          <w:lang w:eastAsia="en-US"/>
        </w:rPr>
        <w:t>* buf, size_t cnt);</w:t>
      </w:r>
    </w:p>
    <w:p w:rsidR="00A44EC4" w:rsidRPr="00A44EC4" w:rsidRDefault="00A44EC4" w:rsidP="00A44EC4">
      <w:pPr>
        <w:pStyle w:val="Main"/>
        <w:ind w:firstLine="567"/>
      </w:pPr>
    </w:p>
    <w:p w:rsidR="00A44EC4" w:rsidRDefault="00A44EC4" w:rsidP="00A44EC4">
      <w:pPr>
        <w:pStyle w:val="Main"/>
        <w:ind w:firstLine="567"/>
        <w:rPr>
          <w:lang w:val="ru-RU"/>
        </w:rPr>
      </w:pPr>
      <w:r w:rsidRPr="00F9730A">
        <w:rPr>
          <w:lang w:val="ru-RU"/>
        </w:rPr>
        <w:t xml:space="preserve">Чтение данных из одного буфера в дескриптор файла, чтение </w:t>
      </w:r>
      <w:proofErr w:type="spellStart"/>
      <w:r w:rsidRPr="00F9730A">
        <w:rPr>
          <w:lang w:val="ru-RU"/>
        </w:rPr>
        <w:t>size</w:t>
      </w:r>
      <w:proofErr w:type="spellEnd"/>
      <w:r w:rsidRPr="00F9730A">
        <w:rPr>
          <w:lang w:val="ru-RU"/>
        </w:rPr>
        <w:t xml:space="preserve"> байт из файла, указанного </w:t>
      </w:r>
      <w:proofErr w:type="spellStart"/>
      <w:r w:rsidRPr="00F9730A">
        <w:rPr>
          <w:lang w:val="ru-RU"/>
        </w:rPr>
        <w:t>fd</w:t>
      </w:r>
      <w:proofErr w:type="spellEnd"/>
      <w:r w:rsidRPr="00F9730A">
        <w:rPr>
          <w:lang w:val="ru-RU"/>
        </w:rPr>
        <w:t>, в памят</w:t>
      </w:r>
      <w:r>
        <w:rPr>
          <w:lang w:val="ru-RU"/>
        </w:rPr>
        <w:t>ь</w:t>
      </w:r>
      <w:r w:rsidRPr="00F9730A">
        <w:rPr>
          <w:lang w:val="ru-RU"/>
        </w:rPr>
        <w:t>.</w:t>
      </w:r>
    </w:p>
    <w:p w:rsidR="00A44EC4" w:rsidRPr="00F9730A" w:rsidRDefault="00A44EC4" w:rsidP="00A44EC4">
      <w:pPr>
        <w:pStyle w:val="Main"/>
        <w:ind w:firstLine="567"/>
        <w:rPr>
          <w:lang w:val="ru-RU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&lt;fcntl.h&gt;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A44EC4" w:rsidRP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fd, sz;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*buf =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*) calloc(100,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));</w:t>
      </w:r>
    </w:p>
    <w:p w:rsidR="00A44EC4" w:rsidRP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fd = 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O_RDONLY);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(fd &lt; 0) { perror(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"r1"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 exit(1); }</w:t>
      </w:r>
    </w:p>
    <w:p w:rsidR="00A44EC4" w:rsidRP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sz = read(fd, buf, 10);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"called read(% d, c, 10).  returned that"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 %d bytes  were read.\n"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fd, sz);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buf[sz]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'\0'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"Those bytes are as follows: % 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buf);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getchar();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A44EC4" w:rsidRDefault="00A44EC4" w:rsidP="00A44E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44EC4" w:rsidRDefault="00A44EC4" w:rsidP="00A44EC4">
      <w:pPr>
        <w:pStyle w:val="Main"/>
        <w:ind w:firstLine="567"/>
      </w:pPr>
    </w:p>
    <w:p w:rsidR="00A44EC4" w:rsidRDefault="00A44EC4" w:rsidP="00A44EC4">
      <w:pPr>
        <w:pStyle w:val="Main"/>
        <w:ind w:firstLine="0"/>
        <w:jc w:val="center"/>
        <w:rPr>
          <w:noProof/>
          <w:lang w:eastAsia="en-US"/>
        </w:rPr>
      </w:pPr>
    </w:p>
    <w:p w:rsidR="00A44EC4" w:rsidRDefault="00A44EC4" w:rsidP="00A44EC4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744980" cy="763270"/>
            <wp:effectExtent l="19050" t="0" r="7620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C4" w:rsidRDefault="00A44EC4" w:rsidP="00A44EC4">
      <w:pPr>
        <w:pStyle w:val="Main"/>
        <w:ind w:firstLine="0"/>
        <w:jc w:val="center"/>
        <w:rPr>
          <w:noProof/>
          <w:lang w:eastAsia="en-US"/>
        </w:rPr>
      </w:pPr>
    </w:p>
    <w:p w:rsidR="00A44EC4" w:rsidRDefault="00A44EC4" w:rsidP="00A44EC4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462780" cy="537210"/>
            <wp:effectExtent l="19050" t="0" r="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C4" w:rsidRDefault="00A44EC4" w:rsidP="00A44EC4">
      <w:pPr>
        <w:pStyle w:val="Main"/>
        <w:ind w:firstLine="0"/>
        <w:jc w:val="center"/>
        <w:rPr>
          <w:noProof/>
          <w:lang w:eastAsia="en-US"/>
        </w:rPr>
      </w:pPr>
    </w:p>
    <w:p w:rsidR="00FE1CEB" w:rsidRPr="00FE1CEB" w:rsidRDefault="00FE1CEB" w:rsidP="00ED0BA1">
      <w:pPr>
        <w:pStyle w:val="3"/>
        <w:keepNext w:val="0"/>
        <w:numPr>
          <w:ilvl w:val="2"/>
          <w:numId w:val="10"/>
        </w:numPr>
        <w:spacing w:before="0" w:after="0"/>
        <w:rPr>
          <w:sz w:val="20"/>
          <w:szCs w:val="20"/>
        </w:rPr>
      </w:pPr>
      <w:bookmarkStart w:id="113" w:name="_Toc515770758"/>
      <w:proofErr w:type="spellStart"/>
      <w:r w:rsidRPr="00FE1CEB">
        <w:rPr>
          <w:sz w:val="20"/>
          <w:szCs w:val="20"/>
        </w:rPr>
        <w:t>unlink</w:t>
      </w:r>
      <w:proofErr w:type="spellEnd"/>
      <w:r w:rsidRPr="00FE1CEB">
        <w:rPr>
          <w:sz w:val="20"/>
          <w:szCs w:val="20"/>
        </w:rPr>
        <w:t>() (_</w:t>
      </w:r>
      <w:proofErr w:type="spellStart"/>
      <w:r w:rsidRPr="00FE1CEB">
        <w:rPr>
          <w:sz w:val="20"/>
          <w:szCs w:val="20"/>
        </w:rPr>
        <w:t>unlink</w:t>
      </w:r>
      <w:proofErr w:type="spellEnd"/>
      <w:r w:rsidRPr="00FE1CEB">
        <w:rPr>
          <w:sz w:val="20"/>
          <w:szCs w:val="20"/>
        </w:rPr>
        <w:t>())</w:t>
      </w:r>
      <w:bookmarkEnd w:id="113"/>
    </w:p>
    <w:p w:rsidR="00FE1CEB" w:rsidRPr="001C01AE" w:rsidRDefault="00FE1CEB" w:rsidP="00FE1CEB">
      <w:pPr>
        <w:pStyle w:val="Main"/>
        <w:ind w:firstLine="567"/>
      </w:pPr>
    </w:p>
    <w:p w:rsidR="00FE1CEB" w:rsidRP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unlink(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*fname)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_unlink(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*filename);</w:t>
      </w:r>
    </w:p>
    <w:p w:rsidR="00FE1CEB" w:rsidRPr="001C01AE" w:rsidRDefault="00FE1CEB" w:rsidP="00FE1CEB">
      <w:pPr>
        <w:pStyle w:val="Main"/>
        <w:ind w:firstLine="567"/>
      </w:pPr>
    </w:p>
    <w:p w:rsidR="00FE1CEB" w:rsidRPr="001C01AE" w:rsidRDefault="00FE1CEB" w:rsidP="00FE1CEB">
      <w:pPr>
        <w:pStyle w:val="Main"/>
        <w:ind w:firstLine="567"/>
        <w:rPr>
          <w:lang w:val="ru-RU"/>
        </w:rPr>
      </w:pPr>
      <w:r w:rsidRPr="001C01AE">
        <w:rPr>
          <w:lang w:val="ru-RU"/>
        </w:rPr>
        <w:t xml:space="preserve">Функция </w:t>
      </w:r>
      <w:proofErr w:type="spellStart"/>
      <w:r w:rsidRPr="001C01AE">
        <w:rPr>
          <w:lang w:val="ru-RU"/>
        </w:rPr>
        <w:t>unlink</w:t>
      </w:r>
      <w:proofErr w:type="spellEnd"/>
      <w:r w:rsidRPr="001C01AE">
        <w:rPr>
          <w:lang w:val="ru-RU"/>
        </w:rPr>
        <w:t xml:space="preserve">() удаляет указанный файл из каталога. В случае успеха функция возвращает 0, а при неудаче —1, причем </w:t>
      </w:r>
      <w:proofErr w:type="spellStart"/>
      <w:r w:rsidRPr="001C01AE">
        <w:rPr>
          <w:lang w:val="ru-RU"/>
        </w:rPr>
        <w:t>errno</w:t>
      </w:r>
      <w:proofErr w:type="spellEnd"/>
      <w:r w:rsidRPr="001C01AE">
        <w:rPr>
          <w:lang w:val="ru-RU"/>
        </w:rPr>
        <w:t xml:space="preserve"> устанавливается в одно из следующих значений:</w:t>
      </w:r>
    </w:p>
    <w:p w:rsidR="00FE1CEB" w:rsidRPr="001C01AE" w:rsidRDefault="00FE1CEB" w:rsidP="00FE1CEB">
      <w:pPr>
        <w:pStyle w:val="Main"/>
        <w:ind w:firstLine="567"/>
        <w:rPr>
          <w:lang w:val="ru-RU"/>
        </w:rPr>
      </w:pPr>
    </w:p>
    <w:p w:rsidR="00FE1CEB" w:rsidRPr="001C01AE" w:rsidRDefault="00FE1CEB" w:rsidP="00FE1CEB">
      <w:pPr>
        <w:pStyle w:val="Main"/>
        <w:tabs>
          <w:tab w:val="left" w:pos="1701"/>
        </w:tabs>
        <w:ind w:firstLine="567"/>
        <w:rPr>
          <w:lang w:val="ru-RU"/>
        </w:rPr>
      </w:pPr>
      <w:r w:rsidRPr="001C01AE">
        <w:rPr>
          <w:lang w:val="ru-RU"/>
        </w:rPr>
        <w:t>ENOENT</w:t>
      </w:r>
      <w:r w:rsidRPr="001C01AE">
        <w:rPr>
          <w:lang w:val="ru-RU"/>
        </w:rPr>
        <w:tab/>
        <w:t>Недействительный путь или имя файла</w:t>
      </w:r>
    </w:p>
    <w:p w:rsidR="00FE1CEB" w:rsidRPr="00FE1CEB" w:rsidRDefault="00FE1CEB" w:rsidP="00FE1CEB">
      <w:pPr>
        <w:pStyle w:val="Main"/>
        <w:tabs>
          <w:tab w:val="left" w:pos="1701"/>
        </w:tabs>
        <w:ind w:firstLine="567"/>
      </w:pPr>
      <w:r w:rsidRPr="00FE1CEB">
        <w:t>EACCESS</w:t>
      </w:r>
      <w:r w:rsidRPr="00FE1CEB">
        <w:tab/>
      </w:r>
      <w:r w:rsidRPr="001C01AE">
        <w:rPr>
          <w:lang w:val="ru-RU"/>
        </w:rPr>
        <w:t>Доступ</w:t>
      </w:r>
      <w:r w:rsidRPr="00FE1CEB">
        <w:t xml:space="preserve"> </w:t>
      </w:r>
      <w:r w:rsidRPr="001C01AE">
        <w:rPr>
          <w:lang w:val="ru-RU"/>
        </w:rPr>
        <w:t>запрещен</w:t>
      </w:r>
    </w:p>
    <w:p w:rsidR="00FE1CEB" w:rsidRPr="00FE1CEB" w:rsidRDefault="00FE1CEB" w:rsidP="00FE1CEB">
      <w:pPr>
        <w:pStyle w:val="Main"/>
        <w:ind w:firstLine="567"/>
      </w:pP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&lt;fcntl.h&gt;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( _unlink(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"XvX2.tmp"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 == -1 )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perror(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"Could not delete 'XvX2.tmp'"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printf(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"Deleted 'XvX2.tmp'\n"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);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FE1CEB" w:rsidRDefault="00FE1CEB" w:rsidP="00FE1C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FE1CEB" w:rsidRPr="001C01AE" w:rsidRDefault="00FE1CEB" w:rsidP="00FE1CEB">
      <w:pPr>
        <w:pStyle w:val="Main"/>
        <w:ind w:firstLine="0"/>
        <w:jc w:val="center"/>
        <w:rPr>
          <w:noProof/>
          <w:lang w:eastAsia="en-US"/>
        </w:rPr>
      </w:pPr>
    </w:p>
    <w:p w:rsidR="00FE1CEB" w:rsidRPr="00CA63B1" w:rsidRDefault="00FE1CEB" w:rsidP="00FE1CE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456305" cy="922655"/>
            <wp:effectExtent l="19050" t="0" r="0" b="0"/>
            <wp:docPr id="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EB" w:rsidRPr="00CA63B1" w:rsidRDefault="00FE1CEB" w:rsidP="00FE1CEB">
      <w:pPr>
        <w:pStyle w:val="Main"/>
        <w:ind w:firstLine="0"/>
        <w:jc w:val="center"/>
        <w:rPr>
          <w:noProof/>
          <w:lang w:eastAsia="en-US"/>
        </w:rPr>
      </w:pPr>
    </w:p>
    <w:p w:rsidR="00FE1CEB" w:rsidRPr="00CA63B1" w:rsidRDefault="00FE1CEB" w:rsidP="00FE1CE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447800" cy="180975"/>
            <wp:effectExtent l="19050" t="0" r="0" b="0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EB" w:rsidRDefault="00FE1CEB" w:rsidP="00FE1CEB">
      <w:pPr>
        <w:pStyle w:val="Main"/>
        <w:ind w:firstLine="0"/>
        <w:jc w:val="center"/>
        <w:rPr>
          <w:noProof/>
          <w:lang w:val="ru-RU" w:eastAsia="en-US"/>
        </w:rPr>
      </w:pPr>
    </w:p>
    <w:p w:rsidR="00FE1CEB" w:rsidRDefault="00FE1CEB" w:rsidP="00FE1CEB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422650" cy="1291590"/>
            <wp:effectExtent l="19050" t="0" r="6350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EB" w:rsidRPr="001C01AE" w:rsidRDefault="00FE1CEB" w:rsidP="00FE1CEB">
      <w:pPr>
        <w:pStyle w:val="Main"/>
        <w:ind w:firstLine="0"/>
        <w:jc w:val="center"/>
        <w:rPr>
          <w:noProof/>
          <w:lang w:val="ru-RU" w:eastAsia="en-US"/>
        </w:rPr>
      </w:pPr>
    </w:p>
    <w:p w:rsidR="00FE1CEB" w:rsidRDefault="00FE1CEB" w:rsidP="00FE1CEB">
      <w:pPr>
        <w:pStyle w:val="Main"/>
        <w:ind w:firstLine="0"/>
        <w:jc w:val="center"/>
        <w:rPr>
          <w:noProof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161155" cy="201295"/>
            <wp:effectExtent l="19050" t="0" r="0" b="0"/>
            <wp:docPr id="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EB" w:rsidRPr="001C01AE" w:rsidRDefault="00FE1CEB" w:rsidP="00FE1CEB">
      <w:pPr>
        <w:pStyle w:val="Main"/>
        <w:ind w:firstLine="0"/>
        <w:jc w:val="center"/>
        <w:rPr>
          <w:noProof/>
          <w:lang w:val="ru-RU" w:eastAsia="en-US"/>
        </w:rPr>
      </w:pPr>
    </w:p>
    <w:p w:rsidR="00327EA3" w:rsidRPr="00DF5B44" w:rsidRDefault="00327EA3" w:rsidP="00DF5B44">
      <w:pPr>
        <w:pStyle w:val="3"/>
        <w:keepNext w:val="0"/>
        <w:spacing w:before="0" w:after="0"/>
        <w:ind w:left="709" w:firstLine="0"/>
        <w:rPr>
          <w:sz w:val="20"/>
          <w:szCs w:val="20"/>
        </w:rPr>
      </w:pPr>
      <w:bookmarkStart w:id="114" w:name="_Toc515770759"/>
      <w:proofErr w:type="spellStart"/>
      <w:r w:rsidRPr="00DF5B44">
        <w:rPr>
          <w:sz w:val="20"/>
          <w:szCs w:val="20"/>
        </w:rPr>
        <w:t>write</w:t>
      </w:r>
      <w:proofErr w:type="spellEnd"/>
      <w:r w:rsidRPr="00DF5B44">
        <w:rPr>
          <w:sz w:val="20"/>
          <w:szCs w:val="20"/>
        </w:rPr>
        <w:t>()</w:t>
      </w:r>
      <w:bookmarkEnd w:id="114"/>
    </w:p>
    <w:p w:rsidR="00327EA3" w:rsidRDefault="00327EA3" w:rsidP="00051543">
      <w:pPr>
        <w:pStyle w:val="Main"/>
        <w:ind w:firstLine="567"/>
      </w:pPr>
    </w:p>
    <w:p w:rsidR="005D4815" w:rsidRDefault="00327EA3" w:rsidP="00051543">
      <w:pPr>
        <w:pStyle w:val="Main"/>
        <w:ind w:firstLine="567"/>
      </w:pPr>
      <w:r>
        <w:rPr>
          <w:rFonts w:ascii="Courier New" w:hAnsi="Courier New" w:cs="Courier New"/>
          <w:noProof/>
          <w:lang w:eastAsia="en-US"/>
        </w:rPr>
        <w:t>ssize_t write(</w:t>
      </w:r>
      <w:r>
        <w:rPr>
          <w:rFonts w:ascii="Courier New" w:hAnsi="Courier New" w:cs="Courier New"/>
          <w:noProof/>
          <w:color w:val="0000FF"/>
          <w:lang w:eastAsia="en-US"/>
        </w:rPr>
        <w:t>int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fd, </w:t>
      </w:r>
      <w:r>
        <w:rPr>
          <w:rFonts w:ascii="Courier New" w:hAnsi="Courier New" w:cs="Courier New"/>
          <w:noProof/>
          <w:color w:val="0000FF"/>
          <w:lang w:eastAsia="en-US"/>
        </w:rPr>
        <w:t>const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eastAsia="en-US"/>
        </w:rPr>
        <w:t>void</w:t>
      </w:r>
      <w:r>
        <w:rPr>
          <w:rFonts w:ascii="Courier New" w:hAnsi="Courier New" w:cs="Courier New"/>
          <w:b/>
          <w:bCs/>
          <w:noProof/>
          <w:lang w:eastAsia="en-US"/>
        </w:rPr>
        <w:t xml:space="preserve"> *buf, size_t count);</w:t>
      </w:r>
    </w:p>
    <w:p w:rsidR="005D4815" w:rsidRDefault="005D4815" w:rsidP="00051543">
      <w:pPr>
        <w:pStyle w:val="Main"/>
        <w:ind w:firstLine="567"/>
      </w:pPr>
    </w:p>
    <w:p w:rsidR="00327EA3" w:rsidRPr="00327EA3" w:rsidRDefault="00327EA3" w:rsidP="00327EA3">
      <w:pPr>
        <w:pStyle w:val="Main"/>
        <w:ind w:firstLine="567"/>
        <w:rPr>
          <w:lang w:val="ru-RU"/>
        </w:rPr>
      </w:pPr>
      <w:proofErr w:type="gramStart"/>
      <w:r>
        <w:t>write</w:t>
      </w:r>
      <w:proofErr w:type="gramEnd"/>
      <w:r w:rsidRPr="00327EA3">
        <w:rPr>
          <w:lang w:val="ru-RU"/>
        </w:rPr>
        <w:t xml:space="preserve"> () записывает до подсчета байтов из буфера, обозначенного </w:t>
      </w:r>
      <w:proofErr w:type="spellStart"/>
      <w:r>
        <w:t>buf</w:t>
      </w:r>
      <w:proofErr w:type="spellEnd"/>
      <w:r w:rsidRPr="00327EA3">
        <w:rPr>
          <w:lang w:val="ru-RU"/>
        </w:rPr>
        <w:t xml:space="preserve">, в файл, на который ссылается файловый дескриптор </w:t>
      </w:r>
      <w:proofErr w:type="spellStart"/>
      <w:r>
        <w:t>fd</w:t>
      </w:r>
      <w:proofErr w:type="spellEnd"/>
      <w:r w:rsidRPr="00327EA3">
        <w:rPr>
          <w:lang w:val="ru-RU"/>
        </w:rPr>
        <w:t>.</w:t>
      </w:r>
    </w:p>
    <w:p w:rsidR="00327EA3" w:rsidRPr="00327EA3" w:rsidRDefault="00327EA3" w:rsidP="00327EA3">
      <w:pPr>
        <w:pStyle w:val="Main"/>
        <w:ind w:firstLine="567"/>
        <w:rPr>
          <w:lang w:val="ru-RU"/>
        </w:rPr>
      </w:pPr>
      <w:r w:rsidRPr="00327EA3">
        <w:rPr>
          <w:lang w:val="ru-RU"/>
        </w:rPr>
        <w:t xml:space="preserve">Количество записанных байтов может быть меньше, чем </w:t>
      </w:r>
      <w:r>
        <w:t>count</w:t>
      </w:r>
      <w:r w:rsidRPr="00327EA3">
        <w:rPr>
          <w:lang w:val="ru-RU"/>
        </w:rPr>
        <w:t xml:space="preserve">, если, например, недостаточно места на базовом физическом носителе или встречается ограничение ресурса </w:t>
      </w:r>
      <w:r>
        <w:t>RLIMIT</w:t>
      </w:r>
      <w:r w:rsidRPr="00327EA3">
        <w:rPr>
          <w:lang w:val="ru-RU"/>
        </w:rPr>
        <w:t>_</w:t>
      </w:r>
      <w:r>
        <w:t>FSIZE</w:t>
      </w:r>
      <w:r w:rsidRPr="00327EA3">
        <w:rPr>
          <w:lang w:val="ru-RU"/>
        </w:rPr>
        <w:t>, или вызов был прерван обработчиком сигнала после написа</w:t>
      </w:r>
      <w:r>
        <w:rPr>
          <w:lang w:val="ru-RU"/>
        </w:rPr>
        <w:t>ния</w:t>
      </w:r>
      <w:r w:rsidRPr="00327EA3">
        <w:rPr>
          <w:lang w:val="ru-RU"/>
        </w:rPr>
        <w:t xml:space="preserve"> меньше, чем количество байт.</w:t>
      </w:r>
    </w:p>
    <w:p w:rsidR="00327EA3" w:rsidRPr="00327EA3" w:rsidRDefault="00327EA3" w:rsidP="00327EA3">
      <w:pPr>
        <w:pStyle w:val="Main"/>
        <w:ind w:firstLine="567"/>
        <w:rPr>
          <w:lang w:val="ru-RU"/>
        </w:rPr>
      </w:pPr>
      <w:r w:rsidRPr="00327EA3">
        <w:rPr>
          <w:lang w:val="ru-RU"/>
        </w:rPr>
        <w:t xml:space="preserve">Для файла с возможностью поиска (то есть, к которому может применяться </w:t>
      </w:r>
      <w:proofErr w:type="spellStart"/>
      <w:r>
        <w:t>lseek</w:t>
      </w:r>
      <w:proofErr w:type="spellEnd"/>
      <w:r w:rsidRPr="00327EA3">
        <w:rPr>
          <w:lang w:val="ru-RU"/>
        </w:rPr>
        <w:t xml:space="preserve">, например, обычный файл), запись происходит при текущем смещении файла, а смещение файла увеличивается на количество фактически записанных байтов. Если файл был открыт с помощью </w:t>
      </w:r>
      <w:r>
        <w:t>O</w:t>
      </w:r>
      <w:r w:rsidRPr="00327EA3">
        <w:rPr>
          <w:lang w:val="ru-RU"/>
        </w:rPr>
        <w:t>_</w:t>
      </w:r>
      <w:r>
        <w:t>APPEND</w:t>
      </w:r>
      <w:r w:rsidRPr="00327EA3">
        <w:rPr>
          <w:lang w:val="ru-RU"/>
        </w:rPr>
        <w:t>, смещение файла сначала устанавливается в конец файла перед записью. Коррекция смещения файла и операция записи выполняются как атомный шаг.</w:t>
      </w:r>
    </w:p>
    <w:p w:rsidR="00327EA3" w:rsidRDefault="00327EA3" w:rsidP="00051543">
      <w:pPr>
        <w:pStyle w:val="Main"/>
        <w:ind w:firstLine="567"/>
        <w:rPr>
          <w:lang w:val="ru-RU"/>
        </w:rPr>
      </w:pP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&lt;fcntl.h&gt;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&lt;cstdio&gt;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&lt;io.h&gt;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1D71FC" w:rsidRDefault="001D71FC" w:rsidP="00327EA3">
      <w:pPr>
        <w:autoSpaceDE w:val="0"/>
        <w:autoSpaceDN w:val="0"/>
        <w:adjustRightInd w:val="0"/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</w:pP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filedesc = 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"testfile.txt"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O_WRONLY | O_APPEND);</w:t>
      </w:r>
    </w:p>
    <w:p w:rsidR="001D71FC" w:rsidRDefault="001D71FC" w:rsidP="00327EA3">
      <w:pPr>
        <w:autoSpaceDE w:val="0"/>
        <w:autoSpaceDN w:val="0"/>
        <w:adjustRightInd w:val="0"/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</w:pP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(filedesc &lt; 0) {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-1;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(write(filedesc,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"This will be output to testfile.txt\n"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36) != 36) {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write(2,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"There was an error writing to testfile.txt\n"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43);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-1;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getchar();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327EA3" w:rsidRDefault="00327EA3" w:rsidP="00327EA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D4815" w:rsidRPr="00327EA3" w:rsidRDefault="005D4815" w:rsidP="00327EA3">
      <w:pPr>
        <w:pStyle w:val="Main"/>
        <w:ind w:firstLine="0"/>
        <w:jc w:val="center"/>
        <w:rPr>
          <w:noProof/>
          <w:lang w:val="ru-RU" w:eastAsia="en-US"/>
        </w:rPr>
      </w:pPr>
    </w:p>
    <w:p w:rsidR="005D4815" w:rsidRDefault="00327EA3" w:rsidP="00327EA3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827020" cy="6629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815" w:rsidRDefault="005D4815" w:rsidP="00327EA3">
      <w:pPr>
        <w:pStyle w:val="Main"/>
        <w:ind w:firstLine="0"/>
        <w:jc w:val="center"/>
        <w:rPr>
          <w:noProof/>
          <w:lang w:eastAsia="en-US"/>
        </w:rPr>
      </w:pPr>
    </w:p>
    <w:sectPr w:rsidR="005D4815" w:rsidSect="00302DE4">
      <w:headerReference w:type="default" r:id="rId8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1FC" w:rsidRDefault="00CC41FC">
      <w:r>
        <w:separator/>
      </w:r>
    </w:p>
  </w:endnote>
  <w:endnote w:type="continuationSeparator" w:id="0">
    <w:p w:rsidR="00CC41FC" w:rsidRDefault="00CC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1FC" w:rsidRDefault="00CC41FC">
      <w:r>
        <w:separator/>
      </w:r>
    </w:p>
  </w:footnote>
  <w:footnote w:type="continuationSeparator" w:id="0">
    <w:p w:rsidR="00CC41FC" w:rsidRDefault="00CC4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1FC" w:rsidRPr="00690D63" w:rsidRDefault="00CC41FC" w:rsidP="00DA51AB">
    <w:pPr>
      <w:pStyle w:val="a6"/>
      <w:jc w:val="right"/>
      <w:rPr>
        <w:rFonts w:ascii="Arial" w:hAnsi="Arial" w:cs="Arial"/>
      </w:rPr>
    </w:pPr>
    <w:fldSimple w:instr=" FILENAME   \* MERGEFORMAT ">
      <w:r w:rsidRPr="003D3D1C">
        <w:rPr>
          <w:rFonts w:ascii="Arial" w:hAnsi="Arial" w:cs="Arial"/>
          <w:noProof/>
          <w:sz w:val="16"/>
          <w:szCs w:val="16"/>
        </w:rPr>
        <w:t>Документ1</w:t>
      </w:r>
    </w:fldSimple>
    <w:r w:rsidRPr="00690D63">
      <w:rPr>
        <w:rFonts w:ascii="Arial" w:hAnsi="Arial" w:cs="Arial"/>
        <w:sz w:val="16"/>
        <w:szCs w:val="16"/>
      </w:rPr>
      <w:t xml:space="preserve"> </w:t>
    </w:r>
    <w:r w:rsidRPr="00690D63">
      <w:rPr>
        <w:rFonts w:ascii="Arial" w:hAnsi="Arial" w:cs="Arial"/>
        <w:b/>
        <w:sz w:val="16"/>
        <w:szCs w:val="16"/>
        <w:lang w:val="en-US"/>
      </w:rPr>
      <w:fldChar w:fldCharType="begin"/>
    </w:r>
    <w:r w:rsidRPr="00690D63">
      <w:rPr>
        <w:rFonts w:ascii="Arial" w:hAnsi="Arial" w:cs="Arial"/>
        <w:b/>
        <w:sz w:val="16"/>
        <w:szCs w:val="16"/>
      </w:rPr>
      <w:instrText xml:space="preserve"> </w:instrText>
    </w:r>
    <w:r w:rsidRPr="00690D63">
      <w:rPr>
        <w:rFonts w:ascii="Arial" w:hAnsi="Arial" w:cs="Arial"/>
        <w:b/>
        <w:sz w:val="16"/>
        <w:szCs w:val="16"/>
        <w:lang w:val="en-US"/>
      </w:rPr>
      <w:instrText>PAGE</w:instrText>
    </w:r>
    <w:r w:rsidRPr="00690D63">
      <w:rPr>
        <w:rFonts w:ascii="Arial" w:hAnsi="Arial" w:cs="Arial"/>
        <w:b/>
        <w:sz w:val="16"/>
        <w:szCs w:val="16"/>
      </w:rPr>
      <w:instrText xml:space="preserve"> </w:instrText>
    </w:r>
    <w:r w:rsidRPr="00690D63">
      <w:rPr>
        <w:rFonts w:ascii="Arial" w:hAnsi="Arial" w:cs="Arial"/>
        <w:b/>
        <w:sz w:val="16"/>
        <w:szCs w:val="16"/>
        <w:lang w:val="en-US"/>
      </w:rPr>
      <w:fldChar w:fldCharType="separate"/>
    </w:r>
    <w:r w:rsidR="005F27CD">
      <w:rPr>
        <w:rFonts w:ascii="Arial" w:hAnsi="Arial" w:cs="Arial"/>
        <w:b/>
        <w:noProof/>
        <w:sz w:val="16"/>
        <w:szCs w:val="16"/>
        <w:lang w:val="en-US"/>
      </w:rPr>
      <w:t>2</w:t>
    </w:r>
    <w:r w:rsidRPr="00690D63">
      <w:rPr>
        <w:rFonts w:ascii="Arial" w:hAnsi="Arial" w:cs="Arial"/>
        <w:b/>
        <w:sz w:val="16"/>
        <w:szCs w:val="16"/>
        <w:lang w:val="en-US"/>
      </w:rPr>
      <w:fldChar w:fldCharType="end"/>
    </w:r>
    <w:r w:rsidRPr="00690D63">
      <w:rPr>
        <w:rFonts w:ascii="Arial" w:hAnsi="Arial" w:cs="Arial"/>
        <w:sz w:val="16"/>
        <w:szCs w:val="16"/>
      </w:rPr>
      <w:t xml:space="preserve"> / </w:t>
    </w:r>
    <w:r w:rsidRPr="00690D63">
      <w:rPr>
        <w:rFonts w:ascii="Arial" w:hAnsi="Arial" w:cs="Arial"/>
        <w:sz w:val="12"/>
        <w:szCs w:val="12"/>
        <w:lang w:val="en-US"/>
      </w:rPr>
      <w:fldChar w:fldCharType="begin"/>
    </w:r>
    <w:r w:rsidRPr="00690D63">
      <w:rPr>
        <w:rFonts w:ascii="Arial" w:hAnsi="Arial" w:cs="Arial"/>
        <w:sz w:val="12"/>
        <w:szCs w:val="12"/>
      </w:rPr>
      <w:instrText xml:space="preserve"> </w:instrText>
    </w:r>
    <w:r w:rsidRPr="00690D63">
      <w:rPr>
        <w:rFonts w:ascii="Arial" w:hAnsi="Arial" w:cs="Arial"/>
        <w:sz w:val="12"/>
        <w:szCs w:val="12"/>
        <w:lang w:val="en-US"/>
      </w:rPr>
      <w:instrText>NUMPAGES</w:instrText>
    </w:r>
    <w:r w:rsidRPr="00690D63">
      <w:rPr>
        <w:rFonts w:ascii="Arial" w:hAnsi="Arial" w:cs="Arial"/>
        <w:sz w:val="12"/>
        <w:szCs w:val="12"/>
      </w:rPr>
      <w:instrText xml:space="preserve"> </w:instrText>
    </w:r>
    <w:r w:rsidRPr="00690D63">
      <w:rPr>
        <w:rFonts w:ascii="Arial" w:hAnsi="Arial" w:cs="Arial"/>
        <w:sz w:val="12"/>
        <w:szCs w:val="12"/>
        <w:lang w:val="en-US"/>
      </w:rPr>
      <w:fldChar w:fldCharType="separate"/>
    </w:r>
    <w:r w:rsidR="005F27CD">
      <w:rPr>
        <w:rFonts w:ascii="Arial" w:hAnsi="Arial" w:cs="Arial"/>
        <w:noProof/>
        <w:sz w:val="12"/>
        <w:szCs w:val="12"/>
        <w:lang w:val="en-US"/>
      </w:rPr>
      <w:t>41</w:t>
    </w:r>
    <w:r w:rsidRPr="00690D63">
      <w:rPr>
        <w:rFonts w:ascii="Arial" w:hAnsi="Arial" w:cs="Arial"/>
        <w:sz w:val="12"/>
        <w:szCs w:val="12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D3821"/>
    <w:multiLevelType w:val="multilevel"/>
    <w:tmpl w:val="96A4A07E"/>
    <w:name w:val="Разбиение"/>
    <w:lvl w:ilvl="0">
      <w:start w:val="1"/>
      <w:numFmt w:val="decimal"/>
      <w:pStyle w:val="1"/>
      <w:suff w:val="space"/>
      <w:lvlText w:val="%1."/>
      <w:lvlJc w:val="right"/>
      <w:pPr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B7D4DAD"/>
    <w:multiLevelType w:val="multilevel"/>
    <w:tmpl w:val="930EEAF4"/>
    <w:lvl w:ilvl="0">
      <w:start w:val="1"/>
      <w:numFmt w:val="decimal"/>
      <w:suff w:val="space"/>
      <w:lvlText w:val="%1."/>
      <w:lvlJc w:val="right"/>
      <w:pPr>
        <w:ind w:left="708" w:hanging="420"/>
      </w:pPr>
      <w:rPr>
        <w:rFonts w:ascii="Arial" w:hAnsi="Arial" w:cs="Times New Roman" w:hint="default"/>
        <w:b/>
        <w:i w:val="0"/>
        <w:sz w:val="24"/>
        <w:szCs w:val="24"/>
      </w:rPr>
    </w:lvl>
    <w:lvl w:ilvl="1">
      <w:start w:val="1"/>
      <w:numFmt w:val="decimal"/>
      <w:lvlRestart w:val="0"/>
      <w:pStyle w:val="2"/>
      <w:suff w:val="space"/>
      <w:lvlText w:val="%1.%2."/>
      <w:lvlJc w:val="right"/>
      <w:pPr>
        <w:ind w:left="1416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2">
      <w:start w:val="1"/>
      <w:numFmt w:val="decimal"/>
      <w:pStyle w:val="3"/>
      <w:suff w:val="space"/>
      <w:lvlText w:val="%1.%2.%3."/>
      <w:lvlJc w:val="right"/>
      <w:pPr>
        <w:ind w:left="2124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."/>
      <w:lvlJc w:val="right"/>
      <w:pPr>
        <w:ind w:left="2832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."/>
      <w:lvlJc w:val="right"/>
      <w:pPr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">
    <w:nsid w:val="2E38532B"/>
    <w:multiLevelType w:val="multilevel"/>
    <w:tmpl w:val="D6E8FE06"/>
    <w:lvl w:ilvl="0">
      <w:start w:val="1"/>
      <w:numFmt w:val="decimal"/>
      <w:pStyle w:val="10"/>
      <w:suff w:val="space"/>
      <w:lvlText w:val="%1."/>
      <w:lvlJc w:val="right"/>
      <w:pPr>
        <w:ind w:left="325" w:hanging="144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20"/>
      <w:suff w:val="space"/>
      <w:lvlText w:val="%1.%2."/>
      <w:lvlJc w:val="left"/>
      <w:pPr>
        <w:ind w:left="469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pStyle w:val="30"/>
      <w:suff w:val="space"/>
      <w:lvlText w:val="%1.%2.%3."/>
      <w:lvlJc w:val="left"/>
      <w:pPr>
        <w:ind w:left="613" w:hanging="72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757" w:hanging="864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901"/>
        </w:tabs>
        <w:ind w:left="9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5"/>
        </w:tabs>
        <w:ind w:left="10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9"/>
        </w:tabs>
        <w:ind w:left="11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3"/>
        </w:tabs>
        <w:ind w:left="13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77"/>
        </w:tabs>
        <w:ind w:left="1477" w:hanging="1584"/>
      </w:pPr>
      <w:rPr>
        <w:rFonts w:hint="default"/>
      </w:rPr>
    </w:lvl>
  </w:abstractNum>
  <w:abstractNum w:abstractNumId="3">
    <w:nsid w:val="4B5D65C6"/>
    <w:multiLevelType w:val="hybridMultilevel"/>
    <w:tmpl w:val="3AB466F0"/>
    <w:lvl w:ilvl="0" w:tplc="9A482488">
      <w:start w:val="1"/>
      <w:numFmt w:val="bullet"/>
      <w:pStyle w:val="a"/>
      <w:lvlText w:val="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61F6590B"/>
    <w:multiLevelType w:val="hybridMultilevel"/>
    <w:tmpl w:val="ABF2DEC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73CB1411"/>
    <w:multiLevelType w:val="multilevel"/>
    <w:tmpl w:val="66E864FE"/>
    <w:lvl w:ilvl="0">
      <w:start w:val="1"/>
      <w:numFmt w:val="decimal"/>
      <w:pStyle w:val="a0"/>
      <w:suff w:val="space"/>
      <w:lvlText w:val="%1."/>
      <w:lvlJc w:val="right"/>
      <w:pPr>
        <w:ind w:left="432" w:hanging="144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1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487"/>
    <w:rsid w:val="00021646"/>
    <w:rsid w:val="00022F05"/>
    <w:rsid w:val="00044C99"/>
    <w:rsid w:val="0005114A"/>
    <w:rsid w:val="0005124A"/>
    <w:rsid w:val="00051543"/>
    <w:rsid w:val="00061A30"/>
    <w:rsid w:val="00070AAD"/>
    <w:rsid w:val="000A1205"/>
    <w:rsid w:val="000A7493"/>
    <w:rsid w:val="000B376F"/>
    <w:rsid w:val="000C3288"/>
    <w:rsid w:val="000C6F15"/>
    <w:rsid w:val="000D0B42"/>
    <w:rsid w:val="000E260F"/>
    <w:rsid w:val="000F1079"/>
    <w:rsid w:val="000F3A60"/>
    <w:rsid w:val="001060FC"/>
    <w:rsid w:val="00123671"/>
    <w:rsid w:val="00126E13"/>
    <w:rsid w:val="00132367"/>
    <w:rsid w:val="00132434"/>
    <w:rsid w:val="00141ABD"/>
    <w:rsid w:val="00152F77"/>
    <w:rsid w:val="00154F60"/>
    <w:rsid w:val="00174857"/>
    <w:rsid w:val="001822A1"/>
    <w:rsid w:val="001C01AE"/>
    <w:rsid w:val="001D2093"/>
    <w:rsid w:val="001D71FC"/>
    <w:rsid w:val="001E0D23"/>
    <w:rsid w:val="001E4D2D"/>
    <w:rsid w:val="002103E7"/>
    <w:rsid w:val="00272ADC"/>
    <w:rsid w:val="0027310D"/>
    <w:rsid w:val="002733A6"/>
    <w:rsid w:val="00286618"/>
    <w:rsid w:val="00294546"/>
    <w:rsid w:val="00294E55"/>
    <w:rsid w:val="002A051B"/>
    <w:rsid w:val="002B1E17"/>
    <w:rsid w:val="002C3EE5"/>
    <w:rsid w:val="002C6E7B"/>
    <w:rsid w:val="002D567A"/>
    <w:rsid w:val="002D6C11"/>
    <w:rsid w:val="002E260B"/>
    <w:rsid w:val="002E2B77"/>
    <w:rsid w:val="00302DE4"/>
    <w:rsid w:val="00305B73"/>
    <w:rsid w:val="00312C94"/>
    <w:rsid w:val="0031673A"/>
    <w:rsid w:val="00317F45"/>
    <w:rsid w:val="00324682"/>
    <w:rsid w:val="00327EA3"/>
    <w:rsid w:val="00330733"/>
    <w:rsid w:val="003433F8"/>
    <w:rsid w:val="00344554"/>
    <w:rsid w:val="003547AC"/>
    <w:rsid w:val="00377CB1"/>
    <w:rsid w:val="00380929"/>
    <w:rsid w:val="00381D57"/>
    <w:rsid w:val="00386308"/>
    <w:rsid w:val="00392529"/>
    <w:rsid w:val="003C12B1"/>
    <w:rsid w:val="003D1DA8"/>
    <w:rsid w:val="003D3D1C"/>
    <w:rsid w:val="003E0F55"/>
    <w:rsid w:val="003E3C43"/>
    <w:rsid w:val="003F04CD"/>
    <w:rsid w:val="003F50D3"/>
    <w:rsid w:val="004346B3"/>
    <w:rsid w:val="004472DB"/>
    <w:rsid w:val="00450BE1"/>
    <w:rsid w:val="00472991"/>
    <w:rsid w:val="0049651B"/>
    <w:rsid w:val="004A023A"/>
    <w:rsid w:val="004B4909"/>
    <w:rsid w:val="004B512B"/>
    <w:rsid w:val="004C4E31"/>
    <w:rsid w:val="004D139F"/>
    <w:rsid w:val="004E2299"/>
    <w:rsid w:val="004F2D7F"/>
    <w:rsid w:val="00501706"/>
    <w:rsid w:val="005030C2"/>
    <w:rsid w:val="00510D96"/>
    <w:rsid w:val="00511563"/>
    <w:rsid w:val="00514642"/>
    <w:rsid w:val="00581C71"/>
    <w:rsid w:val="00582234"/>
    <w:rsid w:val="00582835"/>
    <w:rsid w:val="005876B9"/>
    <w:rsid w:val="00593AF3"/>
    <w:rsid w:val="005956E2"/>
    <w:rsid w:val="0059630E"/>
    <w:rsid w:val="005965F6"/>
    <w:rsid w:val="005A2306"/>
    <w:rsid w:val="005A23CA"/>
    <w:rsid w:val="005A2DEE"/>
    <w:rsid w:val="005A6980"/>
    <w:rsid w:val="005B1FB9"/>
    <w:rsid w:val="005C3A38"/>
    <w:rsid w:val="005C5B2B"/>
    <w:rsid w:val="005D4815"/>
    <w:rsid w:val="005F27CD"/>
    <w:rsid w:val="005F6882"/>
    <w:rsid w:val="00601DD4"/>
    <w:rsid w:val="00604EB1"/>
    <w:rsid w:val="00613E3A"/>
    <w:rsid w:val="00617AD5"/>
    <w:rsid w:val="006226D5"/>
    <w:rsid w:val="00633052"/>
    <w:rsid w:val="00653ADE"/>
    <w:rsid w:val="00664BF6"/>
    <w:rsid w:val="00664C56"/>
    <w:rsid w:val="0068218F"/>
    <w:rsid w:val="00682629"/>
    <w:rsid w:val="00684693"/>
    <w:rsid w:val="00692B45"/>
    <w:rsid w:val="006A277C"/>
    <w:rsid w:val="006F20AA"/>
    <w:rsid w:val="006F55FB"/>
    <w:rsid w:val="00716F8B"/>
    <w:rsid w:val="007254E6"/>
    <w:rsid w:val="007317F7"/>
    <w:rsid w:val="00740802"/>
    <w:rsid w:val="00753E2D"/>
    <w:rsid w:val="0075566B"/>
    <w:rsid w:val="0078077D"/>
    <w:rsid w:val="00787D0D"/>
    <w:rsid w:val="00794349"/>
    <w:rsid w:val="007E728E"/>
    <w:rsid w:val="00805AC6"/>
    <w:rsid w:val="008115C6"/>
    <w:rsid w:val="008120AB"/>
    <w:rsid w:val="008150BC"/>
    <w:rsid w:val="00856CFB"/>
    <w:rsid w:val="0085799E"/>
    <w:rsid w:val="00867A0B"/>
    <w:rsid w:val="00884882"/>
    <w:rsid w:val="008930D8"/>
    <w:rsid w:val="00896CD4"/>
    <w:rsid w:val="008C337F"/>
    <w:rsid w:val="008C5135"/>
    <w:rsid w:val="008D4ADB"/>
    <w:rsid w:val="008D5420"/>
    <w:rsid w:val="008E4BB2"/>
    <w:rsid w:val="008E65FD"/>
    <w:rsid w:val="008F3121"/>
    <w:rsid w:val="008F3D13"/>
    <w:rsid w:val="008F6F6F"/>
    <w:rsid w:val="0090027D"/>
    <w:rsid w:val="00922487"/>
    <w:rsid w:val="00923D8E"/>
    <w:rsid w:val="0093643E"/>
    <w:rsid w:val="0094448E"/>
    <w:rsid w:val="00945007"/>
    <w:rsid w:val="009563C2"/>
    <w:rsid w:val="009632AD"/>
    <w:rsid w:val="00963DB3"/>
    <w:rsid w:val="009768BD"/>
    <w:rsid w:val="009770EF"/>
    <w:rsid w:val="00983790"/>
    <w:rsid w:val="00986386"/>
    <w:rsid w:val="009A1AA7"/>
    <w:rsid w:val="009C1D21"/>
    <w:rsid w:val="009D66D6"/>
    <w:rsid w:val="009D6CDC"/>
    <w:rsid w:val="009F454A"/>
    <w:rsid w:val="009F5154"/>
    <w:rsid w:val="00A01491"/>
    <w:rsid w:val="00A112CD"/>
    <w:rsid w:val="00A2047A"/>
    <w:rsid w:val="00A37215"/>
    <w:rsid w:val="00A44EC4"/>
    <w:rsid w:val="00A55DDC"/>
    <w:rsid w:val="00A641F0"/>
    <w:rsid w:val="00A71F96"/>
    <w:rsid w:val="00A91F31"/>
    <w:rsid w:val="00AC4B9C"/>
    <w:rsid w:val="00AD505C"/>
    <w:rsid w:val="00AD612C"/>
    <w:rsid w:val="00AF2FC3"/>
    <w:rsid w:val="00B0403F"/>
    <w:rsid w:val="00B463F7"/>
    <w:rsid w:val="00B54423"/>
    <w:rsid w:val="00B70B42"/>
    <w:rsid w:val="00B9275C"/>
    <w:rsid w:val="00BA6245"/>
    <w:rsid w:val="00BB46AA"/>
    <w:rsid w:val="00BB5E12"/>
    <w:rsid w:val="00BB7699"/>
    <w:rsid w:val="00BC07B2"/>
    <w:rsid w:val="00BC5B8D"/>
    <w:rsid w:val="00BE0166"/>
    <w:rsid w:val="00C054B4"/>
    <w:rsid w:val="00C0692D"/>
    <w:rsid w:val="00C1231B"/>
    <w:rsid w:val="00C333B5"/>
    <w:rsid w:val="00C47157"/>
    <w:rsid w:val="00C53ECC"/>
    <w:rsid w:val="00C71672"/>
    <w:rsid w:val="00C83136"/>
    <w:rsid w:val="00C87FED"/>
    <w:rsid w:val="00C92BF7"/>
    <w:rsid w:val="00CA617D"/>
    <w:rsid w:val="00CA63B1"/>
    <w:rsid w:val="00CB0732"/>
    <w:rsid w:val="00CC41FC"/>
    <w:rsid w:val="00CC44A1"/>
    <w:rsid w:val="00CD606A"/>
    <w:rsid w:val="00CD6BC0"/>
    <w:rsid w:val="00CD7C42"/>
    <w:rsid w:val="00CE290C"/>
    <w:rsid w:val="00D04F9B"/>
    <w:rsid w:val="00D1597D"/>
    <w:rsid w:val="00D20DB6"/>
    <w:rsid w:val="00D36619"/>
    <w:rsid w:val="00D54384"/>
    <w:rsid w:val="00D55D78"/>
    <w:rsid w:val="00D6606F"/>
    <w:rsid w:val="00D6759B"/>
    <w:rsid w:val="00D813E2"/>
    <w:rsid w:val="00D87F6A"/>
    <w:rsid w:val="00D926D6"/>
    <w:rsid w:val="00DA51AB"/>
    <w:rsid w:val="00DA7D8B"/>
    <w:rsid w:val="00DB2F0C"/>
    <w:rsid w:val="00DB535C"/>
    <w:rsid w:val="00DC571D"/>
    <w:rsid w:val="00DD104A"/>
    <w:rsid w:val="00DE113E"/>
    <w:rsid w:val="00DF09A8"/>
    <w:rsid w:val="00DF5B44"/>
    <w:rsid w:val="00E030C9"/>
    <w:rsid w:val="00E0464F"/>
    <w:rsid w:val="00E2355D"/>
    <w:rsid w:val="00E240F4"/>
    <w:rsid w:val="00E2628B"/>
    <w:rsid w:val="00E267D3"/>
    <w:rsid w:val="00E350BD"/>
    <w:rsid w:val="00E3671F"/>
    <w:rsid w:val="00E36D42"/>
    <w:rsid w:val="00E374BE"/>
    <w:rsid w:val="00E51BCB"/>
    <w:rsid w:val="00E55B36"/>
    <w:rsid w:val="00E80891"/>
    <w:rsid w:val="00E80D15"/>
    <w:rsid w:val="00E8260B"/>
    <w:rsid w:val="00E9571F"/>
    <w:rsid w:val="00E9735F"/>
    <w:rsid w:val="00EA18EF"/>
    <w:rsid w:val="00EA464D"/>
    <w:rsid w:val="00EC61D0"/>
    <w:rsid w:val="00EC65DE"/>
    <w:rsid w:val="00EC6960"/>
    <w:rsid w:val="00ED0BA1"/>
    <w:rsid w:val="00ED20EB"/>
    <w:rsid w:val="00EE0AD3"/>
    <w:rsid w:val="00F0093D"/>
    <w:rsid w:val="00F02189"/>
    <w:rsid w:val="00F17479"/>
    <w:rsid w:val="00F227F8"/>
    <w:rsid w:val="00F3066D"/>
    <w:rsid w:val="00F309AA"/>
    <w:rsid w:val="00F359B3"/>
    <w:rsid w:val="00F42074"/>
    <w:rsid w:val="00F42AF8"/>
    <w:rsid w:val="00F6075A"/>
    <w:rsid w:val="00F6418A"/>
    <w:rsid w:val="00F759FA"/>
    <w:rsid w:val="00F80AB1"/>
    <w:rsid w:val="00F81384"/>
    <w:rsid w:val="00F92A9D"/>
    <w:rsid w:val="00F9730A"/>
    <w:rsid w:val="00FC5A28"/>
    <w:rsid w:val="00FC5EC7"/>
    <w:rsid w:val="00FE1CEB"/>
    <w:rsid w:val="00FE4954"/>
    <w:rsid w:val="00FE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16EFAB-454E-4D32-BF00-4C56C18D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14642"/>
    <w:rPr>
      <w:sz w:val="24"/>
      <w:szCs w:val="24"/>
      <w:lang w:val="ru-RU" w:eastAsia="be-BY"/>
    </w:rPr>
  </w:style>
  <w:style w:type="paragraph" w:styleId="1">
    <w:name w:val="heading 1"/>
    <w:basedOn w:val="a1"/>
    <w:next w:val="a1"/>
    <w:qFormat/>
    <w:rsid w:val="009D6CD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1"/>
    <w:qFormat/>
    <w:rsid w:val="006F55FB"/>
    <w:pPr>
      <w:keepNext/>
      <w:widowControl w:val="0"/>
      <w:numPr>
        <w:ilvl w:val="1"/>
        <w:numId w:val="5"/>
      </w:numPr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1"/>
    <w:qFormat/>
    <w:rsid w:val="006F55FB"/>
    <w:pPr>
      <w:keepNext/>
      <w:widowControl w:val="0"/>
      <w:numPr>
        <w:ilvl w:val="2"/>
        <w:numId w:val="5"/>
      </w:numPr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qFormat/>
    <w:rsid w:val="006F55FB"/>
    <w:pPr>
      <w:keepNext/>
      <w:widowControl w:val="0"/>
      <w:numPr>
        <w:ilvl w:val="3"/>
        <w:numId w:val="5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Вп1"/>
    <w:basedOn w:val="1"/>
    <w:rsid w:val="00061A30"/>
    <w:pPr>
      <w:keepNext w:val="0"/>
      <w:widowControl w:val="0"/>
    </w:pPr>
    <w:rPr>
      <w:sz w:val="24"/>
      <w:szCs w:val="24"/>
    </w:rPr>
  </w:style>
  <w:style w:type="paragraph" w:styleId="a5">
    <w:name w:val="Document Map"/>
    <w:basedOn w:val="a1"/>
    <w:semiHidden/>
    <w:rsid w:val="00C71672"/>
    <w:pPr>
      <w:shd w:val="clear" w:color="auto" w:fill="000080"/>
    </w:pPr>
    <w:rPr>
      <w:rFonts w:ascii="Tahoma" w:hAnsi="Tahoma" w:cs="Tahoma"/>
    </w:rPr>
  </w:style>
  <w:style w:type="paragraph" w:customStyle="1" w:styleId="Center">
    <w:name w:val="Center"/>
    <w:basedOn w:val="a1"/>
    <w:autoRedefine/>
    <w:rsid w:val="009C1D21"/>
    <w:pPr>
      <w:shd w:val="clear" w:color="auto" w:fill="FFFFFF"/>
      <w:autoSpaceDE w:val="0"/>
      <w:autoSpaceDN w:val="0"/>
      <w:adjustRightInd w:val="0"/>
      <w:jc w:val="center"/>
    </w:pPr>
    <w:rPr>
      <w:rFonts w:ascii="Arial" w:hAnsi="Arial" w:cs="Arial"/>
      <w:sz w:val="20"/>
      <w:szCs w:val="20"/>
    </w:rPr>
  </w:style>
  <w:style w:type="paragraph" w:customStyle="1" w:styleId="Main">
    <w:name w:val="Main"/>
    <w:basedOn w:val="a1"/>
    <w:rsid w:val="00D20DB6"/>
    <w:pPr>
      <w:shd w:val="clear" w:color="auto" w:fill="FFFFFF"/>
      <w:autoSpaceDE w:val="0"/>
      <w:autoSpaceDN w:val="0"/>
      <w:adjustRightInd w:val="0"/>
      <w:ind w:firstLine="540"/>
      <w:jc w:val="both"/>
    </w:pPr>
    <w:rPr>
      <w:rFonts w:ascii="Arial" w:hAnsi="Arial" w:cs="Arial"/>
      <w:sz w:val="20"/>
      <w:szCs w:val="20"/>
      <w:lang w:val="en-US"/>
    </w:rPr>
  </w:style>
  <w:style w:type="paragraph" w:styleId="a6">
    <w:name w:val="header"/>
    <w:basedOn w:val="a1"/>
    <w:rsid w:val="00DA51AB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DA51AB"/>
    <w:pPr>
      <w:tabs>
        <w:tab w:val="center" w:pos="4677"/>
        <w:tab w:val="right" w:pos="9355"/>
      </w:tabs>
    </w:pPr>
  </w:style>
  <w:style w:type="paragraph" w:customStyle="1" w:styleId="Arial10pt">
    <w:name w:val="Стиль Arial 10 pt"/>
    <w:basedOn w:val="a1"/>
    <w:rsid w:val="00FE4954"/>
    <w:pPr>
      <w:shd w:val="clear" w:color="auto" w:fill="FFFFFF"/>
    </w:pPr>
    <w:rPr>
      <w:rFonts w:ascii="Arial" w:hAnsi="Arial"/>
      <w:sz w:val="20"/>
      <w:szCs w:val="20"/>
    </w:rPr>
  </w:style>
  <w:style w:type="paragraph" w:customStyle="1" w:styleId="Program">
    <w:name w:val="Program"/>
    <w:basedOn w:val="a1"/>
    <w:rsid w:val="00061A30"/>
    <w:pPr>
      <w:shd w:val="clear" w:color="auto" w:fill="FFFFF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autoSpaceDE w:val="0"/>
      <w:autoSpaceDN w:val="0"/>
      <w:adjustRightInd w:val="0"/>
    </w:pPr>
    <w:rPr>
      <w:rFonts w:ascii="Arial" w:hAnsi="Arial"/>
      <w:sz w:val="20"/>
      <w:szCs w:val="20"/>
      <w:lang w:val="en-US"/>
    </w:rPr>
  </w:style>
  <w:style w:type="paragraph" w:customStyle="1" w:styleId="10">
    <w:name w:val="Перечень1"/>
    <w:basedOn w:val="a1"/>
    <w:rsid w:val="00BB7699"/>
    <w:pPr>
      <w:widowControl w:val="0"/>
      <w:numPr>
        <w:numId w:val="2"/>
      </w:numPr>
      <w:shd w:val="clear" w:color="auto" w:fill="FFFFFF"/>
      <w:autoSpaceDE w:val="0"/>
      <w:autoSpaceDN w:val="0"/>
      <w:adjustRightInd w:val="0"/>
      <w:ind w:left="180" w:firstLine="1"/>
    </w:pPr>
    <w:rPr>
      <w:rFonts w:ascii="Arial" w:hAnsi="Arial" w:cs="Arial"/>
      <w:b/>
      <w:color w:val="000000"/>
    </w:rPr>
  </w:style>
  <w:style w:type="paragraph" w:customStyle="1" w:styleId="20">
    <w:name w:val="Перечень2"/>
    <w:basedOn w:val="a1"/>
    <w:rsid w:val="00BB7699"/>
    <w:pPr>
      <w:widowControl w:val="0"/>
      <w:numPr>
        <w:ilvl w:val="1"/>
        <w:numId w:val="2"/>
      </w:numPr>
      <w:shd w:val="clear" w:color="auto" w:fill="FFFFFF"/>
      <w:autoSpaceDE w:val="0"/>
      <w:autoSpaceDN w:val="0"/>
      <w:adjustRightInd w:val="0"/>
      <w:ind w:left="360" w:hanging="360"/>
    </w:pPr>
    <w:rPr>
      <w:rFonts w:ascii="Arial" w:hAnsi="Arial" w:cs="Arial"/>
      <w:b/>
      <w:color w:val="000000"/>
      <w:sz w:val="20"/>
      <w:szCs w:val="20"/>
    </w:rPr>
  </w:style>
  <w:style w:type="paragraph" w:customStyle="1" w:styleId="30">
    <w:name w:val="Перечень3"/>
    <w:basedOn w:val="a1"/>
    <w:rsid w:val="00BB7699"/>
    <w:pPr>
      <w:widowControl w:val="0"/>
      <w:numPr>
        <w:ilvl w:val="2"/>
        <w:numId w:val="2"/>
      </w:numPr>
      <w:shd w:val="clear" w:color="auto" w:fill="FFFFFF"/>
      <w:autoSpaceDE w:val="0"/>
      <w:autoSpaceDN w:val="0"/>
      <w:adjustRightInd w:val="0"/>
      <w:ind w:left="720" w:hanging="540"/>
    </w:pPr>
    <w:rPr>
      <w:rFonts w:ascii="Arial" w:hAnsi="Arial" w:cs="Arial"/>
      <w:b/>
      <w:color w:val="000000"/>
      <w:sz w:val="20"/>
      <w:szCs w:val="20"/>
    </w:rPr>
  </w:style>
  <w:style w:type="paragraph" w:customStyle="1" w:styleId="40">
    <w:name w:val="Перечень4"/>
    <w:basedOn w:val="a1"/>
    <w:rsid w:val="002B1E17"/>
    <w:pPr>
      <w:widowControl w:val="0"/>
      <w:numPr>
        <w:ilvl w:val="3"/>
        <w:numId w:val="2"/>
      </w:numPr>
      <w:shd w:val="clear" w:color="auto" w:fill="FFFFFF"/>
      <w:autoSpaceDE w:val="0"/>
      <w:autoSpaceDN w:val="0"/>
      <w:adjustRightInd w:val="0"/>
      <w:ind w:left="1260" w:hanging="720"/>
    </w:pPr>
    <w:rPr>
      <w:rFonts w:ascii="Arial" w:hAnsi="Arial" w:cs="Arial"/>
      <w:b/>
      <w:sz w:val="20"/>
      <w:szCs w:val="20"/>
    </w:rPr>
  </w:style>
  <w:style w:type="paragraph" w:customStyle="1" w:styleId="22">
    <w:name w:val="Вп2"/>
    <w:basedOn w:val="2"/>
    <w:rsid w:val="008120AB"/>
    <w:pPr>
      <w:keepNext w:val="0"/>
    </w:pPr>
    <w:rPr>
      <w:i w:val="0"/>
      <w:sz w:val="20"/>
      <w:szCs w:val="20"/>
    </w:rPr>
  </w:style>
  <w:style w:type="paragraph" w:customStyle="1" w:styleId="32">
    <w:name w:val="Вп3"/>
    <w:basedOn w:val="3"/>
    <w:rsid w:val="008120AB"/>
    <w:pPr>
      <w:keepNext w:val="0"/>
      <w:ind w:left="720" w:firstLine="0"/>
    </w:pPr>
    <w:rPr>
      <w:sz w:val="20"/>
      <w:szCs w:val="20"/>
    </w:rPr>
  </w:style>
  <w:style w:type="paragraph" w:customStyle="1" w:styleId="41">
    <w:name w:val="Вп4"/>
    <w:basedOn w:val="4"/>
    <w:rsid w:val="008120AB"/>
    <w:pPr>
      <w:keepNext w:val="0"/>
    </w:pPr>
    <w:rPr>
      <w:rFonts w:ascii="Arial" w:hAnsi="Arial" w:cs="Arial"/>
      <w:sz w:val="20"/>
      <w:szCs w:val="20"/>
    </w:rPr>
  </w:style>
  <w:style w:type="paragraph" w:customStyle="1" w:styleId="a">
    <w:name w:val="СписПункт"/>
    <w:basedOn w:val="a1"/>
    <w:rsid w:val="00FE4954"/>
    <w:pPr>
      <w:numPr>
        <w:numId w:val="3"/>
      </w:numPr>
      <w:shd w:val="clear" w:color="auto" w:fill="FFFFFF"/>
      <w:tabs>
        <w:tab w:val="clear" w:pos="1827"/>
        <w:tab w:val="num" w:pos="360"/>
      </w:tabs>
      <w:autoSpaceDE w:val="0"/>
      <w:autoSpaceDN w:val="0"/>
      <w:adjustRightInd w:val="0"/>
      <w:ind w:left="360" w:hanging="180"/>
    </w:pPr>
    <w:rPr>
      <w:rFonts w:ascii="Arial" w:hAnsi="Arial" w:cs="Arial"/>
      <w:sz w:val="20"/>
      <w:szCs w:val="20"/>
    </w:rPr>
  </w:style>
  <w:style w:type="paragraph" w:customStyle="1" w:styleId="a0">
    <w:name w:val="СписЧисло"/>
    <w:basedOn w:val="a1"/>
    <w:rsid w:val="00FE4954"/>
    <w:pPr>
      <w:numPr>
        <w:numId w:val="4"/>
      </w:numPr>
      <w:shd w:val="clear" w:color="auto" w:fill="FFFFFF"/>
      <w:autoSpaceDE w:val="0"/>
      <w:autoSpaceDN w:val="0"/>
      <w:adjustRightInd w:val="0"/>
      <w:ind w:left="360" w:firstLine="0"/>
    </w:pPr>
    <w:rPr>
      <w:rFonts w:ascii="Arial" w:hAnsi="Arial" w:cs="Arial"/>
      <w:sz w:val="20"/>
      <w:szCs w:val="20"/>
    </w:rPr>
  </w:style>
  <w:style w:type="character" w:styleId="a8">
    <w:name w:val="Hyperlink"/>
    <w:basedOn w:val="a2"/>
    <w:uiPriority w:val="99"/>
    <w:unhideWhenUsed/>
    <w:rsid w:val="00044C99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044C99"/>
    <w:rPr>
      <w:rFonts w:ascii="Arial" w:hAnsi="Arial"/>
      <w:b/>
    </w:rPr>
  </w:style>
  <w:style w:type="paragraph" w:styleId="23">
    <w:name w:val="toc 2"/>
    <w:basedOn w:val="a1"/>
    <w:next w:val="a1"/>
    <w:autoRedefine/>
    <w:uiPriority w:val="39"/>
    <w:unhideWhenUsed/>
    <w:rsid w:val="00044C99"/>
    <w:pPr>
      <w:ind w:left="240"/>
    </w:pPr>
    <w:rPr>
      <w:rFonts w:ascii="Arial" w:hAnsi="Arial"/>
      <w:b/>
      <w:sz w:val="20"/>
    </w:rPr>
  </w:style>
  <w:style w:type="paragraph" w:styleId="33">
    <w:name w:val="toc 3"/>
    <w:basedOn w:val="a1"/>
    <w:next w:val="a1"/>
    <w:autoRedefine/>
    <w:uiPriority w:val="39"/>
    <w:unhideWhenUsed/>
    <w:rsid w:val="00044C99"/>
    <w:pPr>
      <w:ind w:left="480"/>
    </w:pPr>
    <w:rPr>
      <w:rFonts w:ascii="Arial" w:hAnsi="Arial"/>
      <w:b/>
      <w:sz w:val="20"/>
    </w:rPr>
  </w:style>
  <w:style w:type="paragraph" w:styleId="42">
    <w:name w:val="toc 4"/>
    <w:basedOn w:val="a1"/>
    <w:next w:val="a1"/>
    <w:autoRedefine/>
    <w:uiPriority w:val="39"/>
    <w:unhideWhenUsed/>
    <w:rsid w:val="00044C99"/>
    <w:pPr>
      <w:ind w:left="720"/>
    </w:pPr>
    <w:rPr>
      <w:rFonts w:ascii="Arial" w:hAnsi="Arial"/>
      <w:b/>
      <w:sz w:val="20"/>
    </w:rPr>
  </w:style>
  <w:style w:type="paragraph" w:styleId="5">
    <w:name w:val="toc 5"/>
    <w:basedOn w:val="a1"/>
    <w:next w:val="a1"/>
    <w:autoRedefine/>
    <w:uiPriority w:val="39"/>
    <w:semiHidden/>
    <w:unhideWhenUsed/>
    <w:rsid w:val="00044C99"/>
    <w:pPr>
      <w:ind w:left="960"/>
    </w:pPr>
    <w:rPr>
      <w:rFonts w:ascii="Arial" w:hAnsi="Arial"/>
      <w:b/>
      <w:sz w:val="20"/>
    </w:rPr>
  </w:style>
  <w:style w:type="character" w:styleId="a9">
    <w:name w:val="Strong"/>
    <w:basedOn w:val="a2"/>
    <w:uiPriority w:val="22"/>
    <w:qFormat/>
    <w:rsid w:val="003E3C43"/>
    <w:rPr>
      <w:b/>
      <w:bCs/>
    </w:rPr>
  </w:style>
  <w:style w:type="paragraph" w:styleId="aa">
    <w:name w:val="Normal (Web)"/>
    <w:basedOn w:val="a1"/>
    <w:uiPriority w:val="99"/>
    <w:semiHidden/>
    <w:unhideWhenUsed/>
    <w:rsid w:val="003E3C43"/>
    <w:pPr>
      <w:spacing w:before="100" w:beforeAutospacing="1" w:after="100" w:afterAutospacing="1"/>
    </w:pPr>
    <w:rPr>
      <w:lang w:val="en-US" w:eastAsia="en-US"/>
    </w:rPr>
  </w:style>
  <w:style w:type="paragraph" w:styleId="ab">
    <w:name w:val="Balloon Text"/>
    <w:basedOn w:val="a1"/>
    <w:link w:val="ac"/>
    <w:uiPriority w:val="99"/>
    <w:semiHidden/>
    <w:unhideWhenUsed/>
    <w:rsid w:val="00E55B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E55B36"/>
    <w:rPr>
      <w:rFonts w:ascii="Tahoma" w:hAnsi="Tahoma" w:cs="Tahoma"/>
      <w:sz w:val="16"/>
      <w:szCs w:val="16"/>
      <w:lang w:val="ru-RU" w:eastAsia="be-BY"/>
    </w:rPr>
  </w:style>
  <w:style w:type="character" w:styleId="HTML">
    <w:name w:val="HTML Typewriter"/>
    <w:basedOn w:val="a2"/>
    <w:uiPriority w:val="99"/>
    <w:semiHidden/>
    <w:unhideWhenUsed/>
    <w:rsid w:val="00F81384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Заголовок 2 Знак"/>
    <w:basedOn w:val="a2"/>
    <w:link w:val="2"/>
    <w:rsid w:val="00FC5A28"/>
    <w:rPr>
      <w:rFonts w:ascii="Arial" w:hAnsi="Arial" w:cs="Arial"/>
      <w:b/>
      <w:bCs/>
      <w:i/>
      <w:iCs/>
      <w:sz w:val="28"/>
      <w:szCs w:val="28"/>
      <w:lang w:val="ru-RU" w:eastAsia="be-BY"/>
    </w:rPr>
  </w:style>
  <w:style w:type="character" w:customStyle="1" w:styleId="31">
    <w:name w:val="Заголовок 3 Знак"/>
    <w:basedOn w:val="a2"/>
    <w:link w:val="3"/>
    <w:rsid w:val="00FC5A28"/>
    <w:rPr>
      <w:rFonts w:ascii="Arial" w:hAnsi="Arial" w:cs="Arial"/>
      <w:b/>
      <w:bCs/>
      <w:sz w:val="26"/>
      <w:szCs w:val="26"/>
      <w:lang w:val="ru-RU" w:eastAsia="be-BY"/>
    </w:rPr>
  </w:style>
  <w:style w:type="paragraph" w:customStyle="1" w:styleId="13">
    <w:name w:val="Обычный1"/>
    <w:rsid w:val="00AD505C"/>
    <w:pPr>
      <w:widowControl w:val="0"/>
      <w:snapToGrid w:val="0"/>
      <w:spacing w:line="278" w:lineRule="auto"/>
      <w:jc w:val="both"/>
    </w:pPr>
    <w:rPr>
      <w:lang w:val="ru-RU" w:eastAsia="ru-RU"/>
    </w:rPr>
  </w:style>
  <w:style w:type="paragraph" w:customStyle="1" w:styleId="0">
    <w:name w:val="0_Текст"/>
    <w:basedOn w:val="a1"/>
    <w:rsid w:val="00FE5054"/>
    <w:pPr>
      <w:ind w:firstLine="567"/>
      <w:jc w:val="both"/>
    </w:pPr>
    <w:rPr>
      <w:sz w:val="20"/>
      <w:szCs w:val="20"/>
    </w:rPr>
  </w:style>
  <w:style w:type="table" w:styleId="ad">
    <w:name w:val="Table Grid"/>
    <w:basedOn w:val="a3"/>
    <w:uiPriority w:val="59"/>
    <w:rsid w:val="00587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theme" Target="theme/theme1.xml"/><Relationship Id="rId61" Type="http://schemas.openxmlformats.org/officeDocument/2006/relationships/image" Target="media/image54.png"/><Relationship Id="rId82" Type="http://schemas.openxmlformats.org/officeDocument/2006/relationships/image" Target="media/image7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BJECTS\_Lectur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9B149-566B-41B6-B6A5-4E50E159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_Lecture</Template>
  <TotalTime>963</TotalTime>
  <Pages>41</Pages>
  <Words>8953</Words>
  <Characters>51037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БГАТУ</Company>
  <LinksUpToDate>false</LinksUpToDate>
  <CharactersWithSpaces>59871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Windows User</dc:creator>
  <cp:lastModifiedBy>Julia Cherny</cp:lastModifiedBy>
  <cp:revision>67</cp:revision>
  <dcterms:created xsi:type="dcterms:W3CDTF">2018-01-22T14:35:00Z</dcterms:created>
  <dcterms:modified xsi:type="dcterms:W3CDTF">2018-10-21T16:43:00Z</dcterms:modified>
</cp:coreProperties>
</file>